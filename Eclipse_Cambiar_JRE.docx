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0D85" w:rsidRPr="004A3144" w:rsidRDefault="00150D85" w:rsidP="00150D85"/>
    <w:p w:rsidR="00150D85" w:rsidRPr="004A3144" w:rsidRDefault="00150D85" w:rsidP="00150D85"/>
    <w:p w:rsidR="00150D85" w:rsidRPr="004A3144" w:rsidRDefault="00150D85" w:rsidP="00150D85"/>
    <w:p w:rsidR="00150D85" w:rsidRPr="004A3144" w:rsidRDefault="00150D85" w:rsidP="00150D85"/>
    <w:p w:rsidR="00150D85" w:rsidRPr="004A3144" w:rsidRDefault="00150D85" w:rsidP="00150D85"/>
    <w:p w:rsidR="00150D85" w:rsidRPr="004A3144" w:rsidRDefault="00150D85" w:rsidP="00150D85"/>
    <w:p w:rsidR="00150D85" w:rsidRPr="004A3144" w:rsidRDefault="00150D85" w:rsidP="00150D85"/>
    <w:p w:rsidR="00150D85" w:rsidRPr="004A3144" w:rsidRDefault="00150D85" w:rsidP="00150D85"/>
    <w:tbl>
      <w:tblPr>
        <w:tblW w:w="5000" w:type="pct"/>
        <w:jc w:val="center"/>
        <w:tblLook w:val="04A0" w:firstRow="1" w:lastRow="0" w:firstColumn="1" w:lastColumn="0" w:noHBand="0" w:noVBand="1"/>
      </w:tblPr>
      <w:tblGrid>
        <w:gridCol w:w="8721"/>
      </w:tblGrid>
      <w:tr w:rsidR="00150D85" w:rsidRPr="004A3144" w:rsidTr="00CB5D99">
        <w:trPr>
          <w:trHeight w:val="1440"/>
          <w:jc w:val="center"/>
        </w:trPr>
        <w:sdt>
          <w:sdtPr>
            <w:rPr>
              <w:rFonts w:ascii="Helvetica" w:eastAsiaTheme="majorEastAsia" w:hAnsi="Helvetica" w:cs="Helvetica"/>
              <w:color w:val="007BC0"/>
              <w:sz w:val="80"/>
              <w:szCs w:val="80"/>
            </w:rPr>
            <w:alias w:val="Título"/>
            <w:id w:val="15524250"/>
            <w:placeholder>
              <w:docPart w:val="2C6C5D806F4E432888FA0F6150F009B6"/>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150D85" w:rsidRPr="004A3144" w:rsidRDefault="003B7E57" w:rsidP="003B7E57">
                <w:pPr>
                  <w:pStyle w:val="Senseespaiat"/>
                  <w:jc w:val="center"/>
                  <w:rPr>
                    <w:rFonts w:ascii="Helvetica" w:eastAsiaTheme="majorEastAsia" w:hAnsi="Helvetica" w:cs="Helvetica"/>
                    <w:sz w:val="80"/>
                    <w:szCs w:val="80"/>
                  </w:rPr>
                </w:pPr>
                <w:r>
                  <w:rPr>
                    <w:rFonts w:ascii="Helvetica" w:eastAsiaTheme="majorEastAsia" w:hAnsi="Helvetica" w:cs="Helvetica"/>
                    <w:color w:val="007BC0"/>
                    <w:sz w:val="80"/>
                    <w:szCs w:val="80"/>
                  </w:rPr>
                  <w:t>ENTORN ECLIPSE</w:t>
                </w:r>
              </w:p>
            </w:tc>
          </w:sdtContent>
        </w:sdt>
      </w:tr>
      <w:tr w:rsidR="00150D85" w:rsidRPr="004A3144" w:rsidTr="00CB5D99">
        <w:trPr>
          <w:trHeight w:val="720"/>
          <w:jc w:val="center"/>
        </w:trPr>
        <w:sdt>
          <w:sdtPr>
            <w:rPr>
              <w:rFonts w:ascii="Helvetica" w:eastAsiaTheme="majorEastAsia" w:hAnsi="Helvetica" w:cs="Helvetica"/>
              <w:color w:val="007BC0"/>
              <w:sz w:val="44"/>
              <w:szCs w:val="44"/>
            </w:rPr>
            <w:alias w:val="Subtítulo"/>
            <w:id w:val="15524255"/>
            <w:placeholder>
              <w:docPart w:val="A0AA0C57CCC4440285C966C0468232E8"/>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150D85" w:rsidRPr="004A3144" w:rsidRDefault="003B7E57" w:rsidP="003B7E57">
                <w:pPr>
                  <w:pStyle w:val="Senseespaiat"/>
                  <w:jc w:val="center"/>
                  <w:rPr>
                    <w:rFonts w:ascii="Helvetica" w:eastAsiaTheme="majorEastAsia" w:hAnsi="Helvetica" w:cs="Helvetica"/>
                    <w:sz w:val="44"/>
                    <w:szCs w:val="44"/>
                  </w:rPr>
                </w:pPr>
                <w:r>
                  <w:rPr>
                    <w:rFonts w:ascii="Helvetica" w:eastAsiaTheme="majorEastAsia" w:hAnsi="Helvetica" w:cs="Helvetica"/>
                    <w:color w:val="007BC0"/>
                    <w:sz w:val="44"/>
                    <w:szCs w:val="44"/>
                  </w:rPr>
                  <w:t>Canviar JRE System Library</w:t>
                </w:r>
              </w:p>
            </w:tc>
          </w:sdtContent>
        </w:sdt>
      </w:tr>
      <w:tr w:rsidR="00150D85" w:rsidRPr="004A3144" w:rsidTr="00CB5D99">
        <w:trPr>
          <w:trHeight w:val="360"/>
          <w:jc w:val="center"/>
        </w:trPr>
        <w:tc>
          <w:tcPr>
            <w:tcW w:w="5000" w:type="pct"/>
            <w:vAlign w:val="center"/>
          </w:tcPr>
          <w:p w:rsidR="00150D85" w:rsidRPr="004A3144" w:rsidRDefault="00150D85" w:rsidP="00CB5D99">
            <w:pPr>
              <w:pStyle w:val="Senseespaiat"/>
              <w:jc w:val="center"/>
              <w:rPr>
                <w:rFonts w:ascii="Helvetica" w:hAnsi="Helvetica" w:cs="Helvetica"/>
              </w:rPr>
            </w:pPr>
          </w:p>
        </w:tc>
      </w:tr>
      <w:tr w:rsidR="00150D85" w:rsidRPr="004A3144" w:rsidTr="00CB5D99">
        <w:trPr>
          <w:trHeight w:val="360"/>
          <w:jc w:val="center"/>
        </w:trPr>
        <w:tc>
          <w:tcPr>
            <w:tcW w:w="5000" w:type="pct"/>
            <w:vAlign w:val="center"/>
          </w:tcPr>
          <w:p w:rsidR="00150D85" w:rsidRPr="004A3144" w:rsidRDefault="00150D85" w:rsidP="00CB5D99">
            <w:pPr>
              <w:pStyle w:val="Senseespaiat"/>
              <w:jc w:val="center"/>
              <w:rPr>
                <w:rFonts w:ascii="Helvetica" w:hAnsi="Helvetica" w:cs="Helvetica"/>
                <w:b/>
                <w:bCs/>
              </w:rPr>
            </w:pPr>
          </w:p>
        </w:tc>
      </w:tr>
      <w:tr w:rsidR="00150D85" w:rsidRPr="004A3144" w:rsidTr="00CB5D99">
        <w:trPr>
          <w:trHeight w:val="360"/>
          <w:jc w:val="center"/>
        </w:trPr>
        <w:sdt>
          <w:sdtPr>
            <w:rPr>
              <w:rFonts w:ascii="Helvetica" w:hAnsi="Helvetica" w:cs="Helvetica"/>
              <w:bCs/>
            </w:rPr>
            <w:alias w:val="Fecha"/>
            <w:id w:val="516659546"/>
            <w:placeholder>
              <w:docPart w:val="F25F0AD9B00245A8B469A3AF4B5BFD41"/>
            </w:placeholder>
            <w:dataBinding w:prefixMappings="xmlns:ns0='http://schemas.microsoft.com/office/2006/coverPageProps'" w:xpath="/ns0:CoverPageProperties[1]/ns0:PublishDate[1]" w:storeItemID="{55AF091B-3C7A-41E3-B477-F2FDAA23CFDA}"/>
            <w:date w:fullDate="2015-04-22T00:00:00Z">
              <w:dateFormat w:val="dd/MM/yyyy"/>
              <w:lid w:val="es-ES"/>
              <w:storeMappedDataAs w:val="dateTime"/>
              <w:calendar w:val="gregorian"/>
            </w:date>
          </w:sdtPr>
          <w:sdtEndPr/>
          <w:sdtContent>
            <w:tc>
              <w:tcPr>
                <w:tcW w:w="5000" w:type="pct"/>
                <w:vAlign w:val="center"/>
              </w:tcPr>
              <w:p w:rsidR="00150D85" w:rsidRPr="004A3144" w:rsidRDefault="002D4BD9" w:rsidP="002D4BD9">
                <w:pPr>
                  <w:pStyle w:val="Senseespaiat"/>
                  <w:jc w:val="center"/>
                  <w:rPr>
                    <w:rFonts w:ascii="Helvetica" w:hAnsi="Helvetica" w:cs="Helvetica"/>
                    <w:bCs/>
                  </w:rPr>
                </w:pPr>
                <w:r>
                  <w:rPr>
                    <w:rFonts w:ascii="Helvetica" w:hAnsi="Helvetica" w:cs="Helvetica"/>
                    <w:bCs/>
                  </w:rPr>
                  <w:t>22</w:t>
                </w:r>
                <w:r w:rsidR="00150D85">
                  <w:rPr>
                    <w:rFonts w:ascii="Helvetica" w:hAnsi="Helvetica" w:cs="Helvetica"/>
                    <w:bCs/>
                    <w:lang w:val="es-ES"/>
                  </w:rPr>
                  <w:t>/04/2015</w:t>
                </w:r>
              </w:p>
            </w:tc>
          </w:sdtContent>
        </w:sdt>
      </w:tr>
    </w:tbl>
    <w:p w:rsidR="00F36DEE" w:rsidRDefault="00F36DEE" w:rsidP="00E05685">
      <w:pPr>
        <w:pStyle w:val="Ttol1"/>
        <w:numPr>
          <w:ilvl w:val="0"/>
          <w:numId w:val="0"/>
        </w:numPr>
        <w:sectPr w:rsidR="00F36DEE" w:rsidSect="003B7E57">
          <w:headerReference w:type="default" r:id="rId10"/>
          <w:footerReference w:type="default" r:id="rId11"/>
          <w:headerReference w:type="first" r:id="rId12"/>
          <w:pgSz w:w="11907" w:h="16839" w:code="9"/>
          <w:pgMar w:top="2098" w:right="1701" w:bottom="1418" w:left="1701" w:header="720" w:footer="624" w:gutter="0"/>
          <w:cols w:space="720"/>
          <w:titlePg/>
          <w:docGrid w:linePitch="360"/>
        </w:sectPr>
      </w:pPr>
    </w:p>
    <w:tbl>
      <w:tblPr>
        <w:tblStyle w:val="Taulaambquadrcula2"/>
        <w:tblW w:w="0" w:type="auto"/>
        <w:tblLayout w:type="fixed"/>
        <w:tblLook w:val="04A0" w:firstRow="1" w:lastRow="0" w:firstColumn="1" w:lastColumn="0" w:noHBand="0" w:noVBand="1"/>
      </w:tblPr>
      <w:tblGrid>
        <w:gridCol w:w="817"/>
        <w:gridCol w:w="2126"/>
        <w:gridCol w:w="1276"/>
        <w:gridCol w:w="869"/>
        <w:gridCol w:w="3556"/>
      </w:tblGrid>
      <w:tr w:rsidR="000C2BB4" w:rsidRPr="000E00AD" w:rsidTr="0061537B">
        <w:tc>
          <w:tcPr>
            <w:tcW w:w="817" w:type="dxa"/>
            <w:vAlign w:val="center"/>
          </w:tcPr>
          <w:p w:rsidR="000C2BB4" w:rsidRPr="000E00AD" w:rsidRDefault="000C2BB4" w:rsidP="000C2BB4">
            <w:pPr>
              <w:spacing w:before="160" w:after="200" w:line="276" w:lineRule="auto"/>
              <w:jc w:val="left"/>
              <w:rPr>
                <w:rFonts w:ascii="Calibri" w:hAnsi="Calibri"/>
                <w:b/>
                <w:lang w:val="ca-ES"/>
              </w:rPr>
            </w:pPr>
            <w:r w:rsidRPr="000E00AD">
              <w:rPr>
                <w:rFonts w:ascii="Calibri" w:hAnsi="Calibri"/>
                <w:b/>
                <w:lang w:val="ca-ES"/>
              </w:rPr>
              <w:lastRenderedPageBreak/>
              <w:t>Versió</w:t>
            </w:r>
          </w:p>
        </w:tc>
        <w:tc>
          <w:tcPr>
            <w:tcW w:w="2126" w:type="dxa"/>
            <w:vAlign w:val="center"/>
          </w:tcPr>
          <w:p w:rsidR="000C2BB4" w:rsidRPr="000E00AD" w:rsidRDefault="000C2BB4" w:rsidP="000C2BB4">
            <w:pPr>
              <w:spacing w:before="160" w:after="200" w:line="276" w:lineRule="auto"/>
              <w:jc w:val="left"/>
              <w:rPr>
                <w:rFonts w:ascii="Calibri" w:hAnsi="Calibri"/>
                <w:b/>
                <w:lang w:val="ca-ES"/>
              </w:rPr>
            </w:pPr>
            <w:r w:rsidRPr="000E00AD">
              <w:rPr>
                <w:rFonts w:ascii="Calibri" w:hAnsi="Calibri"/>
                <w:b/>
                <w:lang w:val="ca-ES"/>
              </w:rPr>
              <w:t>Autor</w:t>
            </w:r>
          </w:p>
        </w:tc>
        <w:tc>
          <w:tcPr>
            <w:tcW w:w="1276" w:type="dxa"/>
            <w:vAlign w:val="center"/>
          </w:tcPr>
          <w:p w:rsidR="000C2BB4" w:rsidRPr="000E00AD" w:rsidRDefault="000C2BB4" w:rsidP="000C2BB4">
            <w:pPr>
              <w:spacing w:before="160" w:after="200" w:line="276" w:lineRule="auto"/>
              <w:jc w:val="left"/>
              <w:rPr>
                <w:rFonts w:ascii="Calibri" w:hAnsi="Calibri"/>
                <w:b/>
                <w:lang w:val="ca-ES"/>
              </w:rPr>
            </w:pPr>
            <w:r w:rsidRPr="000E00AD">
              <w:rPr>
                <w:rFonts w:ascii="Calibri" w:hAnsi="Calibri"/>
                <w:b/>
                <w:lang w:val="ca-ES"/>
              </w:rPr>
              <w:t>Data</w:t>
            </w:r>
          </w:p>
        </w:tc>
        <w:tc>
          <w:tcPr>
            <w:tcW w:w="869" w:type="dxa"/>
            <w:vAlign w:val="center"/>
          </w:tcPr>
          <w:p w:rsidR="000C2BB4" w:rsidRPr="000E00AD" w:rsidRDefault="000C2BB4" w:rsidP="000C2BB4">
            <w:pPr>
              <w:spacing w:before="160" w:after="200" w:line="276" w:lineRule="auto"/>
              <w:jc w:val="left"/>
              <w:rPr>
                <w:rFonts w:ascii="Calibri" w:hAnsi="Calibri"/>
                <w:b/>
                <w:lang w:val="ca-ES"/>
              </w:rPr>
            </w:pPr>
            <w:r w:rsidRPr="000E00AD">
              <w:rPr>
                <w:rFonts w:ascii="Calibri" w:hAnsi="Calibri"/>
                <w:b/>
                <w:lang w:val="ca-ES"/>
              </w:rPr>
              <w:t>Revisió</w:t>
            </w:r>
          </w:p>
        </w:tc>
        <w:tc>
          <w:tcPr>
            <w:tcW w:w="3556" w:type="dxa"/>
            <w:vAlign w:val="center"/>
          </w:tcPr>
          <w:p w:rsidR="000C2BB4" w:rsidRPr="000E00AD" w:rsidRDefault="000C2BB4" w:rsidP="000C2BB4">
            <w:pPr>
              <w:spacing w:before="160" w:after="200" w:line="276" w:lineRule="auto"/>
              <w:jc w:val="left"/>
              <w:rPr>
                <w:rFonts w:ascii="Calibri" w:hAnsi="Calibri"/>
                <w:b/>
                <w:lang w:val="ca-ES"/>
              </w:rPr>
            </w:pPr>
            <w:r w:rsidRPr="000E00AD">
              <w:rPr>
                <w:rFonts w:ascii="Calibri" w:hAnsi="Calibri"/>
                <w:b/>
                <w:lang w:val="ca-ES"/>
              </w:rPr>
              <w:t>Comentaris</w:t>
            </w:r>
          </w:p>
        </w:tc>
      </w:tr>
      <w:tr w:rsidR="000C2BB4" w:rsidRPr="000E00AD" w:rsidTr="0061537B">
        <w:tc>
          <w:tcPr>
            <w:tcW w:w="817" w:type="dxa"/>
          </w:tcPr>
          <w:p w:rsidR="000C2BB4" w:rsidRPr="000E00AD" w:rsidRDefault="000C2BB4" w:rsidP="000C2BB4">
            <w:pPr>
              <w:spacing w:before="160" w:after="200" w:line="276" w:lineRule="auto"/>
              <w:rPr>
                <w:rFonts w:ascii="Calibri" w:hAnsi="Calibri"/>
                <w:lang w:val="ca-ES"/>
              </w:rPr>
            </w:pPr>
            <w:r w:rsidRPr="000E00AD">
              <w:rPr>
                <w:rFonts w:ascii="Calibri" w:hAnsi="Calibri"/>
                <w:lang w:val="ca-ES"/>
              </w:rPr>
              <w:t>1.0</w:t>
            </w:r>
          </w:p>
        </w:tc>
        <w:tc>
          <w:tcPr>
            <w:tcW w:w="2126" w:type="dxa"/>
          </w:tcPr>
          <w:p w:rsidR="000C2BB4" w:rsidRPr="000E00AD" w:rsidRDefault="000C2BB4" w:rsidP="000C2BB4">
            <w:pPr>
              <w:spacing w:before="160" w:after="200" w:line="276" w:lineRule="auto"/>
              <w:rPr>
                <w:rFonts w:ascii="Calibri" w:hAnsi="Calibri"/>
                <w:lang w:val="ca-ES"/>
              </w:rPr>
            </w:pPr>
            <w:r w:rsidRPr="000E00AD">
              <w:rPr>
                <w:rFonts w:ascii="Calibri" w:hAnsi="Calibri"/>
                <w:lang w:val="ca-ES"/>
              </w:rPr>
              <w:t>Jesús Campos Muñoz</w:t>
            </w:r>
          </w:p>
        </w:tc>
        <w:tc>
          <w:tcPr>
            <w:tcW w:w="1276" w:type="dxa"/>
          </w:tcPr>
          <w:p w:rsidR="000C2BB4" w:rsidRPr="000E00AD" w:rsidRDefault="003B7E57" w:rsidP="009B4C30">
            <w:pPr>
              <w:spacing w:before="160" w:after="200" w:line="276" w:lineRule="auto"/>
              <w:rPr>
                <w:rFonts w:ascii="Calibri" w:hAnsi="Calibri"/>
                <w:lang w:val="ca-ES"/>
              </w:rPr>
            </w:pPr>
            <w:r>
              <w:rPr>
                <w:rFonts w:ascii="Calibri" w:hAnsi="Calibri"/>
                <w:lang w:val="ca-ES"/>
              </w:rPr>
              <w:t>22</w:t>
            </w:r>
            <w:r w:rsidR="000C2BB4" w:rsidRPr="000E00AD">
              <w:rPr>
                <w:rFonts w:ascii="Calibri" w:hAnsi="Calibri"/>
                <w:lang w:val="ca-ES"/>
              </w:rPr>
              <w:t>-</w:t>
            </w:r>
            <w:r w:rsidR="009B4C30" w:rsidRPr="000E00AD">
              <w:rPr>
                <w:rFonts w:ascii="Calibri" w:hAnsi="Calibri"/>
                <w:lang w:val="ca-ES"/>
              </w:rPr>
              <w:t>04</w:t>
            </w:r>
            <w:r w:rsidR="000C2BB4" w:rsidRPr="000E00AD">
              <w:rPr>
                <w:rFonts w:ascii="Calibri" w:hAnsi="Calibri"/>
                <w:lang w:val="ca-ES"/>
              </w:rPr>
              <w:t>-201</w:t>
            </w:r>
            <w:r w:rsidR="00F44A15" w:rsidRPr="000E00AD">
              <w:rPr>
                <w:rFonts w:ascii="Calibri" w:hAnsi="Calibri"/>
                <w:lang w:val="ca-ES"/>
              </w:rPr>
              <w:t>5</w:t>
            </w:r>
          </w:p>
        </w:tc>
        <w:tc>
          <w:tcPr>
            <w:tcW w:w="869" w:type="dxa"/>
          </w:tcPr>
          <w:p w:rsidR="000C2BB4" w:rsidRPr="000E00AD" w:rsidRDefault="000C2BB4" w:rsidP="000C2BB4">
            <w:pPr>
              <w:spacing w:before="160" w:after="200" w:line="276" w:lineRule="auto"/>
              <w:rPr>
                <w:rFonts w:ascii="Calibri" w:hAnsi="Calibri"/>
                <w:lang w:val="ca-ES"/>
              </w:rPr>
            </w:pPr>
          </w:p>
        </w:tc>
        <w:tc>
          <w:tcPr>
            <w:tcW w:w="3556" w:type="dxa"/>
          </w:tcPr>
          <w:p w:rsidR="000C2BB4" w:rsidRPr="000E00AD" w:rsidRDefault="000C2BB4" w:rsidP="000C2BB4">
            <w:pPr>
              <w:spacing w:before="160" w:after="200" w:line="276" w:lineRule="auto"/>
              <w:rPr>
                <w:rFonts w:ascii="Calibri" w:hAnsi="Calibri"/>
                <w:lang w:val="ca-ES"/>
              </w:rPr>
            </w:pPr>
            <w:r w:rsidRPr="000E00AD">
              <w:rPr>
                <w:rFonts w:ascii="Calibri" w:hAnsi="Calibri"/>
                <w:lang w:val="ca-ES"/>
              </w:rPr>
              <w:t>Inici documentació.</w:t>
            </w:r>
          </w:p>
        </w:tc>
      </w:tr>
    </w:tbl>
    <w:p w:rsidR="000C2BB4" w:rsidRPr="000E00AD" w:rsidRDefault="000C2BB4" w:rsidP="00E05685">
      <w:pPr>
        <w:rPr>
          <w:b/>
          <w:sz w:val="32"/>
          <w:szCs w:val="32"/>
        </w:rPr>
      </w:pPr>
      <w:r w:rsidRPr="000E00AD">
        <w:rPr>
          <w:b/>
          <w:sz w:val="32"/>
          <w:szCs w:val="32"/>
        </w:rPr>
        <w:br w:type="page"/>
      </w:r>
    </w:p>
    <w:p w:rsidR="00E05685" w:rsidRPr="00F308BB" w:rsidRDefault="00E05685" w:rsidP="00E05685">
      <w:pPr>
        <w:rPr>
          <w:b/>
          <w:sz w:val="32"/>
          <w:szCs w:val="32"/>
        </w:rPr>
      </w:pPr>
      <w:r w:rsidRPr="00F308BB">
        <w:rPr>
          <w:b/>
          <w:sz w:val="32"/>
          <w:szCs w:val="32"/>
        </w:rPr>
        <w:lastRenderedPageBreak/>
        <w:t>Índex</w:t>
      </w:r>
    </w:p>
    <w:p w:rsidR="005F6207" w:rsidRDefault="00E05685">
      <w:pPr>
        <w:pStyle w:val="IDC1"/>
        <w:tabs>
          <w:tab w:val="left" w:pos="440"/>
        </w:tabs>
        <w:rPr>
          <w:rFonts w:asciiTheme="minorHAnsi" w:eastAsiaTheme="minorEastAsia" w:hAnsiTheme="minorHAnsi" w:cstheme="minorBidi"/>
          <w:b w:val="0"/>
          <w:bCs w:val="0"/>
          <w:noProof/>
          <w:szCs w:val="22"/>
          <w:lang w:eastAsia="ca-ES"/>
        </w:rPr>
      </w:pPr>
      <w:r>
        <w:fldChar w:fldCharType="begin"/>
      </w:r>
      <w:r>
        <w:instrText xml:space="preserve"> TOC \o "1-4" \h \z \u </w:instrText>
      </w:r>
      <w:r>
        <w:fldChar w:fldCharType="separate"/>
      </w:r>
      <w:hyperlink w:anchor="_Toc417538735" w:history="1">
        <w:r w:rsidR="005F6207" w:rsidRPr="00942315">
          <w:rPr>
            <w:rStyle w:val="Enlla"/>
            <w:noProof/>
          </w:rPr>
          <w:t>1</w:t>
        </w:r>
        <w:r w:rsidR="005F6207">
          <w:rPr>
            <w:rFonts w:asciiTheme="minorHAnsi" w:eastAsiaTheme="minorEastAsia" w:hAnsiTheme="minorHAnsi" w:cstheme="minorBidi"/>
            <w:b w:val="0"/>
            <w:bCs w:val="0"/>
            <w:noProof/>
            <w:szCs w:val="22"/>
            <w:lang w:eastAsia="ca-ES"/>
          </w:rPr>
          <w:tab/>
        </w:r>
        <w:r w:rsidR="005F6207" w:rsidRPr="00942315">
          <w:rPr>
            <w:rStyle w:val="Enlla"/>
            <w:noProof/>
          </w:rPr>
          <w:t>Annexos</w:t>
        </w:r>
        <w:r w:rsidR="005F6207">
          <w:rPr>
            <w:noProof/>
            <w:webHidden/>
          </w:rPr>
          <w:tab/>
        </w:r>
        <w:r w:rsidR="005F6207">
          <w:rPr>
            <w:noProof/>
            <w:webHidden/>
          </w:rPr>
          <w:fldChar w:fldCharType="begin"/>
        </w:r>
        <w:r w:rsidR="005F6207">
          <w:rPr>
            <w:noProof/>
            <w:webHidden/>
          </w:rPr>
          <w:instrText xml:space="preserve"> PAGEREF _Toc417538735 \h </w:instrText>
        </w:r>
        <w:r w:rsidR="005F6207">
          <w:rPr>
            <w:noProof/>
            <w:webHidden/>
          </w:rPr>
        </w:r>
        <w:r w:rsidR="005F6207">
          <w:rPr>
            <w:noProof/>
            <w:webHidden/>
          </w:rPr>
          <w:fldChar w:fldCharType="separate"/>
        </w:r>
        <w:r w:rsidR="005F6207">
          <w:rPr>
            <w:noProof/>
            <w:webHidden/>
          </w:rPr>
          <w:t>4</w:t>
        </w:r>
        <w:r w:rsidR="005F6207">
          <w:rPr>
            <w:noProof/>
            <w:webHidden/>
          </w:rPr>
          <w:fldChar w:fldCharType="end"/>
        </w:r>
      </w:hyperlink>
    </w:p>
    <w:p w:rsidR="005F6207" w:rsidRDefault="005F6207">
      <w:pPr>
        <w:pStyle w:val="IDC2"/>
        <w:rPr>
          <w:rFonts w:asciiTheme="minorHAnsi" w:eastAsiaTheme="minorEastAsia" w:hAnsiTheme="minorHAnsi" w:cstheme="minorBidi"/>
          <w:noProof/>
          <w:szCs w:val="22"/>
          <w:lang w:eastAsia="ca-ES"/>
        </w:rPr>
      </w:pPr>
      <w:hyperlink w:anchor="_Toc417538736" w:history="1">
        <w:r w:rsidRPr="00942315">
          <w:rPr>
            <w:rStyle w:val="Enlla"/>
            <w:noProof/>
          </w:rPr>
          <w:t>1.1</w:t>
        </w:r>
        <w:r>
          <w:rPr>
            <w:rFonts w:asciiTheme="minorHAnsi" w:eastAsiaTheme="minorEastAsia" w:hAnsiTheme="minorHAnsi" w:cstheme="minorBidi"/>
            <w:noProof/>
            <w:szCs w:val="22"/>
            <w:lang w:eastAsia="ca-ES"/>
          </w:rPr>
          <w:tab/>
        </w:r>
        <w:r w:rsidRPr="00942315">
          <w:rPr>
            <w:rStyle w:val="Enlla"/>
            <w:noProof/>
          </w:rPr>
          <w:t xml:space="preserve">Activar pestanya </w:t>
        </w:r>
        <w:r w:rsidRPr="00942315">
          <w:rPr>
            <w:rStyle w:val="Enlla"/>
            <w:i/>
            <w:noProof/>
          </w:rPr>
          <w:t>Markers</w:t>
        </w:r>
        <w:r>
          <w:rPr>
            <w:noProof/>
            <w:webHidden/>
          </w:rPr>
          <w:tab/>
        </w:r>
        <w:r>
          <w:rPr>
            <w:noProof/>
            <w:webHidden/>
          </w:rPr>
          <w:fldChar w:fldCharType="begin"/>
        </w:r>
        <w:r>
          <w:rPr>
            <w:noProof/>
            <w:webHidden/>
          </w:rPr>
          <w:instrText xml:space="preserve"> PAGEREF _Toc417538736 \h </w:instrText>
        </w:r>
        <w:r>
          <w:rPr>
            <w:noProof/>
            <w:webHidden/>
          </w:rPr>
        </w:r>
        <w:r>
          <w:rPr>
            <w:noProof/>
            <w:webHidden/>
          </w:rPr>
          <w:fldChar w:fldCharType="separate"/>
        </w:r>
        <w:r>
          <w:rPr>
            <w:noProof/>
            <w:webHidden/>
          </w:rPr>
          <w:t>4</w:t>
        </w:r>
        <w:r>
          <w:rPr>
            <w:noProof/>
            <w:webHidden/>
          </w:rPr>
          <w:fldChar w:fldCharType="end"/>
        </w:r>
      </w:hyperlink>
    </w:p>
    <w:p w:rsidR="005F6207" w:rsidRDefault="005F6207">
      <w:pPr>
        <w:pStyle w:val="IDC2"/>
        <w:rPr>
          <w:rFonts w:asciiTheme="minorHAnsi" w:eastAsiaTheme="minorEastAsia" w:hAnsiTheme="minorHAnsi" w:cstheme="minorBidi"/>
          <w:noProof/>
          <w:szCs w:val="22"/>
          <w:lang w:eastAsia="ca-ES"/>
        </w:rPr>
      </w:pPr>
      <w:hyperlink w:anchor="_Toc417538737" w:history="1">
        <w:r w:rsidRPr="00942315">
          <w:rPr>
            <w:rStyle w:val="Enlla"/>
            <w:noProof/>
          </w:rPr>
          <w:t>1.2</w:t>
        </w:r>
        <w:r>
          <w:rPr>
            <w:rFonts w:asciiTheme="minorHAnsi" w:eastAsiaTheme="minorEastAsia" w:hAnsiTheme="minorHAnsi" w:cstheme="minorBidi"/>
            <w:noProof/>
            <w:szCs w:val="22"/>
            <w:lang w:eastAsia="ca-ES"/>
          </w:rPr>
          <w:tab/>
        </w:r>
        <w:r w:rsidRPr="00942315">
          <w:rPr>
            <w:rStyle w:val="Enlla"/>
            <w:noProof/>
          </w:rPr>
          <w:t xml:space="preserve">Activar pestanya </w:t>
        </w:r>
        <w:r w:rsidRPr="00942315">
          <w:rPr>
            <w:rStyle w:val="Enlla"/>
            <w:i/>
            <w:noProof/>
          </w:rPr>
          <w:t>Navigator</w:t>
        </w:r>
        <w:r>
          <w:rPr>
            <w:noProof/>
            <w:webHidden/>
          </w:rPr>
          <w:tab/>
        </w:r>
        <w:r>
          <w:rPr>
            <w:noProof/>
            <w:webHidden/>
          </w:rPr>
          <w:fldChar w:fldCharType="begin"/>
        </w:r>
        <w:r>
          <w:rPr>
            <w:noProof/>
            <w:webHidden/>
          </w:rPr>
          <w:instrText xml:space="preserve"> PAGEREF _Toc417538737 \h </w:instrText>
        </w:r>
        <w:r>
          <w:rPr>
            <w:noProof/>
            <w:webHidden/>
          </w:rPr>
        </w:r>
        <w:r>
          <w:rPr>
            <w:noProof/>
            <w:webHidden/>
          </w:rPr>
          <w:fldChar w:fldCharType="separate"/>
        </w:r>
        <w:r>
          <w:rPr>
            <w:noProof/>
            <w:webHidden/>
          </w:rPr>
          <w:t>4</w:t>
        </w:r>
        <w:r>
          <w:rPr>
            <w:noProof/>
            <w:webHidden/>
          </w:rPr>
          <w:fldChar w:fldCharType="end"/>
        </w:r>
      </w:hyperlink>
    </w:p>
    <w:p w:rsidR="005F6207" w:rsidRDefault="005F6207">
      <w:pPr>
        <w:pStyle w:val="IDC2"/>
        <w:rPr>
          <w:rFonts w:asciiTheme="minorHAnsi" w:eastAsiaTheme="minorEastAsia" w:hAnsiTheme="minorHAnsi" w:cstheme="minorBidi"/>
          <w:noProof/>
          <w:szCs w:val="22"/>
          <w:lang w:eastAsia="ca-ES"/>
        </w:rPr>
      </w:pPr>
      <w:hyperlink w:anchor="_Toc417538738" w:history="1">
        <w:r w:rsidRPr="00942315">
          <w:rPr>
            <w:rStyle w:val="Enlla"/>
            <w:noProof/>
          </w:rPr>
          <w:t>1.3</w:t>
        </w:r>
        <w:r>
          <w:rPr>
            <w:rFonts w:asciiTheme="minorHAnsi" w:eastAsiaTheme="minorEastAsia" w:hAnsiTheme="minorHAnsi" w:cstheme="minorBidi"/>
            <w:noProof/>
            <w:szCs w:val="22"/>
            <w:lang w:eastAsia="ca-ES"/>
          </w:rPr>
          <w:tab/>
        </w:r>
        <w:r w:rsidRPr="00942315">
          <w:rPr>
            <w:rStyle w:val="Enlla"/>
            <w:noProof/>
          </w:rPr>
          <w:t>Modificar la versió de Java (JRE System Library)</w:t>
        </w:r>
        <w:r>
          <w:rPr>
            <w:noProof/>
            <w:webHidden/>
          </w:rPr>
          <w:tab/>
        </w:r>
        <w:r>
          <w:rPr>
            <w:noProof/>
            <w:webHidden/>
          </w:rPr>
          <w:fldChar w:fldCharType="begin"/>
        </w:r>
        <w:r>
          <w:rPr>
            <w:noProof/>
            <w:webHidden/>
          </w:rPr>
          <w:instrText xml:space="preserve"> PAGEREF _Toc417538738 \h </w:instrText>
        </w:r>
        <w:r>
          <w:rPr>
            <w:noProof/>
            <w:webHidden/>
          </w:rPr>
        </w:r>
        <w:r>
          <w:rPr>
            <w:noProof/>
            <w:webHidden/>
          </w:rPr>
          <w:fldChar w:fldCharType="separate"/>
        </w:r>
        <w:r>
          <w:rPr>
            <w:noProof/>
            <w:webHidden/>
          </w:rPr>
          <w:t>4</w:t>
        </w:r>
        <w:r>
          <w:rPr>
            <w:noProof/>
            <w:webHidden/>
          </w:rPr>
          <w:fldChar w:fldCharType="end"/>
        </w:r>
      </w:hyperlink>
    </w:p>
    <w:p w:rsidR="005F6207" w:rsidRDefault="005F6207">
      <w:pPr>
        <w:pStyle w:val="IDC3"/>
        <w:rPr>
          <w:rFonts w:asciiTheme="minorHAnsi" w:eastAsiaTheme="minorEastAsia" w:hAnsiTheme="minorHAnsi" w:cstheme="minorBidi"/>
          <w:noProof/>
          <w:szCs w:val="22"/>
          <w:lang w:eastAsia="ca-ES"/>
        </w:rPr>
      </w:pPr>
      <w:hyperlink w:anchor="_Toc417538739" w:history="1">
        <w:r w:rsidRPr="00942315">
          <w:rPr>
            <w:rStyle w:val="Enlla"/>
            <w:noProof/>
          </w:rPr>
          <w:t>1.3.1</w:t>
        </w:r>
        <w:r>
          <w:rPr>
            <w:rFonts w:asciiTheme="minorHAnsi" w:eastAsiaTheme="minorEastAsia" w:hAnsiTheme="minorHAnsi" w:cstheme="minorBidi"/>
            <w:noProof/>
            <w:szCs w:val="22"/>
            <w:lang w:eastAsia="ca-ES"/>
          </w:rPr>
          <w:tab/>
        </w:r>
        <w:r w:rsidRPr="00942315">
          <w:rPr>
            <w:rStyle w:val="Enlla"/>
            <w:noProof/>
          </w:rPr>
          <w:t>Modificar la versió Java de tot el workspace</w:t>
        </w:r>
        <w:r>
          <w:rPr>
            <w:noProof/>
            <w:webHidden/>
          </w:rPr>
          <w:tab/>
        </w:r>
        <w:r>
          <w:rPr>
            <w:noProof/>
            <w:webHidden/>
          </w:rPr>
          <w:fldChar w:fldCharType="begin"/>
        </w:r>
        <w:r>
          <w:rPr>
            <w:noProof/>
            <w:webHidden/>
          </w:rPr>
          <w:instrText xml:space="preserve"> PAGEREF _Toc417538739 \h </w:instrText>
        </w:r>
        <w:r>
          <w:rPr>
            <w:noProof/>
            <w:webHidden/>
          </w:rPr>
        </w:r>
        <w:r>
          <w:rPr>
            <w:noProof/>
            <w:webHidden/>
          </w:rPr>
          <w:fldChar w:fldCharType="separate"/>
        </w:r>
        <w:r>
          <w:rPr>
            <w:noProof/>
            <w:webHidden/>
          </w:rPr>
          <w:t>7</w:t>
        </w:r>
        <w:r>
          <w:rPr>
            <w:noProof/>
            <w:webHidden/>
          </w:rPr>
          <w:fldChar w:fldCharType="end"/>
        </w:r>
      </w:hyperlink>
    </w:p>
    <w:p w:rsidR="005F6207" w:rsidRDefault="005F6207">
      <w:pPr>
        <w:pStyle w:val="IDC3"/>
        <w:rPr>
          <w:rFonts w:asciiTheme="minorHAnsi" w:eastAsiaTheme="minorEastAsia" w:hAnsiTheme="minorHAnsi" w:cstheme="minorBidi"/>
          <w:noProof/>
          <w:szCs w:val="22"/>
          <w:lang w:eastAsia="ca-ES"/>
        </w:rPr>
      </w:pPr>
      <w:hyperlink w:anchor="_Toc417538740" w:history="1">
        <w:r w:rsidRPr="00942315">
          <w:rPr>
            <w:rStyle w:val="Enlla"/>
            <w:noProof/>
          </w:rPr>
          <w:t>1.3.2</w:t>
        </w:r>
        <w:r>
          <w:rPr>
            <w:rFonts w:asciiTheme="minorHAnsi" w:eastAsiaTheme="minorEastAsia" w:hAnsiTheme="minorHAnsi" w:cstheme="minorBidi"/>
            <w:noProof/>
            <w:szCs w:val="22"/>
            <w:lang w:eastAsia="ca-ES"/>
          </w:rPr>
          <w:tab/>
        </w:r>
        <w:r w:rsidRPr="00942315">
          <w:rPr>
            <w:rStyle w:val="Enlla"/>
            <w:noProof/>
          </w:rPr>
          <w:t>Modificar la versió Java d’un projecte</w:t>
        </w:r>
        <w:r>
          <w:rPr>
            <w:noProof/>
            <w:webHidden/>
          </w:rPr>
          <w:tab/>
        </w:r>
        <w:r>
          <w:rPr>
            <w:noProof/>
            <w:webHidden/>
          </w:rPr>
          <w:fldChar w:fldCharType="begin"/>
        </w:r>
        <w:r>
          <w:rPr>
            <w:noProof/>
            <w:webHidden/>
          </w:rPr>
          <w:instrText xml:space="preserve"> PAGEREF _Toc417538740 \h </w:instrText>
        </w:r>
        <w:r>
          <w:rPr>
            <w:noProof/>
            <w:webHidden/>
          </w:rPr>
        </w:r>
        <w:r>
          <w:rPr>
            <w:noProof/>
            <w:webHidden/>
          </w:rPr>
          <w:fldChar w:fldCharType="separate"/>
        </w:r>
        <w:r>
          <w:rPr>
            <w:noProof/>
            <w:webHidden/>
          </w:rPr>
          <w:t>8</w:t>
        </w:r>
        <w:r>
          <w:rPr>
            <w:noProof/>
            <w:webHidden/>
          </w:rPr>
          <w:fldChar w:fldCharType="end"/>
        </w:r>
      </w:hyperlink>
    </w:p>
    <w:p w:rsidR="005F6207" w:rsidRDefault="005F6207">
      <w:pPr>
        <w:pStyle w:val="IDC3"/>
        <w:rPr>
          <w:rFonts w:asciiTheme="minorHAnsi" w:eastAsiaTheme="minorEastAsia" w:hAnsiTheme="minorHAnsi" w:cstheme="minorBidi"/>
          <w:noProof/>
          <w:szCs w:val="22"/>
          <w:lang w:eastAsia="ca-ES"/>
        </w:rPr>
      </w:pPr>
      <w:hyperlink w:anchor="_Toc417538741" w:history="1">
        <w:r w:rsidRPr="00942315">
          <w:rPr>
            <w:rStyle w:val="Enlla"/>
            <w:noProof/>
          </w:rPr>
          <w:t>1.3.3</w:t>
        </w:r>
        <w:r>
          <w:rPr>
            <w:rFonts w:asciiTheme="minorHAnsi" w:eastAsiaTheme="minorEastAsia" w:hAnsiTheme="minorHAnsi" w:cstheme="minorBidi"/>
            <w:noProof/>
            <w:szCs w:val="22"/>
            <w:lang w:eastAsia="ca-ES"/>
          </w:rPr>
          <w:tab/>
        </w:r>
        <w:r w:rsidRPr="00942315">
          <w:rPr>
            <w:rStyle w:val="Enlla"/>
            <w:noProof/>
          </w:rPr>
          <w:t>Warning de versió del compilador</w:t>
        </w:r>
        <w:r>
          <w:rPr>
            <w:noProof/>
            <w:webHidden/>
          </w:rPr>
          <w:tab/>
        </w:r>
        <w:r>
          <w:rPr>
            <w:noProof/>
            <w:webHidden/>
          </w:rPr>
          <w:fldChar w:fldCharType="begin"/>
        </w:r>
        <w:r>
          <w:rPr>
            <w:noProof/>
            <w:webHidden/>
          </w:rPr>
          <w:instrText xml:space="preserve"> PAGEREF _Toc417538741 \h </w:instrText>
        </w:r>
        <w:r>
          <w:rPr>
            <w:noProof/>
            <w:webHidden/>
          </w:rPr>
        </w:r>
        <w:r>
          <w:rPr>
            <w:noProof/>
            <w:webHidden/>
          </w:rPr>
          <w:fldChar w:fldCharType="separate"/>
        </w:r>
        <w:r>
          <w:rPr>
            <w:noProof/>
            <w:webHidden/>
          </w:rPr>
          <w:t>10</w:t>
        </w:r>
        <w:r>
          <w:rPr>
            <w:noProof/>
            <w:webHidden/>
          </w:rPr>
          <w:fldChar w:fldCharType="end"/>
        </w:r>
      </w:hyperlink>
    </w:p>
    <w:p w:rsidR="00D600D1" w:rsidRPr="007948EB" w:rsidRDefault="00E05685" w:rsidP="007948EB">
      <w:pPr>
        <w:pStyle w:val="IDC2"/>
      </w:pPr>
      <w:r>
        <w:fldChar w:fldCharType="end"/>
      </w:r>
      <w:r w:rsidR="00D600D1">
        <w:rPr>
          <w:b/>
          <w:sz w:val="32"/>
          <w:szCs w:val="32"/>
        </w:rPr>
        <w:br w:type="page"/>
      </w:r>
    </w:p>
    <w:p w:rsidR="00E05685" w:rsidRPr="00F308BB" w:rsidRDefault="00E05685" w:rsidP="00E05685">
      <w:pPr>
        <w:rPr>
          <w:b/>
          <w:sz w:val="32"/>
          <w:szCs w:val="32"/>
        </w:rPr>
      </w:pPr>
      <w:r w:rsidRPr="00F308BB">
        <w:rPr>
          <w:b/>
          <w:sz w:val="32"/>
          <w:szCs w:val="32"/>
        </w:rPr>
        <w:lastRenderedPageBreak/>
        <w:t>Imatges</w:t>
      </w:r>
    </w:p>
    <w:p w:rsidR="005F6207" w:rsidRDefault="00E05685">
      <w:pPr>
        <w:pStyle w:val="ndexdillustracions"/>
        <w:tabs>
          <w:tab w:val="right" w:leader="dot" w:pos="8495"/>
        </w:tabs>
        <w:rPr>
          <w:rFonts w:asciiTheme="minorHAnsi" w:eastAsiaTheme="minorEastAsia" w:hAnsiTheme="minorHAnsi" w:cstheme="minorBidi"/>
          <w:noProof/>
          <w:szCs w:val="22"/>
          <w:lang w:eastAsia="ca-ES"/>
        </w:rPr>
      </w:pPr>
      <w:r>
        <w:fldChar w:fldCharType="begin"/>
      </w:r>
      <w:r>
        <w:instrText xml:space="preserve"> TOC \h \z \c "Imatge" </w:instrText>
      </w:r>
      <w:r>
        <w:fldChar w:fldCharType="separate"/>
      </w:r>
      <w:hyperlink w:anchor="_Toc417538742" w:history="1">
        <w:r w:rsidR="005F6207" w:rsidRPr="00267F51">
          <w:rPr>
            <w:rStyle w:val="Enlla"/>
            <w:noProof/>
          </w:rPr>
          <w:t>Imatge 13: JRE al Project Explorer</w:t>
        </w:r>
        <w:r w:rsidR="005F6207">
          <w:rPr>
            <w:noProof/>
            <w:webHidden/>
          </w:rPr>
          <w:tab/>
        </w:r>
        <w:r w:rsidR="005F6207">
          <w:rPr>
            <w:noProof/>
            <w:webHidden/>
          </w:rPr>
          <w:fldChar w:fldCharType="begin"/>
        </w:r>
        <w:r w:rsidR="005F6207">
          <w:rPr>
            <w:noProof/>
            <w:webHidden/>
          </w:rPr>
          <w:instrText xml:space="preserve"> PAGEREF _Toc417538742 \h </w:instrText>
        </w:r>
        <w:r w:rsidR="005F6207">
          <w:rPr>
            <w:noProof/>
            <w:webHidden/>
          </w:rPr>
        </w:r>
        <w:r w:rsidR="005F6207">
          <w:rPr>
            <w:noProof/>
            <w:webHidden/>
          </w:rPr>
          <w:fldChar w:fldCharType="separate"/>
        </w:r>
        <w:r w:rsidR="005F6207">
          <w:rPr>
            <w:noProof/>
            <w:webHidden/>
          </w:rPr>
          <w:t>4</w:t>
        </w:r>
        <w:r w:rsidR="005F6207">
          <w:rPr>
            <w:noProof/>
            <w:webHidden/>
          </w:rPr>
          <w:fldChar w:fldCharType="end"/>
        </w:r>
      </w:hyperlink>
    </w:p>
    <w:p w:rsidR="005F6207" w:rsidRDefault="005F6207">
      <w:pPr>
        <w:pStyle w:val="ndexdillustracions"/>
        <w:tabs>
          <w:tab w:val="right" w:leader="dot" w:pos="8495"/>
        </w:tabs>
        <w:rPr>
          <w:rFonts w:asciiTheme="minorHAnsi" w:eastAsiaTheme="minorEastAsia" w:hAnsiTheme="minorHAnsi" w:cstheme="minorBidi"/>
          <w:noProof/>
          <w:szCs w:val="22"/>
          <w:lang w:eastAsia="ca-ES"/>
        </w:rPr>
      </w:pPr>
      <w:hyperlink w:anchor="_Toc417538743" w:history="1">
        <w:r w:rsidRPr="00267F51">
          <w:rPr>
            <w:rStyle w:val="Enlla"/>
            <w:noProof/>
          </w:rPr>
          <w:t>Imatge 14: JRE’s instal·lats a l’entorn GGTS</w:t>
        </w:r>
        <w:r>
          <w:rPr>
            <w:noProof/>
            <w:webHidden/>
          </w:rPr>
          <w:tab/>
        </w:r>
        <w:r>
          <w:rPr>
            <w:noProof/>
            <w:webHidden/>
          </w:rPr>
          <w:fldChar w:fldCharType="begin"/>
        </w:r>
        <w:r>
          <w:rPr>
            <w:noProof/>
            <w:webHidden/>
          </w:rPr>
          <w:instrText xml:space="preserve"> PAGEREF _Toc417538743 \h </w:instrText>
        </w:r>
        <w:r>
          <w:rPr>
            <w:noProof/>
            <w:webHidden/>
          </w:rPr>
        </w:r>
        <w:r>
          <w:rPr>
            <w:noProof/>
            <w:webHidden/>
          </w:rPr>
          <w:fldChar w:fldCharType="separate"/>
        </w:r>
        <w:r>
          <w:rPr>
            <w:noProof/>
            <w:webHidden/>
          </w:rPr>
          <w:t>5</w:t>
        </w:r>
        <w:r>
          <w:rPr>
            <w:noProof/>
            <w:webHidden/>
          </w:rPr>
          <w:fldChar w:fldCharType="end"/>
        </w:r>
      </w:hyperlink>
    </w:p>
    <w:p w:rsidR="005F6207" w:rsidRDefault="005F6207">
      <w:pPr>
        <w:pStyle w:val="ndexdillustracions"/>
        <w:tabs>
          <w:tab w:val="right" w:leader="dot" w:pos="8495"/>
        </w:tabs>
        <w:rPr>
          <w:rFonts w:asciiTheme="minorHAnsi" w:eastAsiaTheme="minorEastAsia" w:hAnsiTheme="minorHAnsi" w:cstheme="minorBidi"/>
          <w:noProof/>
          <w:szCs w:val="22"/>
          <w:lang w:eastAsia="ca-ES"/>
        </w:rPr>
      </w:pPr>
      <w:hyperlink w:anchor="_Toc417538744" w:history="1">
        <w:r w:rsidRPr="00267F51">
          <w:rPr>
            <w:rStyle w:val="Enlla"/>
            <w:noProof/>
          </w:rPr>
          <w:t>Imatge 15: Afegir un JRE</w:t>
        </w:r>
        <w:r>
          <w:rPr>
            <w:noProof/>
            <w:webHidden/>
          </w:rPr>
          <w:tab/>
        </w:r>
        <w:r>
          <w:rPr>
            <w:noProof/>
            <w:webHidden/>
          </w:rPr>
          <w:fldChar w:fldCharType="begin"/>
        </w:r>
        <w:r>
          <w:rPr>
            <w:noProof/>
            <w:webHidden/>
          </w:rPr>
          <w:instrText xml:space="preserve"> PAGEREF _Toc417538744 \h </w:instrText>
        </w:r>
        <w:r>
          <w:rPr>
            <w:noProof/>
            <w:webHidden/>
          </w:rPr>
        </w:r>
        <w:r>
          <w:rPr>
            <w:noProof/>
            <w:webHidden/>
          </w:rPr>
          <w:fldChar w:fldCharType="separate"/>
        </w:r>
        <w:r>
          <w:rPr>
            <w:noProof/>
            <w:webHidden/>
          </w:rPr>
          <w:t>6</w:t>
        </w:r>
        <w:r>
          <w:rPr>
            <w:noProof/>
            <w:webHidden/>
          </w:rPr>
          <w:fldChar w:fldCharType="end"/>
        </w:r>
      </w:hyperlink>
    </w:p>
    <w:p w:rsidR="005F6207" w:rsidRDefault="005F6207">
      <w:pPr>
        <w:pStyle w:val="ndexdillustracions"/>
        <w:tabs>
          <w:tab w:val="right" w:leader="dot" w:pos="8495"/>
        </w:tabs>
        <w:rPr>
          <w:rFonts w:asciiTheme="minorHAnsi" w:eastAsiaTheme="minorEastAsia" w:hAnsiTheme="minorHAnsi" w:cstheme="minorBidi"/>
          <w:noProof/>
          <w:szCs w:val="22"/>
          <w:lang w:eastAsia="ca-ES"/>
        </w:rPr>
      </w:pPr>
      <w:hyperlink w:anchor="_Toc417538745" w:history="1">
        <w:r w:rsidRPr="00267F51">
          <w:rPr>
            <w:rStyle w:val="Enlla"/>
            <w:noProof/>
          </w:rPr>
          <w:t>Imatge 16: Definició del JRE</w:t>
        </w:r>
        <w:r>
          <w:rPr>
            <w:noProof/>
            <w:webHidden/>
          </w:rPr>
          <w:tab/>
        </w:r>
        <w:r>
          <w:rPr>
            <w:noProof/>
            <w:webHidden/>
          </w:rPr>
          <w:fldChar w:fldCharType="begin"/>
        </w:r>
        <w:r>
          <w:rPr>
            <w:noProof/>
            <w:webHidden/>
          </w:rPr>
          <w:instrText xml:space="preserve"> PAGEREF _Toc417538745 \h </w:instrText>
        </w:r>
        <w:r>
          <w:rPr>
            <w:noProof/>
            <w:webHidden/>
          </w:rPr>
        </w:r>
        <w:r>
          <w:rPr>
            <w:noProof/>
            <w:webHidden/>
          </w:rPr>
          <w:fldChar w:fldCharType="separate"/>
        </w:r>
        <w:r>
          <w:rPr>
            <w:noProof/>
            <w:webHidden/>
          </w:rPr>
          <w:t>6</w:t>
        </w:r>
        <w:r>
          <w:rPr>
            <w:noProof/>
            <w:webHidden/>
          </w:rPr>
          <w:fldChar w:fldCharType="end"/>
        </w:r>
      </w:hyperlink>
    </w:p>
    <w:p w:rsidR="005F6207" w:rsidRDefault="005F6207">
      <w:pPr>
        <w:pStyle w:val="ndexdillustracions"/>
        <w:tabs>
          <w:tab w:val="right" w:leader="dot" w:pos="8495"/>
        </w:tabs>
        <w:rPr>
          <w:rFonts w:asciiTheme="minorHAnsi" w:eastAsiaTheme="minorEastAsia" w:hAnsiTheme="minorHAnsi" w:cstheme="minorBidi"/>
          <w:noProof/>
          <w:szCs w:val="22"/>
          <w:lang w:eastAsia="ca-ES"/>
        </w:rPr>
      </w:pPr>
      <w:hyperlink w:anchor="_Toc417538746" w:history="1">
        <w:r w:rsidRPr="00267F51">
          <w:rPr>
            <w:rStyle w:val="Enlla"/>
            <w:noProof/>
          </w:rPr>
          <w:t>Imatge 17: JRE’s instal·lats</w:t>
        </w:r>
        <w:r>
          <w:rPr>
            <w:noProof/>
            <w:webHidden/>
          </w:rPr>
          <w:tab/>
        </w:r>
        <w:r>
          <w:rPr>
            <w:noProof/>
            <w:webHidden/>
          </w:rPr>
          <w:fldChar w:fldCharType="begin"/>
        </w:r>
        <w:r>
          <w:rPr>
            <w:noProof/>
            <w:webHidden/>
          </w:rPr>
          <w:instrText xml:space="preserve"> PAGEREF _Toc417538746 \h </w:instrText>
        </w:r>
        <w:r>
          <w:rPr>
            <w:noProof/>
            <w:webHidden/>
          </w:rPr>
        </w:r>
        <w:r>
          <w:rPr>
            <w:noProof/>
            <w:webHidden/>
          </w:rPr>
          <w:fldChar w:fldCharType="separate"/>
        </w:r>
        <w:r>
          <w:rPr>
            <w:noProof/>
            <w:webHidden/>
          </w:rPr>
          <w:t>7</w:t>
        </w:r>
        <w:r>
          <w:rPr>
            <w:noProof/>
            <w:webHidden/>
          </w:rPr>
          <w:fldChar w:fldCharType="end"/>
        </w:r>
      </w:hyperlink>
    </w:p>
    <w:p w:rsidR="005F6207" w:rsidRDefault="005F6207">
      <w:pPr>
        <w:pStyle w:val="ndexdillustracions"/>
        <w:tabs>
          <w:tab w:val="right" w:leader="dot" w:pos="8495"/>
        </w:tabs>
        <w:rPr>
          <w:rFonts w:asciiTheme="minorHAnsi" w:eastAsiaTheme="minorEastAsia" w:hAnsiTheme="minorHAnsi" w:cstheme="minorBidi"/>
          <w:noProof/>
          <w:szCs w:val="22"/>
          <w:lang w:eastAsia="ca-ES"/>
        </w:rPr>
      </w:pPr>
      <w:hyperlink w:anchor="_Toc417538747" w:history="1">
        <w:r w:rsidRPr="00267F51">
          <w:rPr>
            <w:rStyle w:val="Enlla"/>
            <w:noProof/>
          </w:rPr>
          <w:t>Imatge 18: Canvi de JDK a l’entorn GGTS</w:t>
        </w:r>
        <w:r>
          <w:rPr>
            <w:noProof/>
            <w:webHidden/>
          </w:rPr>
          <w:tab/>
        </w:r>
        <w:r>
          <w:rPr>
            <w:noProof/>
            <w:webHidden/>
          </w:rPr>
          <w:fldChar w:fldCharType="begin"/>
        </w:r>
        <w:r>
          <w:rPr>
            <w:noProof/>
            <w:webHidden/>
          </w:rPr>
          <w:instrText xml:space="preserve"> PAGEREF _Toc417538747 \h </w:instrText>
        </w:r>
        <w:r>
          <w:rPr>
            <w:noProof/>
            <w:webHidden/>
          </w:rPr>
        </w:r>
        <w:r>
          <w:rPr>
            <w:noProof/>
            <w:webHidden/>
          </w:rPr>
          <w:fldChar w:fldCharType="separate"/>
        </w:r>
        <w:r>
          <w:rPr>
            <w:noProof/>
            <w:webHidden/>
          </w:rPr>
          <w:t>8</w:t>
        </w:r>
        <w:r>
          <w:rPr>
            <w:noProof/>
            <w:webHidden/>
          </w:rPr>
          <w:fldChar w:fldCharType="end"/>
        </w:r>
      </w:hyperlink>
    </w:p>
    <w:p w:rsidR="005F6207" w:rsidRDefault="005F6207">
      <w:pPr>
        <w:pStyle w:val="ndexdillustracions"/>
        <w:tabs>
          <w:tab w:val="right" w:leader="dot" w:pos="8495"/>
        </w:tabs>
        <w:rPr>
          <w:rFonts w:asciiTheme="minorHAnsi" w:eastAsiaTheme="minorEastAsia" w:hAnsiTheme="minorHAnsi" w:cstheme="minorBidi"/>
          <w:noProof/>
          <w:szCs w:val="22"/>
          <w:lang w:eastAsia="ca-ES"/>
        </w:rPr>
      </w:pPr>
      <w:hyperlink w:anchor="_Toc417538748" w:history="1">
        <w:r w:rsidRPr="00267F51">
          <w:rPr>
            <w:rStyle w:val="Enlla"/>
            <w:noProof/>
          </w:rPr>
          <w:t>Imatge 19: Diàleg de canvi de JRE System Library</w:t>
        </w:r>
        <w:r>
          <w:rPr>
            <w:noProof/>
            <w:webHidden/>
          </w:rPr>
          <w:tab/>
        </w:r>
        <w:r>
          <w:rPr>
            <w:noProof/>
            <w:webHidden/>
          </w:rPr>
          <w:fldChar w:fldCharType="begin"/>
        </w:r>
        <w:r>
          <w:rPr>
            <w:noProof/>
            <w:webHidden/>
          </w:rPr>
          <w:instrText xml:space="preserve"> PAGEREF _Toc417538748 \h </w:instrText>
        </w:r>
        <w:r>
          <w:rPr>
            <w:noProof/>
            <w:webHidden/>
          </w:rPr>
        </w:r>
        <w:r>
          <w:rPr>
            <w:noProof/>
            <w:webHidden/>
          </w:rPr>
          <w:fldChar w:fldCharType="separate"/>
        </w:r>
        <w:r>
          <w:rPr>
            <w:noProof/>
            <w:webHidden/>
          </w:rPr>
          <w:t>9</w:t>
        </w:r>
        <w:r>
          <w:rPr>
            <w:noProof/>
            <w:webHidden/>
          </w:rPr>
          <w:fldChar w:fldCharType="end"/>
        </w:r>
      </w:hyperlink>
    </w:p>
    <w:p w:rsidR="005F6207" w:rsidRDefault="005F6207">
      <w:pPr>
        <w:pStyle w:val="ndexdillustracions"/>
        <w:tabs>
          <w:tab w:val="right" w:leader="dot" w:pos="8495"/>
        </w:tabs>
        <w:rPr>
          <w:rFonts w:asciiTheme="minorHAnsi" w:eastAsiaTheme="minorEastAsia" w:hAnsiTheme="minorHAnsi" w:cstheme="minorBidi"/>
          <w:noProof/>
          <w:szCs w:val="22"/>
          <w:lang w:eastAsia="ca-ES"/>
        </w:rPr>
      </w:pPr>
      <w:hyperlink w:anchor="_Toc417538749" w:history="1">
        <w:r w:rsidRPr="00267F51">
          <w:rPr>
            <w:rStyle w:val="Enlla"/>
            <w:noProof/>
          </w:rPr>
          <w:t>Imatge 20: Modificació del Java Build Path</w:t>
        </w:r>
        <w:r>
          <w:rPr>
            <w:noProof/>
            <w:webHidden/>
          </w:rPr>
          <w:tab/>
        </w:r>
        <w:r>
          <w:rPr>
            <w:noProof/>
            <w:webHidden/>
          </w:rPr>
          <w:fldChar w:fldCharType="begin"/>
        </w:r>
        <w:r>
          <w:rPr>
            <w:noProof/>
            <w:webHidden/>
          </w:rPr>
          <w:instrText xml:space="preserve"> PAGEREF _Toc417538749 \h </w:instrText>
        </w:r>
        <w:r>
          <w:rPr>
            <w:noProof/>
            <w:webHidden/>
          </w:rPr>
        </w:r>
        <w:r>
          <w:rPr>
            <w:noProof/>
            <w:webHidden/>
          </w:rPr>
          <w:fldChar w:fldCharType="separate"/>
        </w:r>
        <w:r>
          <w:rPr>
            <w:noProof/>
            <w:webHidden/>
          </w:rPr>
          <w:t>9</w:t>
        </w:r>
        <w:r>
          <w:rPr>
            <w:noProof/>
            <w:webHidden/>
          </w:rPr>
          <w:fldChar w:fldCharType="end"/>
        </w:r>
      </w:hyperlink>
    </w:p>
    <w:p w:rsidR="005F6207" w:rsidRDefault="005F6207">
      <w:pPr>
        <w:pStyle w:val="ndexdillustracions"/>
        <w:tabs>
          <w:tab w:val="right" w:leader="dot" w:pos="8495"/>
        </w:tabs>
        <w:rPr>
          <w:rFonts w:asciiTheme="minorHAnsi" w:eastAsiaTheme="minorEastAsia" w:hAnsiTheme="minorHAnsi" w:cstheme="minorBidi"/>
          <w:noProof/>
          <w:szCs w:val="22"/>
          <w:lang w:eastAsia="ca-ES"/>
        </w:rPr>
      </w:pPr>
      <w:hyperlink w:anchor="_Toc417538750" w:history="1">
        <w:r w:rsidRPr="00267F51">
          <w:rPr>
            <w:rStyle w:val="Enlla"/>
            <w:noProof/>
          </w:rPr>
          <w:t>Imatge 21: Warning degut a versió errònia del compilador</w:t>
        </w:r>
        <w:r>
          <w:rPr>
            <w:noProof/>
            <w:webHidden/>
          </w:rPr>
          <w:tab/>
        </w:r>
        <w:r>
          <w:rPr>
            <w:noProof/>
            <w:webHidden/>
          </w:rPr>
          <w:fldChar w:fldCharType="begin"/>
        </w:r>
        <w:r>
          <w:rPr>
            <w:noProof/>
            <w:webHidden/>
          </w:rPr>
          <w:instrText xml:space="preserve"> PAGEREF _Toc417538750 \h </w:instrText>
        </w:r>
        <w:r>
          <w:rPr>
            <w:noProof/>
            <w:webHidden/>
          </w:rPr>
        </w:r>
        <w:r>
          <w:rPr>
            <w:noProof/>
            <w:webHidden/>
          </w:rPr>
          <w:fldChar w:fldCharType="separate"/>
        </w:r>
        <w:r>
          <w:rPr>
            <w:noProof/>
            <w:webHidden/>
          </w:rPr>
          <w:t>10</w:t>
        </w:r>
        <w:r>
          <w:rPr>
            <w:noProof/>
            <w:webHidden/>
          </w:rPr>
          <w:fldChar w:fldCharType="end"/>
        </w:r>
      </w:hyperlink>
    </w:p>
    <w:p w:rsidR="005F6207" w:rsidRDefault="005F6207">
      <w:pPr>
        <w:pStyle w:val="ndexdillustracions"/>
        <w:tabs>
          <w:tab w:val="right" w:leader="dot" w:pos="8495"/>
        </w:tabs>
        <w:rPr>
          <w:rFonts w:asciiTheme="minorHAnsi" w:eastAsiaTheme="minorEastAsia" w:hAnsiTheme="minorHAnsi" w:cstheme="minorBidi"/>
          <w:noProof/>
          <w:szCs w:val="22"/>
          <w:lang w:eastAsia="ca-ES"/>
        </w:rPr>
      </w:pPr>
      <w:hyperlink w:anchor="_Toc417538751" w:history="1">
        <w:r w:rsidRPr="00267F51">
          <w:rPr>
            <w:rStyle w:val="Enlla"/>
            <w:noProof/>
          </w:rPr>
          <w:t>Imatge 22: Java Compiler amb error</w:t>
        </w:r>
        <w:r>
          <w:rPr>
            <w:noProof/>
            <w:webHidden/>
          </w:rPr>
          <w:tab/>
        </w:r>
        <w:r>
          <w:rPr>
            <w:noProof/>
            <w:webHidden/>
          </w:rPr>
          <w:fldChar w:fldCharType="begin"/>
        </w:r>
        <w:r>
          <w:rPr>
            <w:noProof/>
            <w:webHidden/>
          </w:rPr>
          <w:instrText xml:space="preserve"> PAGEREF _Toc417538751 \h </w:instrText>
        </w:r>
        <w:r>
          <w:rPr>
            <w:noProof/>
            <w:webHidden/>
          </w:rPr>
        </w:r>
        <w:r>
          <w:rPr>
            <w:noProof/>
            <w:webHidden/>
          </w:rPr>
          <w:fldChar w:fldCharType="separate"/>
        </w:r>
        <w:r>
          <w:rPr>
            <w:noProof/>
            <w:webHidden/>
          </w:rPr>
          <w:t>11</w:t>
        </w:r>
        <w:r>
          <w:rPr>
            <w:noProof/>
            <w:webHidden/>
          </w:rPr>
          <w:fldChar w:fldCharType="end"/>
        </w:r>
      </w:hyperlink>
    </w:p>
    <w:p w:rsidR="005F6207" w:rsidRDefault="005F6207">
      <w:pPr>
        <w:pStyle w:val="ndexdillustracions"/>
        <w:tabs>
          <w:tab w:val="right" w:leader="dot" w:pos="8495"/>
        </w:tabs>
        <w:rPr>
          <w:rFonts w:asciiTheme="minorHAnsi" w:eastAsiaTheme="minorEastAsia" w:hAnsiTheme="minorHAnsi" w:cstheme="minorBidi"/>
          <w:noProof/>
          <w:szCs w:val="22"/>
          <w:lang w:eastAsia="ca-ES"/>
        </w:rPr>
      </w:pPr>
      <w:hyperlink w:anchor="_Toc417538752" w:history="1">
        <w:r w:rsidRPr="00267F51">
          <w:rPr>
            <w:rStyle w:val="Enlla"/>
            <w:noProof/>
          </w:rPr>
          <w:t>Imatge 23: Java Compiler modificat sense error</w:t>
        </w:r>
        <w:r>
          <w:rPr>
            <w:noProof/>
            <w:webHidden/>
          </w:rPr>
          <w:tab/>
        </w:r>
        <w:r>
          <w:rPr>
            <w:noProof/>
            <w:webHidden/>
          </w:rPr>
          <w:fldChar w:fldCharType="begin"/>
        </w:r>
        <w:r>
          <w:rPr>
            <w:noProof/>
            <w:webHidden/>
          </w:rPr>
          <w:instrText xml:space="preserve"> PAGEREF _Toc417538752 \h </w:instrText>
        </w:r>
        <w:r>
          <w:rPr>
            <w:noProof/>
            <w:webHidden/>
          </w:rPr>
        </w:r>
        <w:r>
          <w:rPr>
            <w:noProof/>
            <w:webHidden/>
          </w:rPr>
          <w:fldChar w:fldCharType="separate"/>
        </w:r>
        <w:r>
          <w:rPr>
            <w:noProof/>
            <w:webHidden/>
          </w:rPr>
          <w:t>11</w:t>
        </w:r>
        <w:r>
          <w:rPr>
            <w:noProof/>
            <w:webHidden/>
          </w:rPr>
          <w:fldChar w:fldCharType="end"/>
        </w:r>
      </w:hyperlink>
    </w:p>
    <w:p w:rsidR="00A83DD1" w:rsidRDefault="00E05685" w:rsidP="00E05685">
      <w:pPr>
        <w:sectPr w:rsidR="00A83DD1" w:rsidSect="00F6561F">
          <w:pgSz w:w="11907" w:h="16839" w:code="9"/>
          <w:pgMar w:top="2098" w:right="1701" w:bottom="1418" w:left="1701" w:header="720" w:footer="624" w:gutter="0"/>
          <w:pgNumType w:start="1"/>
          <w:cols w:space="720"/>
          <w:docGrid w:linePitch="360"/>
        </w:sectPr>
      </w:pPr>
      <w:r>
        <w:fldChar w:fldCharType="end"/>
      </w:r>
    </w:p>
    <w:p w:rsidR="00E6727D" w:rsidRDefault="00E6727D" w:rsidP="00E6727D">
      <w:pPr>
        <w:pStyle w:val="Ttol1"/>
      </w:pPr>
      <w:bookmarkStart w:id="0" w:name="_Toc417538735"/>
      <w:r>
        <w:lastRenderedPageBreak/>
        <w:t>Annexos</w:t>
      </w:r>
      <w:bookmarkEnd w:id="0"/>
    </w:p>
    <w:p w:rsidR="00E6727D" w:rsidRDefault="00E6727D" w:rsidP="00E6727D">
      <w:pPr>
        <w:pStyle w:val="Ttol2"/>
      </w:pPr>
      <w:bookmarkStart w:id="1" w:name="_Ref416416266"/>
      <w:bookmarkStart w:id="2" w:name="_Toc417538736"/>
      <w:r>
        <w:t xml:space="preserve">Activar pestanya </w:t>
      </w:r>
      <w:r w:rsidRPr="00E6727D">
        <w:rPr>
          <w:i/>
        </w:rPr>
        <w:t>Markers</w:t>
      </w:r>
      <w:bookmarkEnd w:id="1"/>
      <w:bookmarkEnd w:id="2"/>
    </w:p>
    <w:p w:rsidR="00E6727D" w:rsidRPr="00E6727D" w:rsidRDefault="00E6727D" w:rsidP="00E6727D">
      <w:r>
        <w:t xml:space="preserve">Si la pestanya </w:t>
      </w:r>
      <w:r w:rsidRPr="00E6727D">
        <w:rPr>
          <w:i/>
        </w:rPr>
        <w:t>Markers</w:t>
      </w:r>
      <w:r>
        <w:t xml:space="preserve"> no està activada cal anar a </w:t>
      </w:r>
      <w:r w:rsidRPr="00137D63">
        <w:rPr>
          <w:i/>
        </w:rPr>
        <w:t>Window</w:t>
      </w:r>
      <w:r>
        <w:t xml:space="preserve"> </w:t>
      </w:r>
      <w:r>
        <w:rPr>
          <w:rFonts w:cs="Arial"/>
        </w:rPr>
        <w:t>→</w:t>
      </w:r>
      <w:r>
        <w:t xml:space="preserve"> </w:t>
      </w:r>
      <w:r w:rsidRPr="00137D63">
        <w:rPr>
          <w:i/>
        </w:rPr>
        <w:t>Show View</w:t>
      </w:r>
      <w:r>
        <w:t xml:space="preserve"> </w:t>
      </w:r>
      <w:r>
        <w:rPr>
          <w:rFonts w:cs="Arial"/>
        </w:rPr>
        <w:t>→</w:t>
      </w:r>
      <w:r>
        <w:t xml:space="preserve"> </w:t>
      </w:r>
      <w:r w:rsidRPr="00137D63">
        <w:rPr>
          <w:i/>
        </w:rPr>
        <w:t>Other...</w:t>
      </w:r>
      <w:r>
        <w:t xml:space="preserve"> i escriure </w:t>
      </w:r>
      <w:r w:rsidRPr="00137D63">
        <w:rPr>
          <w:i/>
        </w:rPr>
        <w:t>Marker</w:t>
      </w:r>
      <w:r>
        <w:rPr>
          <w:i/>
        </w:rPr>
        <w:t>s</w:t>
      </w:r>
      <w:r>
        <w:t xml:space="preserve">, acte seguit apareixerà la paraula </w:t>
      </w:r>
      <w:r w:rsidRPr="00137D63">
        <w:rPr>
          <w:i/>
        </w:rPr>
        <w:t>Markers</w:t>
      </w:r>
      <w:r>
        <w:t xml:space="preserve"> a sota de la carpeta </w:t>
      </w:r>
      <w:r w:rsidRPr="00137D63">
        <w:rPr>
          <w:i/>
        </w:rPr>
        <w:t>General</w:t>
      </w:r>
      <w:r w:rsidR="00E463D6">
        <w:rPr>
          <w:i/>
        </w:rPr>
        <w:t>.</w:t>
      </w:r>
    </w:p>
    <w:p w:rsidR="00E6727D" w:rsidRDefault="00E6727D" w:rsidP="00E6727D">
      <w:pPr>
        <w:pStyle w:val="Ttol2"/>
      </w:pPr>
      <w:bookmarkStart w:id="3" w:name="_Activar_pestanya_Navigator"/>
      <w:bookmarkStart w:id="4" w:name="_Ref416416310"/>
      <w:bookmarkStart w:id="5" w:name="_Toc417538737"/>
      <w:bookmarkEnd w:id="3"/>
      <w:r>
        <w:t xml:space="preserve">Activar pestanya </w:t>
      </w:r>
      <w:r w:rsidR="002D2E83">
        <w:rPr>
          <w:i/>
        </w:rPr>
        <w:t>Navigat</w:t>
      </w:r>
      <w:r w:rsidRPr="00E6727D">
        <w:rPr>
          <w:i/>
        </w:rPr>
        <w:t>o</w:t>
      </w:r>
      <w:r w:rsidR="002D2E83">
        <w:rPr>
          <w:i/>
        </w:rPr>
        <w:t>r</w:t>
      </w:r>
      <w:bookmarkEnd w:id="4"/>
      <w:bookmarkEnd w:id="5"/>
    </w:p>
    <w:p w:rsidR="00E6727D" w:rsidRDefault="00937EF5" w:rsidP="00E6727D">
      <w:pPr>
        <w:rPr>
          <w:i/>
        </w:rPr>
      </w:pPr>
      <w:r>
        <w:t xml:space="preserve">Si no està activada cal anar a </w:t>
      </w:r>
      <w:r w:rsidRPr="00137D63">
        <w:rPr>
          <w:i/>
        </w:rPr>
        <w:t>Window</w:t>
      </w:r>
      <w:r>
        <w:t xml:space="preserve"> </w:t>
      </w:r>
      <w:r>
        <w:rPr>
          <w:rFonts w:cs="Arial"/>
        </w:rPr>
        <w:t>→</w:t>
      </w:r>
      <w:r>
        <w:t xml:space="preserve"> </w:t>
      </w:r>
      <w:r w:rsidRPr="00137D63">
        <w:rPr>
          <w:i/>
        </w:rPr>
        <w:t>Show View</w:t>
      </w:r>
      <w:r>
        <w:t xml:space="preserve"> </w:t>
      </w:r>
      <w:r>
        <w:rPr>
          <w:rFonts w:cs="Arial"/>
        </w:rPr>
        <w:t>→</w:t>
      </w:r>
      <w:r>
        <w:t xml:space="preserve"> </w:t>
      </w:r>
      <w:r w:rsidRPr="00137D63">
        <w:rPr>
          <w:i/>
        </w:rPr>
        <w:t>Other...</w:t>
      </w:r>
      <w:r>
        <w:t xml:space="preserve"> i escriure </w:t>
      </w:r>
      <w:r w:rsidRPr="00A43B3A">
        <w:rPr>
          <w:i/>
        </w:rPr>
        <w:t>Navigator</w:t>
      </w:r>
      <w:r>
        <w:t xml:space="preserve">, acte seguit apareixerà la paraula </w:t>
      </w:r>
      <w:r w:rsidRPr="00A43B3A">
        <w:rPr>
          <w:i/>
        </w:rPr>
        <w:t>Navigator</w:t>
      </w:r>
      <w:r>
        <w:t xml:space="preserve"> a sota de la carpeta </w:t>
      </w:r>
      <w:r w:rsidRPr="00137D63">
        <w:rPr>
          <w:i/>
        </w:rPr>
        <w:t>General</w:t>
      </w:r>
      <w:r w:rsidR="00624578">
        <w:rPr>
          <w:i/>
        </w:rPr>
        <w:t>.</w:t>
      </w:r>
    </w:p>
    <w:p w:rsidR="00427452" w:rsidRDefault="00427452" w:rsidP="00427452">
      <w:pPr>
        <w:pStyle w:val="Ttol2"/>
      </w:pPr>
      <w:bookmarkStart w:id="6" w:name="_Crear_un_Taglib"/>
      <w:bookmarkStart w:id="7" w:name="_Ref417470918"/>
      <w:bookmarkStart w:id="8" w:name="_Ref417470922"/>
      <w:bookmarkStart w:id="9" w:name="_Toc417538738"/>
      <w:bookmarkEnd w:id="6"/>
      <w:r>
        <w:t xml:space="preserve">Modificar la versió de </w:t>
      </w:r>
      <w:r w:rsidRPr="003A2F63">
        <w:t>Java</w:t>
      </w:r>
      <w:bookmarkEnd w:id="7"/>
      <w:bookmarkEnd w:id="8"/>
      <w:r w:rsidR="003A2F63" w:rsidRPr="003A2F63">
        <w:t xml:space="preserve"> (JRE System Library)</w:t>
      </w:r>
      <w:bookmarkEnd w:id="9"/>
    </w:p>
    <w:p w:rsidR="00DD2AAB" w:rsidRDefault="002D52AA" w:rsidP="00DD2AAB">
      <w:r>
        <w:t>En aquests apartat es mostrarà com m</w:t>
      </w:r>
      <w:r w:rsidR="00DD2AAB">
        <w:t xml:space="preserve">odificar la versió del </w:t>
      </w:r>
      <w:r w:rsidR="00BA18DB" w:rsidRPr="009C2332">
        <w:rPr>
          <w:i/>
        </w:rPr>
        <w:t>JRE System Library</w:t>
      </w:r>
      <w:r w:rsidR="00BA18DB">
        <w:t xml:space="preserve"> </w:t>
      </w:r>
      <w:r w:rsidR="00DD2AAB">
        <w:t>que es fa servir als projectes,</w:t>
      </w:r>
      <w:r>
        <w:t xml:space="preserve"> per a tots el projectes o només per a un en qüestió. L’element </w:t>
      </w:r>
      <w:r w:rsidR="001D2A33">
        <w:t xml:space="preserve">el podem trobar al </w:t>
      </w:r>
      <w:r w:rsidR="001D2A33" w:rsidRPr="004820D9">
        <w:rPr>
          <w:i/>
        </w:rPr>
        <w:t xml:space="preserve">Project </w:t>
      </w:r>
      <w:r w:rsidRPr="004820D9">
        <w:rPr>
          <w:i/>
        </w:rPr>
        <w:t>Explorer</w:t>
      </w:r>
      <w:r w:rsidR="00DD2AAB">
        <w:t xml:space="preserve"> </w:t>
      </w:r>
      <w:r w:rsidR="004820D9">
        <w:t xml:space="preserve">com mostra </w:t>
      </w:r>
      <w:r w:rsidR="00DD2AAB">
        <w:t>la següent imatge:</w:t>
      </w:r>
    </w:p>
    <w:p w:rsidR="00030AA7" w:rsidRDefault="003F6511" w:rsidP="00BD4428">
      <w:pPr>
        <w:jc w:val="center"/>
      </w:pPr>
      <w:r>
        <w:rPr>
          <w:noProof/>
          <w:lang w:eastAsia="ca-ES"/>
        </w:rPr>
        <w:drawing>
          <wp:inline distT="0" distB="0" distL="0" distR="0" wp14:anchorId="673DB558" wp14:editId="4562EA34">
            <wp:extent cx="2115395" cy="4286250"/>
            <wp:effectExtent l="0" t="0" r="0" b="0"/>
            <wp:docPr id="25" name="Imat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MS_Canvi_Java_1_bis.png"/>
                    <pic:cNvPicPr/>
                  </pic:nvPicPr>
                  <pic:blipFill>
                    <a:blip r:embed="rId13">
                      <a:extLst>
                        <a:ext uri="{28A0092B-C50C-407E-A947-70E740481C1C}">
                          <a14:useLocalDpi xmlns:a14="http://schemas.microsoft.com/office/drawing/2010/main" val="0"/>
                        </a:ext>
                      </a:extLst>
                    </a:blip>
                    <a:stretch>
                      <a:fillRect/>
                    </a:stretch>
                  </pic:blipFill>
                  <pic:spPr>
                    <a:xfrm>
                      <a:off x="0" y="0"/>
                      <a:ext cx="2116772" cy="4289041"/>
                    </a:xfrm>
                    <a:prstGeom prst="rect">
                      <a:avLst/>
                    </a:prstGeom>
                  </pic:spPr>
                </pic:pic>
              </a:graphicData>
            </a:graphic>
          </wp:inline>
        </w:drawing>
      </w:r>
    </w:p>
    <w:p w:rsidR="00030AA7" w:rsidRDefault="00030AA7" w:rsidP="00030AA7">
      <w:pPr>
        <w:pStyle w:val="Llegenda"/>
      </w:pPr>
      <w:bookmarkStart w:id="10" w:name="_Toc417538742"/>
      <w:r>
        <w:t xml:space="preserve">Imatge </w:t>
      </w:r>
      <w:fldSimple w:instr=" SEQ Imatge \* ARABIC ">
        <w:r w:rsidR="00AF455E">
          <w:rPr>
            <w:noProof/>
          </w:rPr>
          <w:t>13</w:t>
        </w:r>
      </w:fldSimple>
      <w:r>
        <w:t>: JRE al Project Explorer</w:t>
      </w:r>
      <w:bookmarkEnd w:id="10"/>
    </w:p>
    <w:p w:rsidR="0020160F" w:rsidRDefault="00512502" w:rsidP="00DD2AAB">
      <w:pPr>
        <w:rPr>
          <w:rFonts w:cs="Arial"/>
        </w:rPr>
      </w:pPr>
      <w:r>
        <w:lastRenderedPageBreak/>
        <w:t xml:space="preserve">Per poder tenir un </w:t>
      </w:r>
      <w:r w:rsidR="00C035C2" w:rsidRPr="00F619BB">
        <w:rPr>
          <w:i/>
        </w:rPr>
        <w:t>JRE</w:t>
      </w:r>
      <w:r w:rsidR="00C035C2">
        <w:t xml:space="preserve"> (Java Runtime Environment) </w:t>
      </w:r>
      <w:r w:rsidR="0020160F">
        <w:t xml:space="preserve">diferent primer s’ha d’afegir el </w:t>
      </w:r>
      <w:r w:rsidR="00C035C2" w:rsidRPr="00F619BB">
        <w:rPr>
          <w:i/>
        </w:rPr>
        <w:t>JDK</w:t>
      </w:r>
      <w:r w:rsidR="00C035C2">
        <w:t xml:space="preserve"> (Java Development Kit) </w:t>
      </w:r>
      <w:r w:rsidR="0020160F">
        <w:t>al GGTS.</w:t>
      </w:r>
      <w:r w:rsidR="00BD41E5">
        <w:t xml:space="preserve"> Una vegada s’ha afegit el </w:t>
      </w:r>
      <w:r w:rsidR="00BD41E5" w:rsidRPr="00F619BB">
        <w:rPr>
          <w:i/>
        </w:rPr>
        <w:t>JDK</w:t>
      </w:r>
      <w:r w:rsidR="00BD41E5">
        <w:t xml:space="preserve"> es tindran ambdos, degut a que el </w:t>
      </w:r>
      <w:r w:rsidR="00BD41E5" w:rsidRPr="00F619BB">
        <w:rPr>
          <w:i/>
        </w:rPr>
        <w:t>JDK</w:t>
      </w:r>
      <w:r w:rsidR="00BD41E5">
        <w:t xml:space="preserve"> ja porta incorporat un </w:t>
      </w:r>
      <w:r w:rsidR="00BD41E5" w:rsidRPr="00F619BB">
        <w:rPr>
          <w:i/>
        </w:rPr>
        <w:t>JRE</w:t>
      </w:r>
      <w:r w:rsidR="00BD41E5">
        <w:t>.</w:t>
      </w:r>
      <w:r w:rsidR="0020160F">
        <w:t xml:space="preserve"> S’ha d’anar a </w:t>
      </w:r>
      <w:r w:rsidR="0020160F" w:rsidRPr="00F619BB">
        <w:rPr>
          <w:i/>
        </w:rPr>
        <w:t xml:space="preserve">Window </w:t>
      </w:r>
      <w:r w:rsidR="0020160F" w:rsidRPr="00F619BB">
        <w:rPr>
          <w:rFonts w:cs="Arial"/>
          <w:i/>
        </w:rPr>
        <w:t>→</w:t>
      </w:r>
      <w:r w:rsidR="0020160F" w:rsidRPr="00F619BB">
        <w:rPr>
          <w:i/>
        </w:rPr>
        <w:t xml:space="preserve"> Preferences</w:t>
      </w:r>
      <w:r w:rsidR="0020160F">
        <w:t xml:space="preserve"> </w:t>
      </w:r>
      <w:r w:rsidR="0020160F">
        <w:rPr>
          <w:rFonts w:cs="Arial"/>
        </w:rPr>
        <w:t xml:space="preserve">i dintre de la finestra que s’obre </w:t>
      </w:r>
      <w:r w:rsidR="0020160F" w:rsidRPr="00F619BB">
        <w:rPr>
          <w:rFonts w:cs="Arial"/>
          <w:i/>
        </w:rPr>
        <w:t>Java → Installed JREs</w:t>
      </w:r>
      <w:r w:rsidR="0020160F">
        <w:rPr>
          <w:rFonts w:cs="Arial"/>
        </w:rPr>
        <w:t>. En les següents imatges es mostren els passos a seguir:</w:t>
      </w:r>
    </w:p>
    <w:p w:rsidR="0020160F" w:rsidRDefault="0020160F" w:rsidP="0020160F">
      <w:pPr>
        <w:jc w:val="center"/>
        <w:rPr>
          <w:rFonts w:cs="Arial"/>
        </w:rPr>
      </w:pPr>
      <w:r>
        <w:rPr>
          <w:rFonts w:cs="Arial"/>
          <w:noProof/>
          <w:lang w:eastAsia="ca-ES"/>
        </w:rPr>
        <w:drawing>
          <wp:inline distT="0" distB="0" distL="0" distR="0" wp14:anchorId="7EBFA2AE" wp14:editId="18D0EC97">
            <wp:extent cx="5400675" cy="5083810"/>
            <wp:effectExtent l="0" t="0" r="9525" b="2540"/>
            <wp:docPr id="18" name="Imat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MS_Canvi_Java_2.png"/>
                    <pic:cNvPicPr/>
                  </pic:nvPicPr>
                  <pic:blipFill>
                    <a:blip r:embed="rId14">
                      <a:extLst>
                        <a:ext uri="{28A0092B-C50C-407E-A947-70E740481C1C}">
                          <a14:useLocalDpi xmlns:a14="http://schemas.microsoft.com/office/drawing/2010/main" val="0"/>
                        </a:ext>
                      </a:extLst>
                    </a:blip>
                    <a:stretch>
                      <a:fillRect/>
                    </a:stretch>
                  </pic:blipFill>
                  <pic:spPr>
                    <a:xfrm>
                      <a:off x="0" y="0"/>
                      <a:ext cx="5400675" cy="5083810"/>
                    </a:xfrm>
                    <a:prstGeom prst="rect">
                      <a:avLst/>
                    </a:prstGeom>
                  </pic:spPr>
                </pic:pic>
              </a:graphicData>
            </a:graphic>
          </wp:inline>
        </w:drawing>
      </w:r>
    </w:p>
    <w:p w:rsidR="0020160F" w:rsidRDefault="0054684E" w:rsidP="0054684E">
      <w:pPr>
        <w:pStyle w:val="Llegenda"/>
        <w:rPr>
          <w:rFonts w:cs="Arial"/>
        </w:rPr>
      </w:pPr>
      <w:bookmarkStart w:id="11" w:name="_Toc417538743"/>
      <w:r>
        <w:t xml:space="preserve">Imatge </w:t>
      </w:r>
      <w:fldSimple w:instr=" SEQ Imatge \* ARABIC ">
        <w:r w:rsidR="00AF455E">
          <w:rPr>
            <w:noProof/>
          </w:rPr>
          <w:t>14</w:t>
        </w:r>
      </w:fldSimple>
      <w:r>
        <w:t xml:space="preserve">: </w:t>
      </w:r>
      <w:r w:rsidR="002E6EDA">
        <w:t>JRE’s instal·lats a l’entorn GGTS</w:t>
      </w:r>
      <w:bookmarkEnd w:id="11"/>
    </w:p>
    <w:p w:rsidR="00C035C2" w:rsidRDefault="0020160F" w:rsidP="00DD2AAB">
      <w:r>
        <w:rPr>
          <w:rFonts w:cs="Arial"/>
        </w:rPr>
        <w:t xml:space="preserve">Fer click a </w:t>
      </w:r>
      <w:r w:rsidRPr="00C80B97">
        <w:rPr>
          <w:rFonts w:cs="Arial"/>
          <w:i/>
        </w:rPr>
        <w:t>Add</w:t>
      </w:r>
      <w:r>
        <w:rPr>
          <w:rFonts w:cs="Arial"/>
        </w:rPr>
        <w:t xml:space="preserve"> </w:t>
      </w:r>
      <w:r w:rsidR="0054684E">
        <w:rPr>
          <w:rFonts w:cs="Arial"/>
        </w:rPr>
        <w:t xml:space="preserve">i s’obrirà una nou diàleg en el que s’haurà de triar l’opció </w:t>
      </w:r>
      <w:r w:rsidR="0054684E" w:rsidRPr="00C80B97">
        <w:rPr>
          <w:rFonts w:cs="Arial"/>
          <w:i/>
        </w:rPr>
        <w:t>Standard VM</w:t>
      </w:r>
      <w:r w:rsidR="0035439E">
        <w:rPr>
          <w:rFonts w:cs="Arial"/>
        </w:rPr>
        <w:t xml:space="preserve"> i</w:t>
      </w:r>
      <w:r w:rsidR="00C80B97">
        <w:rPr>
          <w:rFonts w:cs="Arial"/>
        </w:rPr>
        <w:t xml:space="preserve"> seguidament</w:t>
      </w:r>
      <w:r w:rsidR="0035439E">
        <w:rPr>
          <w:rFonts w:cs="Arial"/>
        </w:rPr>
        <w:t xml:space="preserve"> </w:t>
      </w:r>
      <w:r w:rsidR="0035439E" w:rsidRPr="00C80B97">
        <w:rPr>
          <w:rFonts w:cs="Arial"/>
          <w:i/>
        </w:rPr>
        <w:t>Next</w:t>
      </w:r>
      <w:r w:rsidR="0035439E">
        <w:rPr>
          <w:rFonts w:cs="Arial"/>
        </w:rPr>
        <w:t>.</w:t>
      </w:r>
    </w:p>
    <w:p w:rsidR="0020160F" w:rsidRDefault="0020160F" w:rsidP="0020160F">
      <w:pPr>
        <w:jc w:val="center"/>
      </w:pPr>
      <w:r>
        <w:rPr>
          <w:noProof/>
          <w:lang w:eastAsia="ca-ES"/>
        </w:rPr>
        <w:lastRenderedPageBreak/>
        <w:drawing>
          <wp:inline distT="0" distB="0" distL="0" distR="0" wp14:anchorId="22112E9B" wp14:editId="0835AA4F">
            <wp:extent cx="3257550" cy="3114839"/>
            <wp:effectExtent l="0" t="0" r="0" b="9525"/>
            <wp:docPr id="19" name="Imat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MS_Canvi_Java_3.png"/>
                    <pic:cNvPicPr/>
                  </pic:nvPicPr>
                  <pic:blipFill>
                    <a:blip r:embed="rId15">
                      <a:extLst>
                        <a:ext uri="{28A0092B-C50C-407E-A947-70E740481C1C}">
                          <a14:useLocalDpi xmlns:a14="http://schemas.microsoft.com/office/drawing/2010/main" val="0"/>
                        </a:ext>
                      </a:extLst>
                    </a:blip>
                    <a:stretch>
                      <a:fillRect/>
                    </a:stretch>
                  </pic:blipFill>
                  <pic:spPr>
                    <a:xfrm>
                      <a:off x="0" y="0"/>
                      <a:ext cx="3262993" cy="3120044"/>
                    </a:xfrm>
                    <a:prstGeom prst="rect">
                      <a:avLst/>
                    </a:prstGeom>
                  </pic:spPr>
                </pic:pic>
              </a:graphicData>
            </a:graphic>
          </wp:inline>
        </w:drawing>
      </w:r>
    </w:p>
    <w:p w:rsidR="0054684E" w:rsidRDefault="0054684E" w:rsidP="0054684E">
      <w:pPr>
        <w:pStyle w:val="Llegenda"/>
      </w:pPr>
      <w:bookmarkStart w:id="12" w:name="_Toc417538744"/>
      <w:r>
        <w:t xml:space="preserve">Imatge </w:t>
      </w:r>
      <w:fldSimple w:instr=" SEQ Imatge \* ARABIC ">
        <w:r w:rsidR="00AF455E">
          <w:rPr>
            <w:noProof/>
          </w:rPr>
          <w:t>15</w:t>
        </w:r>
      </w:fldSimple>
      <w:r>
        <w:t xml:space="preserve">: </w:t>
      </w:r>
      <w:r w:rsidR="002E6EDA">
        <w:t>Afegir un JRE</w:t>
      </w:r>
      <w:bookmarkEnd w:id="12"/>
    </w:p>
    <w:p w:rsidR="0020160F" w:rsidRDefault="003476BE" w:rsidP="00DD2AAB">
      <w:r>
        <w:t>En</w:t>
      </w:r>
      <w:r w:rsidR="00BD41E5">
        <w:t xml:space="preserve"> el nou diàleg fer click a </w:t>
      </w:r>
      <w:r w:rsidR="00BD41E5" w:rsidRPr="00C80B97">
        <w:rPr>
          <w:i/>
        </w:rPr>
        <w:t>Directory...</w:t>
      </w:r>
      <w:r w:rsidR="00BD41E5">
        <w:t xml:space="preserve"> i seleccionar la carpeta on es troba instal·lat el </w:t>
      </w:r>
      <w:r w:rsidR="00BD41E5" w:rsidRPr="00295D61">
        <w:rPr>
          <w:i/>
        </w:rPr>
        <w:t>JDK</w:t>
      </w:r>
      <w:r>
        <w:t>. Una vegada s’ha acceptat</w:t>
      </w:r>
      <w:r w:rsidR="00295D61">
        <w:t>,</w:t>
      </w:r>
      <w:r>
        <w:t xml:space="preserve"> la finestra hauria de tenir un aspecte similar al següent (considerant que en aquesta ocas</w:t>
      </w:r>
      <w:r w:rsidR="00B43EB2">
        <w:t>s</w:t>
      </w:r>
      <w:r>
        <w:t>ió s’</w:t>
      </w:r>
      <w:r w:rsidR="00B43EB2">
        <w:t>ha afegit</w:t>
      </w:r>
      <w:r>
        <w:t xml:space="preserve"> la versió 1.6.0_45):</w:t>
      </w:r>
    </w:p>
    <w:p w:rsidR="0020160F" w:rsidRDefault="0020160F" w:rsidP="0020160F">
      <w:pPr>
        <w:jc w:val="center"/>
      </w:pPr>
      <w:r>
        <w:rPr>
          <w:noProof/>
          <w:lang w:eastAsia="ca-ES"/>
        </w:rPr>
        <w:drawing>
          <wp:inline distT="0" distB="0" distL="0" distR="0" wp14:anchorId="0DD33C72" wp14:editId="7BC2872D">
            <wp:extent cx="3638550" cy="3735578"/>
            <wp:effectExtent l="0" t="0" r="0" b="0"/>
            <wp:docPr id="22" name="Imat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MS_Canvi_Java_4.png"/>
                    <pic:cNvPicPr/>
                  </pic:nvPicPr>
                  <pic:blipFill>
                    <a:blip r:embed="rId16">
                      <a:extLst>
                        <a:ext uri="{28A0092B-C50C-407E-A947-70E740481C1C}">
                          <a14:useLocalDpi xmlns:a14="http://schemas.microsoft.com/office/drawing/2010/main" val="0"/>
                        </a:ext>
                      </a:extLst>
                    </a:blip>
                    <a:stretch>
                      <a:fillRect/>
                    </a:stretch>
                  </pic:blipFill>
                  <pic:spPr>
                    <a:xfrm>
                      <a:off x="0" y="0"/>
                      <a:ext cx="3639058" cy="3736100"/>
                    </a:xfrm>
                    <a:prstGeom prst="rect">
                      <a:avLst/>
                    </a:prstGeom>
                  </pic:spPr>
                </pic:pic>
              </a:graphicData>
            </a:graphic>
          </wp:inline>
        </w:drawing>
      </w:r>
    </w:p>
    <w:p w:rsidR="0054684E" w:rsidRDefault="0054684E" w:rsidP="0054684E">
      <w:pPr>
        <w:pStyle w:val="Llegenda"/>
      </w:pPr>
      <w:bookmarkStart w:id="13" w:name="_Toc417538745"/>
      <w:r>
        <w:t xml:space="preserve">Imatge </w:t>
      </w:r>
      <w:fldSimple w:instr=" SEQ Imatge \* ARABIC ">
        <w:r w:rsidR="00AF455E">
          <w:rPr>
            <w:noProof/>
          </w:rPr>
          <w:t>16</w:t>
        </w:r>
      </w:fldSimple>
      <w:r>
        <w:t xml:space="preserve">: </w:t>
      </w:r>
      <w:r w:rsidR="002E6EDA">
        <w:t>Definició del JRE</w:t>
      </w:r>
      <w:bookmarkEnd w:id="13"/>
    </w:p>
    <w:p w:rsidR="00630883" w:rsidRPr="00630883" w:rsidRDefault="00630883" w:rsidP="00630883">
      <w:r>
        <w:lastRenderedPageBreak/>
        <w:t xml:space="preserve">Al fer click a </w:t>
      </w:r>
      <w:r w:rsidRPr="00295D61">
        <w:rPr>
          <w:i/>
        </w:rPr>
        <w:t>Finish</w:t>
      </w:r>
      <w:r>
        <w:t xml:space="preserve"> l’apartat </w:t>
      </w:r>
      <w:r w:rsidRPr="00295D61">
        <w:rPr>
          <w:i/>
        </w:rPr>
        <w:t>Installed JREs</w:t>
      </w:r>
      <w:r>
        <w:t xml:space="preserve"> haurà de mostrar que està disponible per fer servir la versió 1.6.0_45 del </w:t>
      </w:r>
      <w:r w:rsidRPr="00295D61">
        <w:rPr>
          <w:i/>
        </w:rPr>
        <w:t>JDK</w:t>
      </w:r>
      <w:r>
        <w:t xml:space="preserve"> encara que per defecte, com es pot veure a la següent imatge, està seleccionada la versió 1.8.0_31:</w:t>
      </w:r>
    </w:p>
    <w:p w:rsidR="0020160F" w:rsidRDefault="0020160F" w:rsidP="0020160F">
      <w:pPr>
        <w:jc w:val="center"/>
      </w:pPr>
      <w:r>
        <w:rPr>
          <w:noProof/>
          <w:lang w:eastAsia="ca-ES"/>
        </w:rPr>
        <w:drawing>
          <wp:inline distT="0" distB="0" distL="0" distR="0" wp14:anchorId="70C8B82A" wp14:editId="5F4E15F9">
            <wp:extent cx="5400675" cy="5083175"/>
            <wp:effectExtent l="0" t="0" r="9525" b="3175"/>
            <wp:docPr id="20" name="Imat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MS_Canvi_Java_5.png"/>
                    <pic:cNvPicPr/>
                  </pic:nvPicPr>
                  <pic:blipFill>
                    <a:blip r:embed="rId17">
                      <a:extLst>
                        <a:ext uri="{28A0092B-C50C-407E-A947-70E740481C1C}">
                          <a14:useLocalDpi xmlns:a14="http://schemas.microsoft.com/office/drawing/2010/main" val="0"/>
                        </a:ext>
                      </a:extLst>
                    </a:blip>
                    <a:stretch>
                      <a:fillRect/>
                    </a:stretch>
                  </pic:blipFill>
                  <pic:spPr>
                    <a:xfrm>
                      <a:off x="0" y="0"/>
                      <a:ext cx="5400675" cy="5083175"/>
                    </a:xfrm>
                    <a:prstGeom prst="rect">
                      <a:avLst/>
                    </a:prstGeom>
                  </pic:spPr>
                </pic:pic>
              </a:graphicData>
            </a:graphic>
          </wp:inline>
        </w:drawing>
      </w:r>
    </w:p>
    <w:p w:rsidR="005774A0" w:rsidRDefault="005774A0" w:rsidP="005774A0">
      <w:pPr>
        <w:pStyle w:val="Llegenda"/>
      </w:pPr>
      <w:bookmarkStart w:id="14" w:name="_Ref417467456"/>
      <w:bookmarkStart w:id="15" w:name="_Toc417538746"/>
      <w:r>
        <w:t xml:space="preserve">Imatge </w:t>
      </w:r>
      <w:fldSimple w:instr=" SEQ Imatge \* ARABIC ">
        <w:r w:rsidR="00AF455E">
          <w:rPr>
            <w:noProof/>
          </w:rPr>
          <w:t>17</w:t>
        </w:r>
      </w:fldSimple>
      <w:r>
        <w:t xml:space="preserve">: </w:t>
      </w:r>
      <w:r w:rsidR="002E6EDA">
        <w:t>JRE’s instal·lats</w:t>
      </w:r>
      <w:bookmarkEnd w:id="14"/>
      <w:bookmarkEnd w:id="15"/>
      <w:r w:rsidR="002E6EDA">
        <w:t xml:space="preserve"> </w:t>
      </w:r>
    </w:p>
    <w:p w:rsidR="006076AE" w:rsidRPr="006076AE" w:rsidRDefault="006076AE" w:rsidP="006076AE">
      <w:r>
        <w:t xml:space="preserve">En principi no cal realitzar més modificacions, però a vegades pot ser necessari </w:t>
      </w:r>
      <w:r w:rsidR="0028037B">
        <w:t>canviar</w:t>
      </w:r>
      <w:r>
        <w:t xml:space="preserve"> també l</w:t>
      </w:r>
      <w:r w:rsidR="00295D61">
        <w:t>es</w:t>
      </w:r>
      <w:r>
        <w:t xml:space="preserve"> va</w:t>
      </w:r>
      <w:r w:rsidR="008F7EC2">
        <w:t>r</w:t>
      </w:r>
      <w:r>
        <w:t>iable</w:t>
      </w:r>
      <w:r w:rsidR="00295D61">
        <w:t>s</w:t>
      </w:r>
      <w:r>
        <w:t xml:space="preserve"> d’entorn del sistema</w:t>
      </w:r>
      <w:r w:rsidR="0028037B">
        <w:t xml:space="preserve"> (</w:t>
      </w:r>
      <w:r w:rsidR="0028037B" w:rsidRPr="00295D61">
        <w:rPr>
          <w:i/>
        </w:rPr>
        <w:t>JAVA_HOME</w:t>
      </w:r>
      <w:r w:rsidR="0028037B">
        <w:t xml:space="preserve"> i </w:t>
      </w:r>
      <w:r w:rsidR="0028037B" w:rsidRPr="00295D61">
        <w:rPr>
          <w:i/>
        </w:rPr>
        <w:t>JRE_HOME</w:t>
      </w:r>
      <w:r w:rsidR="0028037B">
        <w:t>)</w:t>
      </w:r>
      <w:r>
        <w:t>.</w:t>
      </w:r>
    </w:p>
    <w:p w:rsidR="00427452" w:rsidRDefault="00427452" w:rsidP="00427452">
      <w:pPr>
        <w:pStyle w:val="Ttol3"/>
      </w:pPr>
      <w:bookmarkStart w:id="16" w:name="_Toc417538739"/>
      <w:r>
        <w:t>Modificar la versió Java de tot el workspace</w:t>
      </w:r>
      <w:bookmarkEnd w:id="16"/>
    </w:p>
    <w:p w:rsidR="00DD2AAB" w:rsidRDefault="00DD2AAB" w:rsidP="00DD2AAB">
      <w:r>
        <w:t>Seguint aquest camí es canviarà la versió</w:t>
      </w:r>
      <w:r w:rsidR="002D52AA">
        <w:t xml:space="preserve"> de tot el </w:t>
      </w:r>
      <w:r w:rsidR="002D52AA" w:rsidRPr="00BB6F8F">
        <w:rPr>
          <w:i/>
        </w:rPr>
        <w:t>workspace</w:t>
      </w:r>
      <w:r w:rsidR="002D52AA">
        <w:t xml:space="preserve">, és a dir, tots els projectes oberts del </w:t>
      </w:r>
      <w:r w:rsidR="002E6EDA">
        <w:t xml:space="preserve">GGTS canviaran el seu </w:t>
      </w:r>
      <w:r w:rsidR="002E6EDA" w:rsidRPr="00BB6F8F">
        <w:rPr>
          <w:i/>
        </w:rPr>
        <w:t>JRE</w:t>
      </w:r>
      <w:r w:rsidR="002E6EDA">
        <w:t>.</w:t>
      </w:r>
    </w:p>
    <w:p w:rsidR="00BB6F8F" w:rsidRDefault="002D52AA" w:rsidP="00DD2AAB">
      <w:r>
        <w:t>Només cal</w:t>
      </w:r>
      <w:r w:rsidR="002E6EDA">
        <w:t xml:space="preserve"> partir del punt on es deixa la </w:t>
      </w:r>
      <w:r w:rsidR="00E12897" w:rsidRPr="00BB6F8F">
        <w:rPr>
          <w:b/>
        </w:rPr>
        <w:fldChar w:fldCharType="begin"/>
      </w:r>
      <w:r w:rsidR="00E12897" w:rsidRPr="00BB6F8F">
        <w:rPr>
          <w:b/>
        </w:rPr>
        <w:instrText xml:space="preserve"> REF _Ref417467456 \h </w:instrText>
      </w:r>
      <w:r w:rsidR="00BB6F8F">
        <w:rPr>
          <w:b/>
        </w:rPr>
        <w:instrText xml:space="preserve"> \* MERGEFORMAT </w:instrText>
      </w:r>
      <w:r w:rsidR="00E12897" w:rsidRPr="00BB6F8F">
        <w:rPr>
          <w:b/>
        </w:rPr>
      </w:r>
      <w:r w:rsidR="00E12897" w:rsidRPr="00BB6F8F">
        <w:rPr>
          <w:b/>
        </w:rPr>
        <w:fldChar w:fldCharType="separate"/>
      </w:r>
      <w:r w:rsidR="005F6207" w:rsidRPr="005F6207">
        <w:rPr>
          <w:b/>
        </w:rPr>
        <w:t xml:space="preserve">Imatge </w:t>
      </w:r>
      <w:r w:rsidR="005F6207" w:rsidRPr="005F6207">
        <w:rPr>
          <w:b/>
          <w:noProof/>
        </w:rPr>
        <w:t>17</w:t>
      </w:r>
      <w:r w:rsidR="005F6207" w:rsidRPr="005F6207">
        <w:rPr>
          <w:b/>
        </w:rPr>
        <w:t>: JRE’s instal·lats</w:t>
      </w:r>
      <w:r w:rsidR="00E12897" w:rsidRPr="00BB6F8F">
        <w:rPr>
          <w:b/>
        </w:rPr>
        <w:fldChar w:fldCharType="end"/>
      </w:r>
      <w:r w:rsidR="00E12897">
        <w:t xml:space="preserve"> </w:t>
      </w:r>
      <w:r w:rsidR="008254BD">
        <w:t xml:space="preserve">i seleccionar per defecte el </w:t>
      </w:r>
      <w:r w:rsidR="008254BD" w:rsidRPr="00BB6F8F">
        <w:rPr>
          <w:i/>
        </w:rPr>
        <w:t>JDK</w:t>
      </w:r>
      <w:r w:rsidR="008254BD">
        <w:t xml:space="preserve"> que volem. Si per exemple volem vanviar el </w:t>
      </w:r>
      <w:r w:rsidR="008254BD" w:rsidRPr="00BB6F8F">
        <w:rPr>
          <w:i/>
        </w:rPr>
        <w:t>JRE</w:t>
      </w:r>
      <w:r w:rsidR="008254BD">
        <w:t xml:space="preserve"> a la versió 1.</w:t>
      </w:r>
      <w:r w:rsidR="00BB6F8F">
        <w:t>8</w:t>
      </w:r>
      <w:r w:rsidR="008254BD">
        <w:t xml:space="preserve">.0_45 fer click al </w:t>
      </w:r>
      <w:r w:rsidR="008254BD" w:rsidRPr="00BB6F8F">
        <w:rPr>
          <w:i/>
        </w:rPr>
        <w:t>checkbox</w:t>
      </w:r>
      <w:r w:rsidR="008254BD">
        <w:t xml:space="preserve"> de </w:t>
      </w:r>
      <w:r w:rsidR="008254BD" w:rsidRPr="00BB6F8F">
        <w:rPr>
          <w:i/>
        </w:rPr>
        <w:t>jdk1.</w:t>
      </w:r>
      <w:r w:rsidR="00BB6F8F">
        <w:rPr>
          <w:i/>
        </w:rPr>
        <w:t>8</w:t>
      </w:r>
      <w:r w:rsidR="008254BD" w:rsidRPr="00BB6F8F">
        <w:rPr>
          <w:i/>
        </w:rPr>
        <w:t>.0_45</w:t>
      </w:r>
      <w:r w:rsidR="008254BD">
        <w:t xml:space="preserve"> en la finestra </w:t>
      </w:r>
      <w:r w:rsidR="00BB6F8F">
        <w:t>com es mostra a continuació:</w:t>
      </w:r>
    </w:p>
    <w:p w:rsidR="002D52AA" w:rsidRDefault="00A950C1" w:rsidP="00A950C1">
      <w:pPr>
        <w:jc w:val="center"/>
      </w:pPr>
      <w:r>
        <w:rPr>
          <w:noProof/>
          <w:lang w:eastAsia="ca-ES"/>
        </w:rPr>
        <w:lastRenderedPageBreak/>
        <w:drawing>
          <wp:inline distT="0" distB="0" distL="0" distR="0" wp14:anchorId="51ADCEE4" wp14:editId="13E6EE14">
            <wp:extent cx="5400675" cy="5114925"/>
            <wp:effectExtent l="0" t="0" r="9525" b="9525"/>
            <wp:docPr id="26" name="Imat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MS_Canvi_Java_7.png"/>
                    <pic:cNvPicPr/>
                  </pic:nvPicPr>
                  <pic:blipFill>
                    <a:blip r:embed="rId18">
                      <a:extLst>
                        <a:ext uri="{28A0092B-C50C-407E-A947-70E740481C1C}">
                          <a14:useLocalDpi xmlns:a14="http://schemas.microsoft.com/office/drawing/2010/main" val="0"/>
                        </a:ext>
                      </a:extLst>
                    </a:blip>
                    <a:stretch>
                      <a:fillRect/>
                    </a:stretch>
                  </pic:blipFill>
                  <pic:spPr>
                    <a:xfrm>
                      <a:off x="0" y="0"/>
                      <a:ext cx="5400675" cy="5114925"/>
                    </a:xfrm>
                    <a:prstGeom prst="rect">
                      <a:avLst/>
                    </a:prstGeom>
                  </pic:spPr>
                </pic:pic>
              </a:graphicData>
            </a:graphic>
          </wp:inline>
        </w:drawing>
      </w:r>
    </w:p>
    <w:p w:rsidR="00A950C1" w:rsidRDefault="00A950C1" w:rsidP="00A950C1">
      <w:pPr>
        <w:pStyle w:val="Llegenda"/>
      </w:pPr>
      <w:bookmarkStart w:id="17" w:name="_Toc417538747"/>
      <w:r>
        <w:t xml:space="preserve">Imatge </w:t>
      </w:r>
      <w:fldSimple w:instr=" SEQ Imatge \* ARABIC ">
        <w:r w:rsidR="00AF455E">
          <w:rPr>
            <w:noProof/>
          </w:rPr>
          <w:t>18</w:t>
        </w:r>
      </w:fldSimple>
      <w:r>
        <w:t>: Canvi de JDK a l’entorn GGTS</w:t>
      </w:r>
      <w:bookmarkEnd w:id="17"/>
    </w:p>
    <w:p w:rsidR="00A950C1" w:rsidRPr="00A950C1" w:rsidRDefault="00DC27B4" w:rsidP="00CD56D7">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6" type="#_x0000_t75" style="position:absolute;left:0;text-align:left;margin-left:202.1pt;margin-top:19.3pt;width:18.75pt;height:15.75pt;z-index:251664384;mso-position-horizontal-relative:text;mso-position-vertical-relative:text" wrapcoords="-864 0 -864 20571 21600 20571 21600 0 -864 0">
            <v:imagedata r:id="rId19" o:title=""/>
            <w10:wrap type="through"/>
          </v:shape>
          <o:OLEObject Type="Embed" ProgID="PBrush" ShapeID="_x0000_s1046" DrawAspect="Content" ObjectID="_1491280667" r:id="rId20"/>
        </w:pict>
      </w:r>
      <w:r w:rsidR="00A950C1">
        <w:t xml:space="preserve">Si al seleccionar el nou </w:t>
      </w:r>
      <w:r w:rsidR="00A950C1" w:rsidRPr="009875D7">
        <w:rPr>
          <w:i/>
        </w:rPr>
        <w:t>JDK</w:t>
      </w:r>
      <w:r w:rsidR="00A950C1">
        <w:t xml:space="preserve"> no apareix cap símbol significa que tot està correcte. Si per el contrari ens apareix un warning </w:t>
      </w:r>
      <w:r w:rsidR="00AC5893">
        <w:t>( )</w:t>
      </w:r>
      <w:r w:rsidR="00CD56D7">
        <w:t xml:space="preserve"> seguit d’un missatge similar a </w:t>
      </w:r>
      <w:r w:rsidR="00CD56D7" w:rsidRPr="00CD56D7">
        <w:rPr>
          <w:i/>
        </w:rPr>
        <w:t>“The selected JRE does not support the current compiler compliance level of 1.x Add, remove or edit JRE definitions. By default, the checked JRE is added to the build path of newly created projects.”</w:t>
      </w:r>
      <w:r w:rsidR="00FF7B5B">
        <w:t xml:space="preserve">, </w:t>
      </w:r>
      <w:r w:rsidR="00A950C1">
        <w:t xml:space="preserve">això significa  </w:t>
      </w:r>
      <w:r w:rsidR="00AC5893">
        <w:t>que la versió del compilador</w:t>
      </w:r>
      <w:r w:rsidR="004625EF">
        <w:t xml:space="preserve"> s’ha de modifcar perquè no es correspon amb el </w:t>
      </w:r>
      <w:r w:rsidR="004625EF" w:rsidRPr="003F66D9">
        <w:rPr>
          <w:i/>
        </w:rPr>
        <w:t>JDK</w:t>
      </w:r>
      <w:r w:rsidR="004625EF">
        <w:t xml:space="preserve"> seleccionat.</w:t>
      </w:r>
      <w:r w:rsidR="00AC680C">
        <w:t xml:space="preserve"> La solució es troba a l’apartat </w:t>
      </w:r>
      <w:r w:rsidR="00AC680C" w:rsidRPr="002A342C">
        <w:rPr>
          <w:b/>
        </w:rPr>
        <w:fldChar w:fldCharType="begin"/>
      </w:r>
      <w:r w:rsidR="00AC680C" w:rsidRPr="002A342C">
        <w:rPr>
          <w:b/>
        </w:rPr>
        <w:instrText xml:space="preserve"> REF _Ref417464984 \r \h </w:instrText>
      </w:r>
      <w:r w:rsidR="00AC680C">
        <w:rPr>
          <w:b/>
        </w:rPr>
        <w:instrText xml:space="preserve"> \* MERGEFORMAT </w:instrText>
      </w:r>
      <w:r w:rsidR="00AC680C" w:rsidRPr="002A342C">
        <w:rPr>
          <w:b/>
        </w:rPr>
      </w:r>
      <w:r w:rsidR="00AC680C" w:rsidRPr="002A342C">
        <w:rPr>
          <w:b/>
        </w:rPr>
        <w:fldChar w:fldCharType="separate"/>
      </w:r>
      <w:r w:rsidR="005F6207">
        <w:rPr>
          <w:b/>
        </w:rPr>
        <w:t>1.3.3</w:t>
      </w:r>
      <w:r w:rsidR="00AC680C" w:rsidRPr="002A342C">
        <w:rPr>
          <w:b/>
        </w:rPr>
        <w:fldChar w:fldCharType="end"/>
      </w:r>
      <w:r w:rsidR="00AC680C" w:rsidRPr="002A342C">
        <w:rPr>
          <w:b/>
        </w:rPr>
        <w:t xml:space="preserve"> </w:t>
      </w:r>
      <w:r w:rsidR="00AC680C" w:rsidRPr="002A342C">
        <w:rPr>
          <w:b/>
        </w:rPr>
        <w:fldChar w:fldCharType="begin"/>
      </w:r>
      <w:r w:rsidR="00AC680C" w:rsidRPr="002A342C">
        <w:rPr>
          <w:b/>
        </w:rPr>
        <w:instrText xml:space="preserve"> REF _Ref417464984 \h </w:instrText>
      </w:r>
      <w:r w:rsidR="00AC680C">
        <w:rPr>
          <w:b/>
        </w:rPr>
        <w:instrText xml:space="preserve"> \* MERGEFORMAT </w:instrText>
      </w:r>
      <w:r w:rsidR="00AC680C" w:rsidRPr="002A342C">
        <w:rPr>
          <w:b/>
        </w:rPr>
      </w:r>
      <w:r w:rsidR="00AC680C" w:rsidRPr="002A342C">
        <w:rPr>
          <w:b/>
        </w:rPr>
        <w:fldChar w:fldCharType="separate"/>
      </w:r>
      <w:r w:rsidR="00AC680C" w:rsidRPr="002A342C">
        <w:rPr>
          <w:b/>
        </w:rPr>
        <w:t>Warning de versió compilador</w:t>
      </w:r>
      <w:r w:rsidR="00AC680C" w:rsidRPr="002A342C">
        <w:rPr>
          <w:b/>
        </w:rPr>
        <w:fldChar w:fldCharType="end"/>
      </w:r>
      <w:r w:rsidR="00AC680C">
        <w:t>.</w:t>
      </w:r>
    </w:p>
    <w:p w:rsidR="00427452" w:rsidRDefault="00427452" w:rsidP="00E6091B">
      <w:pPr>
        <w:pStyle w:val="Ttol3"/>
      </w:pPr>
      <w:bookmarkStart w:id="18" w:name="_Toc417538740"/>
      <w:r>
        <w:t>Modificar la versió Java d’un projecte</w:t>
      </w:r>
      <w:bookmarkEnd w:id="18"/>
    </w:p>
    <w:p w:rsidR="00C4799F" w:rsidRDefault="0040128F" w:rsidP="002E6EDA">
      <w:r>
        <w:t xml:space="preserve">En aquest cas només es desitja canviar el </w:t>
      </w:r>
      <w:r w:rsidRPr="009C2332">
        <w:rPr>
          <w:i/>
        </w:rPr>
        <w:t>JRE System Library</w:t>
      </w:r>
      <w:r>
        <w:t xml:space="preserve"> per a un projecte. Primer cal haver seguit els passos de l’apartat </w:t>
      </w:r>
      <w:r w:rsidRPr="0040128F">
        <w:rPr>
          <w:b/>
        </w:rPr>
        <w:fldChar w:fldCharType="begin"/>
      </w:r>
      <w:r w:rsidRPr="0040128F">
        <w:rPr>
          <w:b/>
        </w:rPr>
        <w:instrText xml:space="preserve"> REF _Ref417470918 \r \h </w:instrText>
      </w:r>
      <w:r>
        <w:rPr>
          <w:b/>
        </w:rPr>
        <w:instrText xml:space="preserve"> \* MERGEFORMAT </w:instrText>
      </w:r>
      <w:r w:rsidRPr="0040128F">
        <w:rPr>
          <w:b/>
        </w:rPr>
      </w:r>
      <w:r w:rsidRPr="0040128F">
        <w:rPr>
          <w:b/>
        </w:rPr>
        <w:fldChar w:fldCharType="separate"/>
      </w:r>
      <w:r w:rsidR="005F6207">
        <w:rPr>
          <w:b/>
        </w:rPr>
        <w:t>1.3</w:t>
      </w:r>
      <w:r w:rsidRPr="0040128F">
        <w:rPr>
          <w:b/>
        </w:rPr>
        <w:fldChar w:fldCharType="end"/>
      </w:r>
      <w:r w:rsidRPr="0040128F">
        <w:rPr>
          <w:b/>
        </w:rPr>
        <w:t xml:space="preserve"> </w:t>
      </w:r>
      <w:r w:rsidRPr="0040128F">
        <w:rPr>
          <w:b/>
        </w:rPr>
        <w:fldChar w:fldCharType="begin"/>
      </w:r>
      <w:r w:rsidRPr="0040128F">
        <w:rPr>
          <w:b/>
        </w:rPr>
        <w:instrText xml:space="preserve"> REF _Ref417470922 \h </w:instrText>
      </w:r>
      <w:r>
        <w:rPr>
          <w:b/>
        </w:rPr>
        <w:instrText xml:space="preserve"> \* MERGEFORMAT </w:instrText>
      </w:r>
      <w:r w:rsidRPr="0040128F">
        <w:rPr>
          <w:b/>
        </w:rPr>
      </w:r>
      <w:r w:rsidRPr="0040128F">
        <w:rPr>
          <w:b/>
        </w:rPr>
        <w:fldChar w:fldCharType="separate"/>
      </w:r>
      <w:r w:rsidRPr="0040128F">
        <w:rPr>
          <w:b/>
        </w:rPr>
        <w:t>Modificar la versió de Java</w:t>
      </w:r>
      <w:r w:rsidRPr="0040128F">
        <w:rPr>
          <w:b/>
        </w:rPr>
        <w:fldChar w:fldCharType="end"/>
      </w:r>
      <w:r w:rsidR="00C4799F">
        <w:t xml:space="preserve"> sense arribar a marcar el </w:t>
      </w:r>
      <w:r w:rsidR="00C4799F" w:rsidRPr="002809BB">
        <w:rPr>
          <w:i/>
        </w:rPr>
        <w:t>JDK</w:t>
      </w:r>
      <w:r w:rsidR="00C4799F">
        <w:t xml:space="preserve"> com a </w:t>
      </w:r>
      <w:r w:rsidR="00C4799F" w:rsidRPr="002809BB">
        <w:rPr>
          <w:i/>
        </w:rPr>
        <w:t>default</w:t>
      </w:r>
      <w:r w:rsidR="00C4799F">
        <w:t>.</w:t>
      </w:r>
    </w:p>
    <w:p w:rsidR="00D376C6" w:rsidRDefault="00D376C6" w:rsidP="002E6EDA">
      <w:r>
        <w:lastRenderedPageBreak/>
        <w:t xml:space="preserve">Llavros s’ha d’anar a </w:t>
      </w:r>
      <w:r w:rsidRPr="009C2332">
        <w:rPr>
          <w:i/>
        </w:rPr>
        <w:t>JRE System Library</w:t>
      </w:r>
      <w:r>
        <w:t xml:space="preserve">, fer click al botò dret </w:t>
      </w:r>
      <w:r w:rsidRPr="00FA10C9">
        <w:rPr>
          <w:rFonts w:cs="Arial"/>
          <w:i/>
        </w:rPr>
        <w:t>→</w:t>
      </w:r>
      <w:r w:rsidRPr="00FA10C9">
        <w:rPr>
          <w:i/>
        </w:rPr>
        <w:t xml:space="preserve"> Properties</w:t>
      </w:r>
      <w:r>
        <w:t xml:space="preserve"> i s’obrirà un diàleg com el següent</w:t>
      </w:r>
      <w:r w:rsidR="00FA10C9">
        <w:t xml:space="preserve"> on s’haurà de seleccionar a </w:t>
      </w:r>
      <w:r w:rsidR="00FA10C9" w:rsidRPr="00FA10C9">
        <w:rPr>
          <w:i/>
        </w:rPr>
        <w:t>Alternate JRE</w:t>
      </w:r>
      <w:r w:rsidR="00FA10C9">
        <w:t xml:space="preserve"> la versió desitjada</w:t>
      </w:r>
      <w:r>
        <w:t>:</w:t>
      </w:r>
    </w:p>
    <w:p w:rsidR="00D376C6" w:rsidRDefault="00150069" w:rsidP="003B2DD6">
      <w:pPr>
        <w:jc w:val="center"/>
      </w:pPr>
      <w:r>
        <w:rPr>
          <w:noProof/>
          <w:lang w:eastAsia="ca-ES"/>
        </w:rPr>
        <w:drawing>
          <wp:inline distT="0" distB="0" distL="0" distR="0" wp14:anchorId="1D48224D" wp14:editId="73589DD1">
            <wp:extent cx="4295775" cy="1759727"/>
            <wp:effectExtent l="0" t="0" r="0" b="0"/>
            <wp:docPr id="30" name="Imat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MS_Canvi_Java_9_bis.png"/>
                    <pic:cNvPicPr/>
                  </pic:nvPicPr>
                  <pic:blipFill>
                    <a:blip r:embed="rId21">
                      <a:extLst>
                        <a:ext uri="{28A0092B-C50C-407E-A947-70E740481C1C}">
                          <a14:useLocalDpi xmlns:a14="http://schemas.microsoft.com/office/drawing/2010/main" val="0"/>
                        </a:ext>
                      </a:extLst>
                    </a:blip>
                    <a:stretch>
                      <a:fillRect/>
                    </a:stretch>
                  </pic:blipFill>
                  <pic:spPr>
                    <a:xfrm>
                      <a:off x="0" y="0"/>
                      <a:ext cx="4319913" cy="1769615"/>
                    </a:xfrm>
                    <a:prstGeom prst="rect">
                      <a:avLst/>
                    </a:prstGeom>
                  </pic:spPr>
                </pic:pic>
              </a:graphicData>
            </a:graphic>
          </wp:inline>
        </w:drawing>
      </w:r>
    </w:p>
    <w:p w:rsidR="003B2DD6" w:rsidRDefault="00C30D94" w:rsidP="00FA10C9">
      <w:pPr>
        <w:pStyle w:val="Llegenda"/>
      </w:pPr>
      <w:bookmarkStart w:id="19" w:name="_Ref417472146"/>
      <w:bookmarkStart w:id="20" w:name="_Toc417538748"/>
      <w:r>
        <w:t xml:space="preserve">Imatge </w:t>
      </w:r>
      <w:fldSimple w:instr=" SEQ Imatge \* ARABIC ">
        <w:r w:rsidR="00AF455E">
          <w:rPr>
            <w:noProof/>
          </w:rPr>
          <w:t>19</w:t>
        </w:r>
      </w:fldSimple>
      <w:r>
        <w:t>: Diàleg de canvi de JRE System Library</w:t>
      </w:r>
      <w:bookmarkEnd w:id="19"/>
      <w:bookmarkEnd w:id="20"/>
    </w:p>
    <w:p w:rsidR="00C30D94" w:rsidRDefault="00C30D94" w:rsidP="002E6EDA">
      <w:r>
        <w:t xml:space="preserve">Per verificar que tot està correcte fer botò dret sobre el projecte </w:t>
      </w:r>
      <w:r w:rsidR="002809BB" w:rsidRPr="002809BB">
        <w:rPr>
          <w:rFonts w:cs="Arial"/>
          <w:i/>
        </w:rPr>
        <w:t>→</w:t>
      </w:r>
      <w:r w:rsidR="002809BB" w:rsidRPr="002809BB">
        <w:rPr>
          <w:i/>
        </w:rPr>
        <w:t xml:space="preserve"> </w:t>
      </w:r>
      <w:r w:rsidRPr="002809BB">
        <w:rPr>
          <w:i/>
        </w:rPr>
        <w:t xml:space="preserve">Properties </w:t>
      </w:r>
      <w:r w:rsidRPr="002809BB">
        <w:rPr>
          <w:rFonts w:cs="Arial"/>
          <w:i/>
        </w:rPr>
        <w:t>→</w:t>
      </w:r>
      <w:r w:rsidRPr="002809BB">
        <w:rPr>
          <w:i/>
        </w:rPr>
        <w:t xml:space="preserve"> Java Compiler</w:t>
      </w:r>
      <w:r>
        <w:t xml:space="preserve"> i veure que no hi ha cap missatge avisant de incompatibilitats entre la versió del compilador i la del </w:t>
      </w:r>
      <w:r w:rsidRPr="00182715">
        <w:rPr>
          <w:i/>
        </w:rPr>
        <w:t>JRE System Library</w:t>
      </w:r>
      <w:r>
        <w:t>.</w:t>
      </w:r>
    </w:p>
    <w:p w:rsidR="002E6EDA" w:rsidRDefault="002E6EDA" w:rsidP="002E6EDA">
      <w:r>
        <w:t xml:space="preserve">Un camí alternatiu </w:t>
      </w:r>
      <w:r w:rsidR="00C30D94">
        <w:t>és</w:t>
      </w:r>
      <w:r w:rsidR="00C45FEC">
        <w:t xml:space="preserve"> botó dret sobre </w:t>
      </w:r>
      <w:r w:rsidR="00C45FEC" w:rsidRPr="00182715">
        <w:rPr>
          <w:i/>
        </w:rPr>
        <w:t xml:space="preserve">JRE System Library </w:t>
      </w:r>
      <w:r w:rsidR="005A3EB0" w:rsidRPr="00182715">
        <w:rPr>
          <w:rFonts w:cs="Arial"/>
          <w:i/>
        </w:rPr>
        <w:t>→</w:t>
      </w:r>
      <w:r w:rsidR="005A3EB0" w:rsidRPr="00182715">
        <w:rPr>
          <w:i/>
        </w:rPr>
        <w:t xml:space="preserve"> Build Path </w:t>
      </w:r>
      <w:r w:rsidR="005A3EB0" w:rsidRPr="00182715">
        <w:rPr>
          <w:rFonts w:cs="Arial"/>
          <w:i/>
        </w:rPr>
        <w:t>→</w:t>
      </w:r>
      <w:r w:rsidR="005A3EB0" w:rsidRPr="00182715">
        <w:rPr>
          <w:i/>
        </w:rPr>
        <w:t xml:space="preserve"> Configure Build Path...</w:t>
      </w:r>
      <w:r w:rsidR="005A3EB0">
        <w:t xml:space="preserve"> </w:t>
      </w:r>
      <w:r w:rsidR="00C45FEC">
        <w:t xml:space="preserve">i seleccionar el JRE com es mostra a la imatge i fer click a </w:t>
      </w:r>
      <w:r w:rsidR="00C45FEC" w:rsidRPr="00182715">
        <w:rPr>
          <w:i/>
        </w:rPr>
        <w:t>Edit...</w:t>
      </w:r>
      <w:r w:rsidR="00C45FEC">
        <w:t xml:space="preserve">, llavors s’obrirà el diàleg de la imatge </w:t>
      </w:r>
      <w:r w:rsidR="00C45FEC" w:rsidRPr="00C45FEC">
        <w:rPr>
          <w:b/>
        </w:rPr>
        <w:fldChar w:fldCharType="begin"/>
      </w:r>
      <w:r w:rsidR="00C45FEC" w:rsidRPr="00C45FEC">
        <w:rPr>
          <w:b/>
        </w:rPr>
        <w:instrText xml:space="preserve"> REF _Ref417472146 \h </w:instrText>
      </w:r>
      <w:r w:rsidR="00C45FEC">
        <w:rPr>
          <w:b/>
        </w:rPr>
        <w:instrText xml:space="preserve"> \* MERGEFORMAT </w:instrText>
      </w:r>
      <w:r w:rsidR="00C45FEC" w:rsidRPr="00C45FEC">
        <w:rPr>
          <w:b/>
        </w:rPr>
      </w:r>
      <w:r w:rsidR="00C45FEC" w:rsidRPr="00C45FEC">
        <w:rPr>
          <w:b/>
        </w:rPr>
        <w:fldChar w:fldCharType="separate"/>
      </w:r>
      <w:r w:rsidR="005F6207" w:rsidRPr="005F6207">
        <w:rPr>
          <w:b/>
        </w:rPr>
        <w:t xml:space="preserve">Imatge </w:t>
      </w:r>
      <w:r w:rsidR="005F6207" w:rsidRPr="005F6207">
        <w:rPr>
          <w:b/>
          <w:noProof/>
        </w:rPr>
        <w:t>19</w:t>
      </w:r>
      <w:r w:rsidR="005F6207" w:rsidRPr="005F6207">
        <w:rPr>
          <w:b/>
        </w:rPr>
        <w:t>: Diàleg de canvi de JRE System Library</w:t>
      </w:r>
      <w:r w:rsidR="00C45FEC" w:rsidRPr="00C45FEC">
        <w:rPr>
          <w:b/>
        </w:rPr>
        <w:fldChar w:fldCharType="end"/>
      </w:r>
      <w:r w:rsidR="00C45FEC">
        <w:t>.</w:t>
      </w:r>
    </w:p>
    <w:p w:rsidR="001F4003" w:rsidRDefault="001F4003" w:rsidP="002E6EDA">
      <w:r>
        <w:rPr>
          <w:noProof/>
          <w:lang w:eastAsia="ca-ES"/>
        </w:rPr>
        <w:drawing>
          <wp:inline distT="0" distB="0" distL="0" distR="0" wp14:anchorId="29AB3D75" wp14:editId="296185F3">
            <wp:extent cx="5400675" cy="3839210"/>
            <wp:effectExtent l="0" t="0" r="9525" b="8890"/>
            <wp:docPr id="29" name="Imat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MS_Canvi_Java_10.png"/>
                    <pic:cNvPicPr/>
                  </pic:nvPicPr>
                  <pic:blipFill>
                    <a:blip r:embed="rId22">
                      <a:extLst>
                        <a:ext uri="{28A0092B-C50C-407E-A947-70E740481C1C}">
                          <a14:useLocalDpi xmlns:a14="http://schemas.microsoft.com/office/drawing/2010/main" val="0"/>
                        </a:ext>
                      </a:extLst>
                    </a:blip>
                    <a:stretch>
                      <a:fillRect/>
                    </a:stretch>
                  </pic:blipFill>
                  <pic:spPr>
                    <a:xfrm>
                      <a:off x="0" y="0"/>
                      <a:ext cx="5400675" cy="3839210"/>
                    </a:xfrm>
                    <a:prstGeom prst="rect">
                      <a:avLst/>
                    </a:prstGeom>
                  </pic:spPr>
                </pic:pic>
              </a:graphicData>
            </a:graphic>
          </wp:inline>
        </w:drawing>
      </w:r>
    </w:p>
    <w:p w:rsidR="00FB2AFA" w:rsidRDefault="00FB2AFA" w:rsidP="00FB2AFA">
      <w:pPr>
        <w:pStyle w:val="Llegenda"/>
      </w:pPr>
      <w:bookmarkStart w:id="21" w:name="_Toc417538749"/>
      <w:r>
        <w:t xml:space="preserve">Imatge </w:t>
      </w:r>
      <w:fldSimple w:instr=" SEQ Imatge \* ARABIC ">
        <w:r w:rsidR="00AF455E">
          <w:rPr>
            <w:noProof/>
          </w:rPr>
          <w:t>20</w:t>
        </w:r>
      </w:fldSimple>
      <w:r>
        <w:t>: Modificació del Java Build Path</w:t>
      </w:r>
      <w:bookmarkEnd w:id="21"/>
    </w:p>
    <w:p w:rsidR="00E14A16" w:rsidRPr="00E14A16" w:rsidRDefault="00E14A16" w:rsidP="00E14A16">
      <w:r>
        <w:lastRenderedPageBreak/>
        <w:t xml:space="preserve">En lloc de botó dret sobre </w:t>
      </w:r>
      <w:r w:rsidRPr="009C2332">
        <w:rPr>
          <w:i/>
        </w:rPr>
        <w:t>JRE System Library</w:t>
      </w:r>
      <w:r>
        <w:t xml:space="preserve"> </w:t>
      </w:r>
      <w:r>
        <w:rPr>
          <w:rFonts w:cs="Arial"/>
        </w:rPr>
        <w:t>→</w:t>
      </w:r>
      <w:r>
        <w:t xml:space="preserve"> Build Path </w:t>
      </w:r>
      <w:r>
        <w:rPr>
          <w:rFonts w:cs="Arial"/>
        </w:rPr>
        <w:t>→</w:t>
      </w:r>
      <w:r>
        <w:t xml:space="preserve"> Configure Build Path també es podria fer botó dret sobre el projecte </w:t>
      </w:r>
      <w:r>
        <w:rPr>
          <w:rFonts w:cs="Arial"/>
        </w:rPr>
        <w:t>→</w:t>
      </w:r>
      <w:r>
        <w:t xml:space="preserve"> Build Path </w:t>
      </w:r>
      <w:r>
        <w:rPr>
          <w:rFonts w:cs="Arial"/>
        </w:rPr>
        <w:t>→</w:t>
      </w:r>
      <w:r>
        <w:t xml:space="preserve"> Configure Build Path.</w:t>
      </w:r>
    </w:p>
    <w:p w:rsidR="002A342C" w:rsidRDefault="002A342C" w:rsidP="002A342C">
      <w:pPr>
        <w:pStyle w:val="Ttol3"/>
      </w:pPr>
      <w:bookmarkStart w:id="22" w:name="_Ref417464984"/>
      <w:bookmarkStart w:id="23" w:name="_Toc417538741"/>
      <w:r>
        <w:t xml:space="preserve">Warning de versió </w:t>
      </w:r>
      <w:r w:rsidR="00FC7477">
        <w:t xml:space="preserve">del </w:t>
      </w:r>
      <w:r>
        <w:t>compilador</w:t>
      </w:r>
      <w:bookmarkEnd w:id="22"/>
      <w:bookmarkEnd w:id="23"/>
    </w:p>
    <w:p w:rsidR="00C035C2" w:rsidRDefault="00C035C2" w:rsidP="00C035C2">
      <w:r>
        <w:t xml:space="preserve">Apareix quan la versió del compilador no coincideix amb la del </w:t>
      </w:r>
      <w:r w:rsidR="002D2F21" w:rsidRPr="009C2332">
        <w:rPr>
          <w:i/>
        </w:rPr>
        <w:t>JRE System Library</w:t>
      </w:r>
      <w:r w:rsidR="002D2F21">
        <w:t xml:space="preserve"> </w:t>
      </w:r>
      <w:r>
        <w:t>seleccionat.</w:t>
      </w:r>
      <w:r w:rsidR="002F116D">
        <w:t xml:space="preserve"> Es pot veure quan </w:t>
      </w:r>
      <w:r w:rsidR="00256E90">
        <w:t xml:space="preserve">es selecciona un nou </w:t>
      </w:r>
      <w:r w:rsidR="00256E90" w:rsidRPr="00256E90">
        <w:rPr>
          <w:i/>
        </w:rPr>
        <w:t>Installed JRE</w:t>
      </w:r>
      <w:r w:rsidR="00256E90">
        <w:t xml:space="preserve"> per defecte</w:t>
      </w:r>
      <w:r w:rsidR="00D357A7">
        <w:t xml:space="preserve"> un missatge de warning o avís</w:t>
      </w:r>
      <w:r w:rsidR="00256E90">
        <w:t>:</w:t>
      </w:r>
    </w:p>
    <w:p w:rsidR="00C77680" w:rsidRDefault="00E3309C" w:rsidP="00C035C2">
      <w:r>
        <w:rPr>
          <w:noProof/>
          <w:lang w:eastAsia="ca-ES"/>
        </w:rPr>
        <w:drawing>
          <wp:inline distT="0" distB="0" distL="0" distR="0" wp14:anchorId="1D5C89F4" wp14:editId="022524D8">
            <wp:extent cx="5400675" cy="3257550"/>
            <wp:effectExtent l="0" t="0" r="9525" b="0"/>
            <wp:docPr id="546" name="Imatge 5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MS_Canvi_Java_8_Compiler_error_bis_3.png"/>
                    <pic:cNvPicPr/>
                  </pic:nvPicPr>
                  <pic:blipFill>
                    <a:blip r:embed="rId23">
                      <a:extLst>
                        <a:ext uri="{28A0092B-C50C-407E-A947-70E740481C1C}">
                          <a14:useLocalDpi xmlns:a14="http://schemas.microsoft.com/office/drawing/2010/main" val="0"/>
                        </a:ext>
                      </a:extLst>
                    </a:blip>
                    <a:stretch>
                      <a:fillRect/>
                    </a:stretch>
                  </pic:blipFill>
                  <pic:spPr>
                    <a:xfrm>
                      <a:off x="0" y="0"/>
                      <a:ext cx="5400675" cy="3257550"/>
                    </a:xfrm>
                    <a:prstGeom prst="rect">
                      <a:avLst/>
                    </a:prstGeom>
                  </pic:spPr>
                </pic:pic>
              </a:graphicData>
            </a:graphic>
          </wp:inline>
        </w:drawing>
      </w:r>
    </w:p>
    <w:p w:rsidR="00256E90" w:rsidRDefault="00583745" w:rsidP="00583745">
      <w:pPr>
        <w:pStyle w:val="Llegenda"/>
      </w:pPr>
      <w:bookmarkStart w:id="24" w:name="_Toc417538750"/>
      <w:r>
        <w:t xml:space="preserve">Imatge </w:t>
      </w:r>
      <w:fldSimple w:instr=" SEQ Imatge \* ARABIC ">
        <w:r w:rsidR="00AF455E">
          <w:rPr>
            <w:noProof/>
          </w:rPr>
          <w:t>21</w:t>
        </w:r>
      </w:fldSimple>
      <w:r>
        <w:t>: Warning degut a versió errònia del compilador</w:t>
      </w:r>
      <w:bookmarkEnd w:id="24"/>
    </w:p>
    <w:p w:rsidR="005A5244" w:rsidRPr="000F7042" w:rsidRDefault="005A5244" w:rsidP="005A5244">
      <w:r>
        <w:t xml:space="preserve">Fent click a </w:t>
      </w:r>
      <w:r w:rsidRPr="005A5244">
        <w:rPr>
          <w:i/>
        </w:rPr>
        <w:t>Compile</w:t>
      </w:r>
      <w:r>
        <w:t xml:space="preserve"> (marcat en vermell) s’accedeix a la zona de selecci</w:t>
      </w:r>
      <w:r w:rsidR="00652868">
        <w:t xml:space="preserve">ó del compilador, on s’ahurà de triar un compilador addient al </w:t>
      </w:r>
      <w:r w:rsidR="00652868" w:rsidRPr="009C2332">
        <w:rPr>
          <w:i/>
        </w:rPr>
        <w:t>JRE System Library</w:t>
      </w:r>
      <w:r w:rsidR="00652868">
        <w:t xml:space="preserve"> seleccionat</w:t>
      </w:r>
      <w:r w:rsidR="007E4890">
        <w:t xml:space="preserve"> per tal d’eliminar el missatge d’avís</w:t>
      </w:r>
      <w:r w:rsidR="00652868">
        <w:t>.</w:t>
      </w:r>
      <w:r w:rsidR="000F7042">
        <w:t xml:space="preserve"> Per modificar el compilador s’ha d’habilitar el checkbox </w:t>
      </w:r>
      <w:r w:rsidR="000F7042">
        <w:rPr>
          <w:i/>
        </w:rPr>
        <w:t xml:space="preserve">Enable project specific settings </w:t>
      </w:r>
      <w:r w:rsidR="000F7042">
        <w:t xml:space="preserve">i llavors es pot </w:t>
      </w:r>
      <w:r w:rsidR="00961522">
        <w:t>realitzar el canvi.</w:t>
      </w:r>
    </w:p>
    <w:p w:rsidR="007E4890" w:rsidRDefault="004D66C1" w:rsidP="008373A7">
      <w:pPr>
        <w:jc w:val="center"/>
      </w:pPr>
      <w:r>
        <w:rPr>
          <w:noProof/>
          <w:lang w:eastAsia="ca-ES"/>
        </w:rPr>
        <w:lastRenderedPageBreak/>
        <w:drawing>
          <wp:inline distT="0" distB="0" distL="0" distR="0" wp14:anchorId="660325B8" wp14:editId="21CAE6FA">
            <wp:extent cx="4762500" cy="3807761"/>
            <wp:effectExtent l="0" t="0" r="0" b="2540"/>
            <wp:docPr id="550" name="Imatge 5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MS_Canvi_Java_6_Compiler_error_bis.png"/>
                    <pic:cNvPicPr/>
                  </pic:nvPicPr>
                  <pic:blipFill>
                    <a:blip r:embed="rId24">
                      <a:extLst>
                        <a:ext uri="{28A0092B-C50C-407E-A947-70E740481C1C}">
                          <a14:useLocalDpi xmlns:a14="http://schemas.microsoft.com/office/drawing/2010/main" val="0"/>
                        </a:ext>
                      </a:extLst>
                    </a:blip>
                    <a:stretch>
                      <a:fillRect/>
                    </a:stretch>
                  </pic:blipFill>
                  <pic:spPr>
                    <a:xfrm>
                      <a:off x="0" y="0"/>
                      <a:ext cx="4766005" cy="3810563"/>
                    </a:xfrm>
                    <a:prstGeom prst="rect">
                      <a:avLst/>
                    </a:prstGeom>
                  </pic:spPr>
                </pic:pic>
              </a:graphicData>
            </a:graphic>
          </wp:inline>
        </w:drawing>
      </w:r>
    </w:p>
    <w:p w:rsidR="00AF455E" w:rsidRDefault="00AF455E" w:rsidP="00AF455E">
      <w:pPr>
        <w:pStyle w:val="Llegenda"/>
      </w:pPr>
      <w:bookmarkStart w:id="25" w:name="_Toc417538751"/>
      <w:r>
        <w:t xml:space="preserve">Imatge </w:t>
      </w:r>
      <w:fldSimple w:instr=" SEQ Imatge \* ARABIC ">
        <w:r>
          <w:rPr>
            <w:noProof/>
          </w:rPr>
          <w:t>22</w:t>
        </w:r>
      </w:fldSimple>
      <w:r>
        <w:t>: Java Compiler amb error</w:t>
      </w:r>
      <w:bookmarkEnd w:id="25"/>
    </w:p>
    <w:p w:rsidR="00AF455E" w:rsidRDefault="00AF455E" w:rsidP="008373A7">
      <w:pPr>
        <w:jc w:val="center"/>
      </w:pPr>
      <w:r>
        <w:rPr>
          <w:noProof/>
          <w:lang w:eastAsia="ca-ES"/>
        </w:rPr>
        <w:drawing>
          <wp:inline distT="0" distB="0" distL="0" distR="0" wp14:anchorId="000BDB38" wp14:editId="61E59103">
            <wp:extent cx="4720649" cy="3790950"/>
            <wp:effectExtent l="0" t="0" r="3810" b="0"/>
            <wp:docPr id="551" name="Imatge 5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MS_Canvi_Java_6_1_Compiler_error.png"/>
                    <pic:cNvPicPr/>
                  </pic:nvPicPr>
                  <pic:blipFill>
                    <a:blip r:embed="rId25">
                      <a:extLst>
                        <a:ext uri="{28A0092B-C50C-407E-A947-70E740481C1C}">
                          <a14:useLocalDpi xmlns:a14="http://schemas.microsoft.com/office/drawing/2010/main" val="0"/>
                        </a:ext>
                      </a:extLst>
                    </a:blip>
                    <a:stretch>
                      <a:fillRect/>
                    </a:stretch>
                  </pic:blipFill>
                  <pic:spPr>
                    <a:xfrm>
                      <a:off x="0" y="0"/>
                      <a:ext cx="4726927" cy="3795992"/>
                    </a:xfrm>
                    <a:prstGeom prst="rect">
                      <a:avLst/>
                    </a:prstGeom>
                  </pic:spPr>
                </pic:pic>
              </a:graphicData>
            </a:graphic>
          </wp:inline>
        </w:drawing>
      </w:r>
    </w:p>
    <w:p w:rsidR="00E6727D" w:rsidRPr="00E6727D" w:rsidRDefault="00AF455E" w:rsidP="00E07D9E">
      <w:pPr>
        <w:pStyle w:val="Llegenda"/>
      </w:pPr>
      <w:bookmarkStart w:id="26" w:name="_Toc417538752"/>
      <w:r>
        <w:t xml:space="preserve">Imatge </w:t>
      </w:r>
      <w:fldSimple w:instr=" SEQ Imatge \* ARABIC ">
        <w:r>
          <w:rPr>
            <w:noProof/>
          </w:rPr>
          <w:t>23</w:t>
        </w:r>
      </w:fldSimple>
      <w:r>
        <w:t>: Java Compiler modificat sense error</w:t>
      </w:r>
      <w:bookmarkEnd w:id="26"/>
    </w:p>
    <w:sectPr w:rsidR="00E6727D" w:rsidRPr="00E6727D" w:rsidSect="00B51B0D">
      <w:pgSz w:w="11907" w:h="16839" w:code="9"/>
      <w:pgMar w:top="2098" w:right="1701" w:bottom="1418" w:left="1701" w:header="720" w:footer="62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C27B4" w:rsidRDefault="00DC27B4" w:rsidP="00271ED2">
      <w:r>
        <w:separator/>
      </w:r>
    </w:p>
  </w:endnote>
  <w:endnote w:type="continuationSeparator" w:id="0">
    <w:p w:rsidR="00DC27B4" w:rsidRDefault="00DC27B4" w:rsidP="00271E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4A21" w:rsidRPr="00E537BB" w:rsidRDefault="00D84A21" w:rsidP="00360C6D">
    <w:pPr>
      <w:pStyle w:val="Peu"/>
      <w:tabs>
        <w:tab w:val="clear" w:pos="8640"/>
        <w:tab w:val="right" w:pos="9720"/>
      </w:tabs>
      <w:rPr>
        <w:lang w:val="es-ES"/>
      </w:rPr>
    </w:pPr>
    <w:r w:rsidRPr="00AB7019">
      <w:rPr>
        <w:rFonts w:asciiTheme="majorHAnsi" w:eastAsiaTheme="majorEastAsia" w:hAnsiTheme="majorHAnsi" w:cstheme="majorBidi"/>
        <w:b/>
        <w:bCs/>
        <w:noProof/>
        <w:lang w:eastAsia="ca-ES"/>
      </w:rPr>
      <mc:AlternateContent>
        <mc:Choice Requires="wps">
          <w:drawing>
            <wp:anchor distT="0" distB="0" distL="114300" distR="114300" simplePos="0" relativeHeight="251659264" behindDoc="0" locked="0" layoutInCell="1" allowOverlap="1" wp14:anchorId="1957D3F7" wp14:editId="596B659F">
              <wp:simplePos x="0" y="0"/>
              <wp:positionH relativeFrom="margin">
                <wp:posOffset>-3810</wp:posOffset>
              </wp:positionH>
              <wp:positionV relativeFrom="bottomMargin">
                <wp:posOffset>466090</wp:posOffset>
              </wp:positionV>
              <wp:extent cx="5381625" cy="0"/>
              <wp:effectExtent l="0" t="0" r="9525" b="19050"/>
              <wp:wrapNone/>
              <wp:docPr id="557" name="Autoforma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81625" cy="0"/>
                      </a:xfrm>
                      <a:prstGeom prst="straightConnector1">
                        <a:avLst/>
                      </a:prstGeom>
                      <a:noFill/>
                      <a:ln w="12700">
                        <a:solidFill>
                          <a:schemeClr val="accent1"/>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a:graphicData>
              </a:graphic>
              <wp14:sizeRelH relativeFrom="page">
                <wp14:pctWidth>0</wp14:pctWidth>
              </wp14:sizeRelH>
              <wp14:sizeRelV relativeFrom="bottomMargin">
                <wp14:pctHeight>0</wp14:pctHeight>
              </wp14:sizeRelV>
            </wp:anchor>
          </w:drawing>
        </mc:Choice>
        <mc:Fallback>
          <w:pict>
            <v:shapetype id="_x0000_t32" coordsize="21600,21600" o:spt="32" o:oned="t" path="m,l21600,21600e" filled="f">
              <v:path arrowok="t" fillok="f" o:connecttype="none"/>
              <o:lock v:ext="edit" shapetype="t"/>
            </v:shapetype>
            <v:shape id="Autoforma 21" o:spid="_x0000_s1026" type="#_x0000_t32" style="position:absolute;margin-left:-.3pt;margin-top:36.7pt;width:423.75pt;height:0;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" strokecolor="#4f81bd [3204]" strokeweight="1pt">
              <w10:wrap anchorx="margin" anchory="margin"/>
            </v:shape>
          </w:pict>
        </mc:Fallback>
      </mc:AlternateContent>
    </w:r>
    <w:r w:rsidRPr="00AB7019">
      <w:rPr>
        <w:rFonts w:asciiTheme="majorHAnsi" w:eastAsiaTheme="majorEastAsia" w:hAnsiTheme="majorHAnsi" w:cstheme="majorBidi"/>
        <w:b/>
        <w:bCs/>
        <w:noProof/>
        <w:lang w:eastAsia="ca-ES"/>
      </w:rPr>
      <mc:AlternateContent>
        <mc:Choice Requires="wps">
          <w:drawing>
            <wp:anchor distT="0" distB="0" distL="114300" distR="114300" simplePos="0" relativeHeight="251660288" behindDoc="0" locked="0" layoutInCell="1" allowOverlap="1" wp14:anchorId="08267C20" wp14:editId="477498AA">
              <wp:simplePos x="0" y="0"/>
              <wp:positionH relativeFrom="margin">
                <wp:posOffset>2487295</wp:posOffset>
              </wp:positionH>
              <wp:positionV relativeFrom="bottomMargin">
                <wp:posOffset>339725</wp:posOffset>
              </wp:positionV>
              <wp:extent cx="551815" cy="238760"/>
              <wp:effectExtent l="19050" t="19050" r="12065" b="27940"/>
              <wp:wrapNone/>
              <wp:docPr id="556" name="Autoforma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D84A21" w:rsidRDefault="00D84A21" w:rsidP="00E537BB">
                          <w:pPr>
                            <w:jc w:val="center"/>
                          </w:pPr>
                          <w:r>
                            <w:fldChar w:fldCharType="begin"/>
                          </w:r>
                          <w:r>
                            <w:instrText>PAGE    \* MERGEFORMAT</w:instrText>
                          </w:r>
                          <w:r>
                            <w:fldChar w:fldCharType="separate"/>
                          </w:r>
                          <w:r w:rsidR="002D4BD9" w:rsidRPr="002D4BD9">
                            <w:rPr>
                              <w:noProof/>
                              <w:lang w:val="es-ES"/>
                            </w:rPr>
                            <w:t>1</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forma 22" o:spid="_x0000_s1026" type="#_x0000_t185" style="position:absolute;left:0;text-align:left;margin-left:195.85pt;margin-top:26.75pt;width:43.45pt;height:18.8pt;z-index:251660288;visibility:visible;mso-wrap-style:square;mso-width-percent:100;mso-height-percent:0;mso-wrap-distance-left:9pt;mso-wrap-distance-top:0;mso-wrap-distance-right:9pt;mso-wrap-distance-bottom:0;mso-position-horizontal:absolute;mso-position-horizontal-relative:margin;mso-position-vertical:absolute;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" filled="t" strokecolor="gray" strokeweight="2.25pt">
              <v:textbox inset=",0,,0">
                <w:txbxContent>
                  <w:p w:rsidR="00D84A21" w:rsidRDefault="00D84A21" w:rsidP="00E537BB">
                    <w:pPr>
                      <w:jc w:val="center"/>
                    </w:pPr>
                    <w:r>
                      <w:fldChar w:fldCharType="begin"/>
                    </w:r>
                    <w:r>
                      <w:instrText>PAGE    \* MERGEFORMAT</w:instrText>
                    </w:r>
                    <w:r>
                      <w:fldChar w:fldCharType="separate"/>
                    </w:r>
                    <w:r w:rsidR="002D4BD9" w:rsidRPr="002D4BD9">
                      <w:rPr>
                        <w:noProof/>
                        <w:lang w:val="es-ES"/>
                      </w:rPr>
                      <w:t>1</w:t>
                    </w:r>
                    <w:r>
                      <w:fldChar w:fldCharType="end"/>
                    </w:r>
                  </w:p>
                </w:txbxContent>
              </v:textbox>
              <w10:wrap anchorx="margin" anchory="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C27B4" w:rsidRDefault="00DC27B4" w:rsidP="00271ED2">
      <w:r>
        <w:separator/>
      </w:r>
    </w:p>
  </w:footnote>
  <w:footnote w:type="continuationSeparator" w:id="0">
    <w:p w:rsidR="00DC27B4" w:rsidRDefault="00DC27B4" w:rsidP="00271ED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4A21" w:rsidRDefault="00D84A21" w:rsidP="003B7E57">
    <w:pPr>
      <w:pStyle w:val="Capalera"/>
      <w:tabs>
        <w:tab w:val="clear" w:pos="4320"/>
        <w:tab w:val="clear" w:pos="8640"/>
        <w:tab w:val="right" w:pos="8505"/>
      </w:tabs>
    </w:pPr>
    <w:r>
      <w:rPr>
        <w:rFonts w:ascii="Helvetica" w:hAnsi="Helvetica" w:cs="Helvetica"/>
      </w:rP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4A21" w:rsidRDefault="00D84A21">
    <w:pPr>
      <w:pStyle w:val="Capalera"/>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A7718"/>
    <w:multiLevelType w:val="hybridMultilevel"/>
    <w:tmpl w:val="D1A67AA8"/>
    <w:lvl w:ilvl="0" w:tplc="0403000F">
      <w:start w:val="1"/>
      <w:numFmt w:val="decimal"/>
      <w:lvlText w:val="%1."/>
      <w:lvlJc w:val="left"/>
      <w:pPr>
        <w:ind w:left="360" w:hanging="360"/>
      </w:pPr>
    </w:lvl>
    <w:lvl w:ilvl="1" w:tplc="04030019">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1">
    <w:nsid w:val="03755972"/>
    <w:multiLevelType w:val="hybridMultilevel"/>
    <w:tmpl w:val="D01EA84C"/>
    <w:lvl w:ilvl="0" w:tplc="02D86442">
      <w:numFmt w:val="bullet"/>
      <w:lvlText w:val="-"/>
      <w:lvlJc w:val="left"/>
      <w:pPr>
        <w:ind w:left="720" w:hanging="360"/>
      </w:pPr>
      <w:rPr>
        <w:rFonts w:ascii="Arial" w:eastAsia="Times New Roman" w:hAnsi="Arial" w:cs="Aria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2">
    <w:nsid w:val="039507FB"/>
    <w:multiLevelType w:val="hybridMultilevel"/>
    <w:tmpl w:val="239EE6B2"/>
    <w:lvl w:ilvl="0" w:tplc="DB62C2D0">
      <w:start w:val="1"/>
      <w:numFmt w:val="decimal"/>
      <w:lvlText w:val="%1-"/>
      <w:lvlJc w:val="left"/>
      <w:pPr>
        <w:ind w:left="720" w:hanging="360"/>
      </w:pPr>
      <w:rPr>
        <w:rFonts w:hint="default"/>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3">
    <w:nsid w:val="079635AE"/>
    <w:multiLevelType w:val="hybridMultilevel"/>
    <w:tmpl w:val="C7689480"/>
    <w:lvl w:ilvl="0" w:tplc="0403000F">
      <w:start w:val="1"/>
      <w:numFmt w:val="decimal"/>
      <w:lvlText w:val="%1."/>
      <w:lvlJc w:val="left"/>
      <w:pPr>
        <w:ind w:left="1287" w:hanging="360"/>
      </w:pPr>
    </w:lvl>
    <w:lvl w:ilvl="1" w:tplc="EBC6A45E">
      <w:start w:val="1"/>
      <w:numFmt w:val="lowerLetter"/>
      <w:lvlText w:val="%2."/>
      <w:lvlJc w:val="left"/>
      <w:pPr>
        <w:ind w:left="2007" w:hanging="360"/>
      </w:pPr>
      <w:rPr>
        <w:b/>
      </w:rPr>
    </w:lvl>
    <w:lvl w:ilvl="2" w:tplc="0403001B">
      <w:start w:val="1"/>
      <w:numFmt w:val="lowerRoman"/>
      <w:lvlText w:val="%3."/>
      <w:lvlJc w:val="right"/>
      <w:pPr>
        <w:ind w:left="2727" w:hanging="180"/>
      </w:pPr>
    </w:lvl>
    <w:lvl w:ilvl="3" w:tplc="0403000F">
      <w:start w:val="1"/>
      <w:numFmt w:val="decimal"/>
      <w:lvlText w:val="%4."/>
      <w:lvlJc w:val="left"/>
      <w:pPr>
        <w:ind w:left="3447" w:hanging="360"/>
      </w:pPr>
    </w:lvl>
    <w:lvl w:ilvl="4" w:tplc="04030019" w:tentative="1">
      <w:start w:val="1"/>
      <w:numFmt w:val="lowerLetter"/>
      <w:lvlText w:val="%5."/>
      <w:lvlJc w:val="left"/>
      <w:pPr>
        <w:ind w:left="4167" w:hanging="360"/>
      </w:pPr>
    </w:lvl>
    <w:lvl w:ilvl="5" w:tplc="0403001B" w:tentative="1">
      <w:start w:val="1"/>
      <w:numFmt w:val="lowerRoman"/>
      <w:lvlText w:val="%6."/>
      <w:lvlJc w:val="right"/>
      <w:pPr>
        <w:ind w:left="4887" w:hanging="180"/>
      </w:pPr>
    </w:lvl>
    <w:lvl w:ilvl="6" w:tplc="0403000F" w:tentative="1">
      <w:start w:val="1"/>
      <w:numFmt w:val="decimal"/>
      <w:lvlText w:val="%7."/>
      <w:lvlJc w:val="left"/>
      <w:pPr>
        <w:ind w:left="5607" w:hanging="360"/>
      </w:pPr>
    </w:lvl>
    <w:lvl w:ilvl="7" w:tplc="04030019" w:tentative="1">
      <w:start w:val="1"/>
      <w:numFmt w:val="lowerLetter"/>
      <w:lvlText w:val="%8."/>
      <w:lvlJc w:val="left"/>
      <w:pPr>
        <w:ind w:left="6327" w:hanging="360"/>
      </w:pPr>
    </w:lvl>
    <w:lvl w:ilvl="8" w:tplc="0403001B" w:tentative="1">
      <w:start w:val="1"/>
      <w:numFmt w:val="lowerRoman"/>
      <w:lvlText w:val="%9."/>
      <w:lvlJc w:val="right"/>
      <w:pPr>
        <w:ind w:left="7047" w:hanging="180"/>
      </w:pPr>
    </w:lvl>
  </w:abstractNum>
  <w:abstractNum w:abstractNumId="4">
    <w:nsid w:val="083C19B3"/>
    <w:multiLevelType w:val="hybridMultilevel"/>
    <w:tmpl w:val="79B0C264"/>
    <w:lvl w:ilvl="0" w:tplc="04030001">
      <w:start w:val="1"/>
      <w:numFmt w:val="bullet"/>
      <w:lvlText w:val=""/>
      <w:lvlJc w:val="left"/>
      <w:pPr>
        <w:ind w:left="1077" w:hanging="360"/>
      </w:pPr>
      <w:rPr>
        <w:rFonts w:ascii="Symbol" w:hAnsi="Symbol" w:hint="default"/>
      </w:rPr>
    </w:lvl>
    <w:lvl w:ilvl="1" w:tplc="04030003" w:tentative="1">
      <w:start w:val="1"/>
      <w:numFmt w:val="bullet"/>
      <w:lvlText w:val="o"/>
      <w:lvlJc w:val="left"/>
      <w:pPr>
        <w:ind w:left="1797" w:hanging="360"/>
      </w:pPr>
      <w:rPr>
        <w:rFonts w:ascii="Courier New" w:hAnsi="Courier New" w:cs="Courier New" w:hint="default"/>
      </w:rPr>
    </w:lvl>
    <w:lvl w:ilvl="2" w:tplc="04030005" w:tentative="1">
      <w:start w:val="1"/>
      <w:numFmt w:val="bullet"/>
      <w:lvlText w:val=""/>
      <w:lvlJc w:val="left"/>
      <w:pPr>
        <w:ind w:left="2517" w:hanging="360"/>
      </w:pPr>
      <w:rPr>
        <w:rFonts w:ascii="Wingdings" w:hAnsi="Wingdings" w:hint="default"/>
      </w:rPr>
    </w:lvl>
    <w:lvl w:ilvl="3" w:tplc="04030001" w:tentative="1">
      <w:start w:val="1"/>
      <w:numFmt w:val="bullet"/>
      <w:lvlText w:val=""/>
      <w:lvlJc w:val="left"/>
      <w:pPr>
        <w:ind w:left="3237" w:hanging="360"/>
      </w:pPr>
      <w:rPr>
        <w:rFonts w:ascii="Symbol" w:hAnsi="Symbol" w:hint="default"/>
      </w:rPr>
    </w:lvl>
    <w:lvl w:ilvl="4" w:tplc="04030003" w:tentative="1">
      <w:start w:val="1"/>
      <w:numFmt w:val="bullet"/>
      <w:lvlText w:val="o"/>
      <w:lvlJc w:val="left"/>
      <w:pPr>
        <w:ind w:left="3957" w:hanging="360"/>
      </w:pPr>
      <w:rPr>
        <w:rFonts w:ascii="Courier New" w:hAnsi="Courier New" w:cs="Courier New" w:hint="default"/>
      </w:rPr>
    </w:lvl>
    <w:lvl w:ilvl="5" w:tplc="04030005" w:tentative="1">
      <w:start w:val="1"/>
      <w:numFmt w:val="bullet"/>
      <w:lvlText w:val=""/>
      <w:lvlJc w:val="left"/>
      <w:pPr>
        <w:ind w:left="4677" w:hanging="360"/>
      </w:pPr>
      <w:rPr>
        <w:rFonts w:ascii="Wingdings" w:hAnsi="Wingdings" w:hint="default"/>
      </w:rPr>
    </w:lvl>
    <w:lvl w:ilvl="6" w:tplc="04030001" w:tentative="1">
      <w:start w:val="1"/>
      <w:numFmt w:val="bullet"/>
      <w:lvlText w:val=""/>
      <w:lvlJc w:val="left"/>
      <w:pPr>
        <w:ind w:left="5397" w:hanging="360"/>
      </w:pPr>
      <w:rPr>
        <w:rFonts w:ascii="Symbol" w:hAnsi="Symbol" w:hint="default"/>
      </w:rPr>
    </w:lvl>
    <w:lvl w:ilvl="7" w:tplc="04030003" w:tentative="1">
      <w:start w:val="1"/>
      <w:numFmt w:val="bullet"/>
      <w:lvlText w:val="o"/>
      <w:lvlJc w:val="left"/>
      <w:pPr>
        <w:ind w:left="6117" w:hanging="360"/>
      </w:pPr>
      <w:rPr>
        <w:rFonts w:ascii="Courier New" w:hAnsi="Courier New" w:cs="Courier New" w:hint="default"/>
      </w:rPr>
    </w:lvl>
    <w:lvl w:ilvl="8" w:tplc="04030005" w:tentative="1">
      <w:start w:val="1"/>
      <w:numFmt w:val="bullet"/>
      <w:lvlText w:val=""/>
      <w:lvlJc w:val="left"/>
      <w:pPr>
        <w:ind w:left="6837" w:hanging="360"/>
      </w:pPr>
      <w:rPr>
        <w:rFonts w:ascii="Wingdings" w:hAnsi="Wingdings" w:hint="default"/>
      </w:rPr>
    </w:lvl>
  </w:abstractNum>
  <w:abstractNum w:abstractNumId="5">
    <w:nsid w:val="0FAC7DF8"/>
    <w:multiLevelType w:val="hybridMultilevel"/>
    <w:tmpl w:val="D1A67AA8"/>
    <w:lvl w:ilvl="0" w:tplc="0403000F">
      <w:start w:val="1"/>
      <w:numFmt w:val="decimal"/>
      <w:lvlText w:val="%1."/>
      <w:lvlJc w:val="left"/>
      <w:pPr>
        <w:ind w:left="720" w:hanging="360"/>
      </w:pPr>
    </w:lvl>
    <w:lvl w:ilvl="1" w:tplc="04030019">
      <w:start w:val="1"/>
      <w:numFmt w:val="lowerLetter"/>
      <w:lvlText w:val="%2."/>
      <w:lvlJc w:val="left"/>
      <w:pPr>
        <w:ind w:left="1800" w:hanging="360"/>
      </w:pPr>
    </w:lvl>
    <w:lvl w:ilvl="2" w:tplc="0403001B" w:tentative="1">
      <w:start w:val="1"/>
      <w:numFmt w:val="lowerRoman"/>
      <w:lvlText w:val="%3."/>
      <w:lvlJc w:val="right"/>
      <w:pPr>
        <w:ind w:left="2520" w:hanging="180"/>
      </w:pPr>
    </w:lvl>
    <w:lvl w:ilvl="3" w:tplc="0403000F" w:tentative="1">
      <w:start w:val="1"/>
      <w:numFmt w:val="decimal"/>
      <w:lvlText w:val="%4."/>
      <w:lvlJc w:val="left"/>
      <w:pPr>
        <w:ind w:left="3240" w:hanging="360"/>
      </w:pPr>
    </w:lvl>
    <w:lvl w:ilvl="4" w:tplc="04030019" w:tentative="1">
      <w:start w:val="1"/>
      <w:numFmt w:val="lowerLetter"/>
      <w:lvlText w:val="%5."/>
      <w:lvlJc w:val="left"/>
      <w:pPr>
        <w:ind w:left="3960" w:hanging="360"/>
      </w:pPr>
    </w:lvl>
    <w:lvl w:ilvl="5" w:tplc="0403001B" w:tentative="1">
      <w:start w:val="1"/>
      <w:numFmt w:val="lowerRoman"/>
      <w:lvlText w:val="%6."/>
      <w:lvlJc w:val="right"/>
      <w:pPr>
        <w:ind w:left="4680" w:hanging="180"/>
      </w:pPr>
    </w:lvl>
    <w:lvl w:ilvl="6" w:tplc="0403000F" w:tentative="1">
      <w:start w:val="1"/>
      <w:numFmt w:val="decimal"/>
      <w:lvlText w:val="%7."/>
      <w:lvlJc w:val="left"/>
      <w:pPr>
        <w:ind w:left="5400" w:hanging="360"/>
      </w:pPr>
    </w:lvl>
    <w:lvl w:ilvl="7" w:tplc="04030019" w:tentative="1">
      <w:start w:val="1"/>
      <w:numFmt w:val="lowerLetter"/>
      <w:lvlText w:val="%8."/>
      <w:lvlJc w:val="left"/>
      <w:pPr>
        <w:ind w:left="6120" w:hanging="360"/>
      </w:pPr>
    </w:lvl>
    <w:lvl w:ilvl="8" w:tplc="0403001B" w:tentative="1">
      <w:start w:val="1"/>
      <w:numFmt w:val="lowerRoman"/>
      <w:lvlText w:val="%9."/>
      <w:lvlJc w:val="right"/>
      <w:pPr>
        <w:ind w:left="6840" w:hanging="180"/>
      </w:pPr>
    </w:lvl>
  </w:abstractNum>
  <w:abstractNum w:abstractNumId="6">
    <w:nsid w:val="1745788B"/>
    <w:multiLevelType w:val="hybridMultilevel"/>
    <w:tmpl w:val="D1A67AA8"/>
    <w:lvl w:ilvl="0" w:tplc="0403000F">
      <w:start w:val="1"/>
      <w:numFmt w:val="decimal"/>
      <w:lvlText w:val="%1."/>
      <w:lvlJc w:val="left"/>
      <w:pPr>
        <w:ind w:left="360" w:hanging="360"/>
      </w:pPr>
    </w:lvl>
    <w:lvl w:ilvl="1" w:tplc="04030019">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7">
    <w:nsid w:val="21E756BD"/>
    <w:multiLevelType w:val="hybridMultilevel"/>
    <w:tmpl w:val="9DBCBA84"/>
    <w:lvl w:ilvl="0" w:tplc="02D86442">
      <w:numFmt w:val="bullet"/>
      <w:lvlText w:val="-"/>
      <w:lvlJc w:val="left"/>
      <w:pPr>
        <w:ind w:left="720" w:hanging="360"/>
      </w:pPr>
      <w:rPr>
        <w:rFonts w:ascii="Arial" w:eastAsia="Times New Roman" w:hAnsi="Arial" w:cs="Arial" w:hint="default"/>
      </w:rPr>
    </w:lvl>
    <w:lvl w:ilvl="1" w:tplc="04030003">
      <w:start w:val="1"/>
      <w:numFmt w:val="bullet"/>
      <w:lvlText w:val="o"/>
      <w:lvlJc w:val="left"/>
      <w:pPr>
        <w:ind w:left="1440" w:hanging="360"/>
      </w:pPr>
      <w:rPr>
        <w:rFonts w:ascii="Courier New" w:hAnsi="Courier New" w:cs="Courier New" w:hint="default"/>
      </w:rPr>
    </w:lvl>
    <w:lvl w:ilvl="2" w:tplc="04030005">
      <w:start w:val="1"/>
      <w:numFmt w:val="bullet"/>
      <w:lvlText w:val=""/>
      <w:lvlJc w:val="left"/>
      <w:pPr>
        <w:ind w:left="2160" w:hanging="360"/>
      </w:pPr>
      <w:rPr>
        <w:rFonts w:ascii="Wingdings" w:hAnsi="Wingdings" w:hint="default"/>
      </w:rPr>
    </w:lvl>
    <w:lvl w:ilvl="3" w:tplc="04030001">
      <w:start w:val="1"/>
      <w:numFmt w:val="bullet"/>
      <w:lvlText w:val=""/>
      <w:lvlJc w:val="left"/>
      <w:pPr>
        <w:ind w:left="2880" w:hanging="360"/>
      </w:pPr>
      <w:rPr>
        <w:rFonts w:ascii="Symbol" w:hAnsi="Symbol" w:hint="default"/>
      </w:rPr>
    </w:lvl>
    <w:lvl w:ilvl="4" w:tplc="04030003">
      <w:start w:val="1"/>
      <w:numFmt w:val="bullet"/>
      <w:lvlText w:val="o"/>
      <w:lvlJc w:val="left"/>
      <w:pPr>
        <w:ind w:left="3600" w:hanging="360"/>
      </w:pPr>
      <w:rPr>
        <w:rFonts w:ascii="Courier New" w:hAnsi="Courier New" w:cs="Courier New" w:hint="default"/>
      </w:rPr>
    </w:lvl>
    <w:lvl w:ilvl="5" w:tplc="04030005">
      <w:start w:val="1"/>
      <w:numFmt w:val="bullet"/>
      <w:lvlText w:val=""/>
      <w:lvlJc w:val="left"/>
      <w:pPr>
        <w:ind w:left="4320" w:hanging="360"/>
      </w:pPr>
      <w:rPr>
        <w:rFonts w:ascii="Wingdings" w:hAnsi="Wingdings" w:hint="default"/>
      </w:rPr>
    </w:lvl>
    <w:lvl w:ilvl="6" w:tplc="04030001">
      <w:start w:val="1"/>
      <w:numFmt w:val="bullet"/>
      <w:lvlText w:val=""/>
      <w:lvlJc w:val="left"/>
      <w:pPr>
        <w:ind w:left="5040" w:hanging="360"/>
      </w:pPr>
      <w:rPr>
        <w:rFonts w:ascii="Symbol" w:hAnsi="Symbol" w:hint="default"/>
      </w:rPr>
    </w:lvl>
    <w:lvl w:ilvl="7" w:tplc="04030003">
      <w:start w:val="1"/>
      <w:numFmt w:val="bullet"/>
      <w:lvlText w:val="o"/>
      <w:lvlJc w:val="left"/>
      <w:pPr>
        <w:ind w:left="5760" w:hanging="360"/>
      </w:pPr>
      <w:rPr>
        <w:rFonts w:ascii="Courier New" w:hAnsi="Courier New" w:cs="Courier New" w:hint="default"/>
      </w:rPr>
    </w:lvl>
    <w:lvl w:ilvl="8" w:tplc="04030005">
      <w:start w:val="1"/>
      <w:numFmt w:val="bullet"/>
      <w:lvlText w:val=""/>
      <w:lvlJc w:val="left"/>
      <w:pPr>
        <w:ind w:left="6480" w:hanging="360"/>
      </w:pPr>
      <w:rPr>
        <w:rFonts w:ascii="Wingdings" w:hAnsi="Wingdings" w:hint="default"/>
      </w:rPr>
    </w:lvl>
  </w:abstractNum>
  <w:abstractNum w:abstractNumId="8">
    <w:nsid w:val="2A720FCE"/>
    <w:multiLevelType w:val="multilevel"/>
    <w:tmpl w:val="E070DFF6"/>
    <w:lvl w:ilvl="0">
      <w:start w:val="1"/>
      <w:numFmt w:val="decimal"/>
      <w:lvlText w:val="%1."/>
      <w:lvlJc w:val="left"/>
      <w:pPr>
        <w:ind w:left="360" w:hanging="360"/>
      </w:pPr>
      <w:rPr>
        <w:rFonts w:hint="default"/>
      </w:rPr>
    </w:lvl>
    <w:lvl w:ilvl="1">
      <w:start w:val="8"/>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9">
    <w:nsid w:val="31E97B28"/>
    <w:multiLevelType w:val="hybridMultilevel"/>
    <w:tmpl w:val="C7689480"/>
    <w:lvl w:ilvl="0" w:tplc="0403000F">
      <w:start w:val="1"/>
      <w:numFmt w:val="decimal"/>
      <w:lvlText w:val="%1."/>
      <w:lvlJc w:val="left"/>
      <w:pPr>
        <w:ind w:left="1287" w:hanging="360"/>
      </w:pPr>
    </w:lvl>
    <w:lvl w:ilvl="1" w:tplc="EBC6A45E">
      <w:start w:val="1"/>
      <w:numFmt w:val="lowerLetter"/>
      <w:lvlText w:val="%2."/>
      <w:lvlJc w:val="left"/>
      <w:pPr>
        <w:ind w:left="2007" w:hanging="360"/>
      </w:pPr>
      <w:rPr>
        <w:b/>
      </w:rPr>
    </w:lvl>
    <w:lvl w:ilvl="2" w:tplc="0403001B">
      <w:start w:val="1"/>
      <w:numFmt w:val="lowerRoman"/>
      <w:lvlText w:val="%3."/>
      <w:lvlJc w:val="right"/>
      <w:pPr>
        <w:ind w:left="2727" w:hanging="180"/>
      </w:pPr>
    </w:lvl>
    <w:lvl w:ilvl="3" w:tplc="0403000F">
      <w:start w:val="1"/>
      <w:numFmt w:val="decimal"/>
      <w:lvlText w:val="%4."/>
      <w:lvlJc w:val="left"/>
      <w:pPr>
        <w:ind w:left="3447" w:hanging="360"/>
      </w:pPr>
    </w:lvl>
    <w:lvl w:ilvl="4" w:tplc="04030019" w:tentative="1">
      <w:start w:val="1"/>
      <w:numFmt w:val="lowerLetter"/>
      <w:lvlText w:val="%5."/>
      <w:lvlJc w:val="left"/>
      <w:pPr>
        <w:ind w:left="4167" w:hanging="360"/>
      </w:pPr>
    </w:lvl>
    <w:lvl w:ilvl="5" w:tplc="0403001B" w:tentative="1">
      <w:start w:val="1"/>
      <w:numFmt w:val="lowerRoman"/>
      <w:lvlText w:val="%6."/>
      <w:lvlJc w:val="right"/>
      <w:pPr>
        <w:ind w:left="4887" w:hanging="180"/>
      </w:pPr>
    </w:lvl>
    <w:lvl w:ilvl="6" w:tplc="0403000F" w:tentative="1">
      <w:start w:val="1"/>
      <w:numFmt w:val="decimal"/>
      <w:lvlText w:val="%7."/>
      <w:lvlJc w:val="left"/>
      <w:pPr>
        <w:ind w:left="5607" w:hanging="360"/>
      </w:pPr>
    </w:lvl>
    <w:lvl w:ilvl="7" w:tplc="04030019" w:tentative="1">
      <w:start w:val="1"/>
      <w:numFmt w:val="lowerLetter"/>
      <w:lvlText w:val="%8."/>
      <w:lvlJc w:val="left"/>
      <w:pPr>
        <w:ind w:left="6327" w:hanging="360"/>
      </w:pPr>
    </w:lvl>
    <w:lvl w:ilvl="8" w:tplc="0403001B" w:tentative="1">
      <w:start w:val="1"/>
      <w:numFmt w:val="lowerRoman"/>
      <w:lvlText w:val="%9."/>
      <w:lvlJc w:val="right"/>
      <w:pPr>
        <w:ind w:left="7047" w:hanging="180"/>
      </w:pPr>
    </w:lvl>
  </w:abstractNum>
  <w:abstractNum w:abstractNumId="10">
    <w:nsid w:val="33655F1B"/>
    <w:multiLevelType w:val="hybridMultilevel"/>
    <w:tmpl w:val="A5C06498"/>
    <w:lvl w:ilvl="0" w:tplc="04030017">
      <w:start w:val="1"/>
      <w:numFmt w:val="lowerLetter"/>
      <w:lvlText w:val="%1)"/>
      <w:lvlJc w:val="left"/>
      <w:pPr>
        <w:ind w:left="1080" w:hanging="360"/>
      </w:pPr>
    </w:lvl>
    <w:lvl w:ilvl="1" w:tplc="04030019" w:tentative="1">
      <w:start w:val="1"/>
      <w:numFmt w:val="lowerLetter"/>
      <w:lvlText w:val="%2."/>
      <w:lvlJc w:val="left"/>
      <w:pPr>
        <w:ind w:left="1800" w:hanging="360"/>
      </w:pPr>
    </w:lvl>
    <w:lvl w:ilvl="2" w:tplc="0403001B" w:tentative="1">
      <w:start w:val="1"/>
      <w:numFmt w:val="lowerRoman"/>
      <w:lvlText w:val="%3."/>
      <w:lvlJc w:val="right"/>
      <w:pPr>
        <w:ind w:left="2520" w:hanging="180"/>
      </w:pPr>
    </w:lvl>
    <w:lvl w:ilvl="3" w:tplc="0403000F" w:tentative="1">
      <w:start w:val="1"/>
      <w:numFmt w:val="decimal"/>
      <w:lvlText w:val="%4."/>
      <w:lvlJc w:val="left"/>
      <w:pPr>
        <w:ind w:left="3240" w:hanging="360"/>
      </w:pPr>
    </w:lvl>
    <w:lvl w:ilvl="4" w:tplc="04030019" w:tentative="1">
      <w:start w:val="1"/>
      <w:numFmt w:val="lowerLetter"/>
      <w:lvlText w:val="%5."/>
      <w:lvlJc w:val="left"/>
      <w:pPr>
        <w:ind w:left="3960" w:hanging="360"/>
      </w:pPr>
    </w:lvl>
    <w:lvl w:ilvl="5" w:tplc="0403001B" w:tentative="1">
      <w:start w:val="1"/>
      <w:numFmt w:val="lowerRoman"/>
      <w:lvlText w:val="%6."/>
      <w:lvlJc w:val="right"/>
      <w:pPr>
        <w:ind w:left="4680" w:hanging="180"/>
      </w:pPr>
    </w:lvl>
    <w:lvl w:ilvl="6" w:tplc="0403000F" w:tentative="1">
      <w:start w:val="1"/>
      <w:numFmt w:val="decimal"/>
      <w:lvlText w:val="%7."/>
      <w:lvlJc w:val="left"/>
      <w:pPr>
        <w:ind w:left="5400" w:hanging="360"/>
      </w:pPr>
    </w:lvl>
    <w:lvl w:ilvl="7" w:tplc="04030019" w:tentative="1">
      <w:start w:val="1"/>
      <w:numFmt w:val="lowerLetter"/>
      <w:lvlText w:val="%8."/>
      <w:lvlJc w:val="left"/>
      <w:pPr>
        <w:ind w:left="6120" w:hanging="360"/>
      </w:pPr>
    </w:lvl>
    <w:lvl w:ilvl="8" w:tplc="0403001B" w:tentative="1">
      <w:start w:val="1"/>
      <w:numFmt w:val="lowerRoman"/>
      <w:lvlText w:val="%9."/>
      <w:lvlJc w:val="right"/>
      <w:pPr>
        <w:ind w:left="6840" w:hanging="180"/>
      </w:pPr>
    </w:lvl>
  </w:abstractNum>
  <w:abstractNum w:abstractNumId="11">
    <w:nsid w:val="35140F1A"/>
    <w:multiLevelType w:val="hybridMultilevel"/>
    <w:tmpl w:val="D1A67AA8"/>
    <w:lvl w:ilvl="0" w:tplc="0403000F">
      <w:start w:val="1"/>
      <w:numFmt w:val="decimal"/>
      <w:lvlText w:val="%1."/>
      <w:lvlJc w:val="left"/>
      <w:pPr>
        <w:ind w:left="720" w:hanging="360"/>
      </w:pPr>
    </w:lvl>
    <w:lvl w:ilvl="1" w:tplc="04030019">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12">
    <w:nsid w:val="36A23355"/>
    <w:multiLevelType w:val="multilevel"/>
    <w:tmpl w:val="B32E7982"/>
    <w:styleLink w:val="StyleBulleted1"/>
    <w:lvl w:ilvl="0">
      <w:numFmt w:val="bullet"/>
      <w:lvlText w:val=""/>
      <w:lvlJc w:val="left"/>
      <w:pPr>
        <w:tabs>
          <w:tab w:val="num" w:pos="284"/>
        </w:tabs>
        <w:ind w:left="284" w:hanging="284"/>
      </w:pPr>
      <w:rPr>
        <w:rFonts w:ascii="Symbol" w:hAnsi="Symbol" w:hint="default"/>
      </w:rPr>
    </w:lvl>
    <w:lvl w:ilvl="1">
      <w:start w:val="1"/>
      <w:numFmt w:val="bullet"/>
      <w:lvlText w:val="o"/>
      <w:lvlJc w:val="left"/>
      <w:pPr>
        <w:tabs>
          <w:tab w:val="num" w:pos="567"/>
        </w:tabs>
        <w:ind w:left="567" w:hanging="283"/>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nsid w:val="3C6814C7"/>
    <w:multiLevelType w:val="hybridMultilevel"/>
    <w:tmpl w:val="B95A42DA"/>
    <w:lvl w:ilvl="0" w:tplc="0403000D">
      <w:start w:val="1"/>
      <w:numFmt w:val="bullet"/>
      <w:lvlText w:val=""/>
      <w:lvlJc w:val="left"/>
      <w:pPr>
        <w:ind w:left="1080" w:hanging="360"/>
      </w:pPr>
      <w:rPr>
        <w:rFonts w:ascii="Wingdings" w:hAnsi="Wingdings" w:hint="default"/>
      </w:rPr>
    </w:lvl>
    <w:lvl w:ilvl="1" w:tplc="04030003" w:tentative="1">
      <w:start w:val="1"/>
      <w:numFmt w:val="bullet"/>
      <w:lvlText w:val="o"/>
      <w:lvlJc w:val="left"/>
      <w:pPr>
        <w:ind w:left="1800" w:hanging="360"/>
      </w:pPr>
      <w:rPr>
        <w:rFonts w:ascii="Courier New" w:hAnsi="Courier New" w:cs="Courier New" w:hint="default"/>
      </w:rPr>
    </w:lvl>
    <w:lvl w:ilvl="2" w:tplc="04030005" w:tentative="1">
      <w:start w:val="1"/>
      <w:numFmt w:val="bullet"/>
      <w:lvlText w:val=""/>
      <w:lvlJc w:val="left"/>
      <w:pPr>
        <w:ind w:left="2520" w:hanging="360"/>
      </w:pPr>
      <w:rPr>
        <w:rFonts w:ascii="Wingdings" w:hAnsi="Wingdings" w:hint="default"/>
      </w:rPr>
    </w:lvl>
    <w:lvl w:ilvl="3" w:tplc="04030001" w:tentative="1">
      <w:start w:val="1"/>
      <w:numFmt w:val="bullet"/>
      <w:lvlText w:val=""/>
      <w:lvlJc w:val="left"/>
      <w:pPr>
        <w:ind w:left="3240" w:hanging="360"/>
      </w:pPr>
      <w:rPr>
        <w:rFonts w:ascii="Symbol" w:hAnsi="Symbol" w:hint="default"/>
      </w:rPr>
    </w:lvl>
    <w:lvl w:ilvl="4" w:tplc="04030003" w:tentative="1">
      <w:start w:val="1"/>
      <w:numFmt w:val="bullet"/>
      <w:lvlText w:val="o"/>
      <w:lvlJc w:val="left"/>
      <w:pPr>
        <w:ind w:left="3960" w:hanging="360"/>
      </w:pPr>
      <w:rPr>
        <w:rFonts w:ascii="Courier New" w:hAnsi="Courier New" w:cs="Courier New" w:hint="default"/>
      </w:rPr>
    </w:lvl>
    <w:lvl w:ilvl="5" w:tplc="04030005" w:tentative="1">
      <w:start w:val="1"/>
      <w:numFmt w:val="bullet"/>
      <w:lvlText w:val=""/>
      <w:lvlJc w:val="left"/>
      <w:pPr>
        <w:ind w:left="4680" w:hanging="360"/>
      </w:pPr>
      <w:rPr>
        <w:rFonts w:ascii="Wingdings" w:hAnsi="Wingdings" w:hint="default"/>
      </w:rPr>
    </w:lvl>
    <w:lvl w:ilvl="6" w:tplc="04030001" w:tentative="1">
      <w:start w:val="1"/>
      <w:numFmt w:val="bullet"/>
      <w:lvlText w:val=""/>
      <w:lvlJc w:val="left"/>
      <w:pPr>
        <w:ind w:left="5400" w:hanging="360"/>
      </w:pPr>
      <w:rPr>
        <w:rFonts w:ascii="Symbol" w:hAnsi="Symbol" w:hint="default"/>
      </w:rPr>
    </w:lvl>
    <w:lvl w:ilvl="7" w:tplc="04030003" w:tentative="1">
      <w:start w:val="1"/>
      <w:numFmt w:val="bullet"/>
      <w:lvlText w:val="o"/>
      <w:lvlJc w:val="left"/>
      <w:pPr>
        <w:ind w:left="6120" w:hanging="360"/>
      </w:pPr>
      <w:rPr>
        <w:rFonts w:ascii="Courier New" w:hAnsi="Courier New" w:cs="Courier New" w:hint="default"/>
      </w:rPr>
    </w:lvl>
    <w:lvl w:ilvl="8" w:tplc="04030005" w:tentative="1">
      <w:start w:val="1"/>
      <w:numFmt w:val="bullet"/>
      <w:lvlText w:val=""/>
      <w:lvlJc w:val="left"/>
      <w:pPr>
        <w:ind w:left="6840" w:hanging="360"/>
      </w:pPr>
      <w:rPr>
        <w:rFonts w:ascii="Wingdings" w:hAnsi="Wingdings" w:hint="default"/>
      </w:rPr>
    </w:lvl>
  </w:abstractNum>
  <w:abstractNum w:abstractNumId="14">
    <w:nsid w:val="402C2329"/>
    <w:multiLevelType w:val="hybridMultilevel"/>
    <w:tmpl w:val="C7689480"/>
    <w:lvl w:ilvl="0" w:tplc="0403000F">
      <w:start w:val="1"/>
      <w:numFmt w:val="decimal"/>
      <w:lvlText w:val="%1."/>
      <w:lvlJc w:val="left"/>
      <w:pPr>
        <w:ind w:left="1287" w:hanging="360"/>
      </w:pPr>
    </w:lvl>
    <w:lvl w:ilvl="1" w:tplc="EBC6A45E">
      <w:start w:val="1"/>
      <w:numFmt w:val="lowerLetter"/>
      <w:lvlText w:val="%2."/>
      <w:lvlJc w:val="left"/>
      <w:pPr>
        <w:ind w:left="2007" w:hanging="360"/>
      </w:pPr>
      <w:rPr>
        <w:b/>
      </w:rPr>
    </w:lvl>
    <w:lvl w:ilvl="2" w:tplc="0403001B">
      <w:start w:val="1"/>
      <w:numFmt w:val="lowerRoman"/>
      <w:lvlText w:val="%3."/>
      <w:lvlJc w:val="right"/>
      <w:pPr>
        <w:ind w:left="2727" w:hanging="180"/>
      </w:pPr>
    </w:lvl>
    <w:lvl w:ilvl="3" w:tplc="0403000F">
      <w:start w:val="1"/>
      <w:numFmt w:val="decimal"/>
      <w:lvlText w:val="%4."/>
      <w:lvlJc w:val="left"/>
      <w:pPr>
        <w:ind w:left="3447" w:hanging="360"/>
      </w:pPr>
    </w:lvl>
    <w:lvl w:ilvl="4" w:tplc="04030019" w:tentative="1">
      <w:start w:val="1"/>
      <w:numFmt w:val="lowerLetter"/>
      <w:lvlText w:val="%5."/>
      <w:lvlJc w:val="left"/>
      <w:pPr>
        <w:ind w:left="4167" w:hanging="360"/>
      </w:pPr>
    </w:lvl>
    <w:lvl w:ilvl="5" w:tplc="0403001B" w:tentative="1">
      <w:start w:val="1"/>
      <w:numFmt w:val="lowerRoman"/>
      <w:lvlText w:val="%6."/>
      <w:lvlJc w:val="right"/>
      <w:pPr>
        <w:ind w:left="4887" w:hanging="180"/>
      </w:pPr>
    </w:lvl>
    <w:lvl w:ilvl="6" w:tplc="0403000F" w:tentative="1">
      <w:start w:val="1"/>
      <w:numFmt w:val="decimal"/>
      <w:lvlText w:val="%7."/>
      <w:lvlJc w:val="left"/>
      <w:pPr>
        <w:ind w:left="5607" w:hanging="360"/>
      </w:pPr>
    </w:lvl>
    <w:lvl w:ilvl="7" w:tplc="04030019" w:tentative="1">
      <w:start w:val="1"/>
      <w:numFmt w:val="lowerLetter"/>
      <w:lvlText w:val="%8."/>
      <w:lvlJc w:val="left"/>
      <w:pPr>
        <w:ind w:left="6327" w:hanging="360"/>
      </w:pPr>
    </w:lvl>
    <w:lvl w:ilvl="8" w:tplc="0403001B" w:tentative="1">
      <w:start w:val="1"/>
      <w:numFmt w:val="lowerRoman"/>
      <w:lvlText w:val="%9."/>
      <w:lvlJc w:val="right"/>
      <w:pPr>
        <w:ind w:left="7047" w:hanging="180"/>
      </w:pPr>
    </w:lvl>
  </w:abstractNum>
  <w:abstractNum w:abstractNumId="15">
    <w:nsid w:val="44634801"/>
    <w:multiLevelType w:val="hybridMultilevel"/>
    <w:tmpl w:val="1DDE2832"/>
    <w:lvl w:ilvl="0" w:tplc="0403000F">
      <w:start w:val="1"/>
      <w:numFmt w:val="decimal"/>
      <w:lvlText w:val="%1."/>
      <w:lvlJc w:val="left"/>
      <w:pPr>
        <w:ind w:left="720" w:hanging="360"/>
      </w:pPr>
    </w:lvl>
    <w:lvl w:ilvl="1" w:tplc="04030019">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16">
    <w:nsid w:val="45917DC6"/>
    <w:multiLevelType w:val="hybridMultilevel"/>
    <w:tmpl w:val="C496538E"/>
    <w:lvl w:ilvl="0" w:tplc="0403000F">
      <w:start w:val="1"/>
      <w:numFmt w:val="decimal"/>
      <w:lvlText w:val="%1."/>
      <w:lvlJc w:val="left"/>
      <w:pPr>
        <w:ind w:left="720" w:hanging="360"/>
      </w:pPr>
    </w:lvl>
    <w:lvl w:ilvl="1" w:tplc="04030019">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17">
    <w:nsid w:val="48621992"/>
    <w:multiLevelType w:val="multilevel"/>
    <w:tmpl w:val="19121006"/>
    <w:lvl w:ilvl="0">
      <w:start w:val="1"/>
      <w:numFmt w:val="decimal"/>
      <w:lvlText w:val="%1"/>
      <w:lvlJc w:val="left"/>
      <w:pPr>
        <w:ind w:left="574"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nsid w:val="4C5C1AB4"/>
    <w:multiLevelType w:val="hybridMultilevel"/>
    <w:tmpl w:val="4260DDD6"/>
    <w:lvl w:ilvl="0" w:tplc="EBC6A45E">
      <w:start w:val="1"/>
      <w:numFmt w:val="lowerLetter"/>
      <w:lvlText w:val="%1."/>
      <w:lvlJc w:val="left"/>
      <w:pPr>
        <w:ind w:left="2007" w:hanging="360"/>
      </w:pPr>
      <w:rPr>
        <w:b/>
      </w:rPr>
    </w:lvl>
    <w:lvl w:ilvl="1" w:tplc="04030019">
      <w:start w:val="1"/>
      <w:numFmt w:val="lowerLetter"/>
      <w:lvlText w:val="%2."/>
      <w:lvlJc w:val="left"/>
      <w:pPr>
        <w:ind w:left="1440" w:hanging="360"/>
      </w:pPr>
    </w:lvl>
    <w:lvl w:ilvl="2" w:tplc="0403001B">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19">
    <w:nsid w:val="4DDE108E"/>
    <w:multiLevelType w:val="hybridMultilevel"/>
    <w:tmpl w:val="A524D2AE"/>
    <w:lvl w:ilvl="0" w:tplc="02D86442">
      <w:numFmt w:val="bullet"/>
      <w:lvlText w:val="-"/>
      <w:lvlJc w:val="left"/>
      <w:pPr>
        <w:ind w:left="720" w:hanging="360"/>
      </w:pPr>
      <w:rPr>
        <w:rFonts w:ascii="Arial" w:eastAsia="Times New Roman" w:hAnsi="Arial" w:cs="Aria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20">
    <w:nsid w:val="4E4C0938"/>
    <w:multiLevelType w:val="multilevel"/>
    <w:tmpl w:val="BF188A0E"/>
    <w:styleLink w:val="Nou1"/>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1">
    <w:nsid w:val="50DC3BF0"/>
    <w:multiLevelType w:val="multilevel"/>
    <w:tmpl w:val="F9548CBA"/>
    <w:lvl w:ilvl="0">
      <w:start w:val="1"/>
      <w:numFmt w:val="decimal"/>
      <w:lvlText w:val="%1."/>
      <w:lvlJc w:val="left"/>
      <w:pPr>
        <w:ind w:left="360" w:hanging="360"/>
      </w:pPr>
    </w:lvl>
    <w:lvl w:ilvl="1">
      <w:start w:val="1"/>
      <w:numFmt w:val="decimal"/>
      <w:pStyle w:val="Estil1"/>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51073E0C"/>
    <w:multiLevelType w:val="hybridMultilevel"/>
    <w:tmpl w:val="C7689480"/>
    <w:lvl w:ilvl="0" w:tplc="0403000F">
      <w:start w:val="1"/>
      <w:numFmt w:val="decimal"/>
      <w:lvlText w:val="%1."/>
      <w:lvlJc w:val="left"/>
      <w:pPr>
        <w:ind w:left="1287" w:hanging="360"/>
      </w:pPr>
    </w:lvl>
    <w:lvl w:ilvl="1" w:tplc="EBC6A45E">
      <w:start w:val="1"/>
      <w:numFmt w:val="lowerLetter"/>
      <w:lvlText w:val="%2."/>
      <w:lvlJc w:val="left"/>
      <w:pPr>
        <w:ind w:left="2007" w:hanging="360"/>
      </w:pPr>
      <w:rPr>
        <w:b/>
      </w:rPr>
    </w:lvl>
    <w:lvl w:ilvl="2" w:tplc="0403001B">
      <w:start w:val="1"/>
      <w:numFmt w:val="lowerRoman"/>
      <w:lvlText w:val="%3."/>
      <w:lvlJc w:val="right"/>
      <w:pPr>
        <w:ind w:left="2727" w:hanging="180"/>
      </w:pPr>
    </w:lvl>
    <w:lvl w:ilvl="3" w:tplc="0403000F">
      <w:start w:val="1"/>
      <w:numFmt w:val="decimal"/>
      <w:lvlText w:val="%4."/>
      <w:lvlJc w:val="left"/>
      <w:pPr>
        <w:ind w:left="3447" w:hanging="360"/>
      </w:pPr>
    </w:lvl>
    <w:lvl w:ilvl="4" w:tplc="04030019" w:tentative="1">
      <w:start w:val="1"/>
      <w:numFmt w:val="lowerLetter"/>
      <w:lvlText w:val="%5."/>
      <w:lvlJc w:val="left"/>
      <w:pPr>
        <w:ind w:left="4167" w:hanging="360"/>
      </w:pPr>
    </w:lvl>
    <w:lvl w:ilvl="5" w:tplc="0403001B" w:tentative="1">
      <w:start w:val="1"/>
      <w:numFmt w:val="lowerRoman"/>
      <w:lvlText w:val="%6."/>
      <w:lvlJc w:val="right"/>
      <w:pPr>
        <w:ind w:left="4887" w:hanging="180"/>
      </w:pPr>
    </w:lvl>
    <w:lvl w:ilvl="6" w:tplc="0403000F" w:tentative="1">
      <w:start w:val="1"/>
      <w:numFmt w:val="decimal"/>
      <w:lvlText w:val="%7."/>
      <w:lvlJc w:val="left"/>
      <w:pPr>
        <w:ind w:left="5607" w:hanging="360"/>
      </w:pPr>
    </w:lvl>
    <w:lvl w:ilvl="7" w:tplc="04030019" w:tentative="1">
      <w:start w:val="1"/>
      <w:numFmt w:val="lowerLetter"/>
      <w:lvlText w:val="%8."/>
      <w:lvlJc w:val="left"/>
      <w:pPr>
        <w:ind w:left="6327" w:hanging="360"/>
      </w:pPr>
    </w:lvl>
    <w:lvl w:ilvl="8" w:tplc="0403001B" w:tentative="1">
      <w:start w:val="1"/>
      <w:numFmt w:val="lowerRoman"/>
      <w:lvlText w:val="%9."/>
      <w:lvlJc w:val="right"/>
      <w:pPr>
        <w:ind w:left="7047" w:hanging="180"/>
      </w:pPr>
    </w:lvl>
  </w:abstractNum>
  <w:abstractNum w:abstractNumId="23">
    <w:nsid w:val="52F830ED"/>
    <w:multiLevelType w:val="hybridMultilevel"/>
    <w:tmpl w:val="4FACDD32"/>
    <w:lvl w:ilvl="0" w:tplc="02D86442">
      <w:numFmt w:val="bullet"/>
      <w:lvlText w:val="-"/>
      <w:lvlJc w:val="left"/>
      <w:pPr>
        <w:ind w:left="720" w:hanging="360"/>
      </w:pPr>
      <w:rPr>
        <w:rFonts w:ascii="Arial" w:eastAsia="Times New Roman" w:hAnsi="Arial" w:cs="Aria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24">
    <w:nsid w:val="53F65C73"/>
    <w:multiLevelType w:val="hybridMultilevel"/>
    <w:tmpl w:val="CBFADB8C"/>
    <w:lvl w:ilvl="0" w:tplc="0403000D">
      <w:start w:val="1"/>
      <w:numFmt w:val="bullet"/>
      <w:lvlText w:val=""/>
      <w:lvlJc w:val="left"/>
      <w:pPr>
        <w:ind w:left="1080" w:hanging="360"/>
      </w:pPr>
      <w:rPr>
        <w:rFonts w:ascii="Wingdings" w:hAnsi="Wingdings" w:hint="default"/>
      </w:rPr>
    </w:lvl>
    <w:lvl w:ilvl="1" w:tplc="04030003" w:tentative="1">
      <w:start w:val="1"/>
      <w:numFmt w:val="bullet"/>
      <w:lvlText w:val="o"/>
      <w:lvlJc w:val="left"/>
      <w:pPr>
        <w:ind w:left="1800" w:hanging="360"/>
      </w:pPr>
      <w:rPr>
        <w:rFonts w:ascii="Courier New" w:hAnsi="Courier New" w:cs="Courier New" w:hint="default"/>
      </w:rPr>
    </w:lvl>
    <w:lvl w:ilvl="2" w:tplc="04030005" w:tentative="1">
      <w:start w:val="1"/>
      <w:numFmt w:val="bullet"/>
      <w:lvlText w:val=""/>
      <w:lvlJc w:val="left"/>
      <w:pPr>
        <w:ind w:left="2520" w:hanging="360"/>
      </w:pPr>
      <w:rPr>
        <w:rFonts w:ascii="Wingdings" w:hAnsi="Wingdings" w:hint="default"/>
      </w:rPr>
    </w:lvl>
    <w:lvl w:ilvl="3" w:tplc="04030001" w:tentative="1">
      <w:start w:val="1"/>
      <w:numFmt w:val="bullet"/>
      <w:lvlText w:val=""/>
      <w:lvlJc w:val="left"/>
      <w:pPr>
        <w:ind w:left="3240" w:hanging="360"/>
      </w:pPr>
      <w:rPr>
        <w:rFonts w:ascii="Symbol" w:hAnsi="Symbol" w:hint="default"/>
      </w:rPr>
    </w:lvl>
    <w:lvl w:ilvl="4" w:tplc="04030003" w:tentative="1">
      <w:start w:val="1"/>
      <w:numFmt w:val="bullet"/>
      <w:lvlText w:val="o"/>
      <w:lvlJc w:val="left"/>
      <w:pPr>
        <w:ind w:left="3960" w:hanging="360"/>
      </w:pPr>
      <w:rPr>
        <w:rFonts w:ascii="Courier New" w:hAnsi="Courier New" w:cs="Courier New" w:hint="default"/>
      </w:rPr>
    </w:lvl>
    <w:lvl w:ilvl="5" w:tplc="04030005" w:tentative="1">
      <w:start w:val="1"/>
      <w:numFmt w:val="bullet"/>
      <w:lvlText w:val=""/>
      <w:lvlJc w:val="left"/>
      <w:pPr>
        <w:ind w:left="4680" w:hanging="360"/>
      </w:pPr>
      <w:rPr>
        <w:rFonts w:ascii="Wingdings" w:hAnsi="Wingdings" w:hint="default"/>
      </w:rPr>
    </w:lvl>
    <w:lvl w:ilvl="6" w:tplc="04030001" w:tentative="1">
      <w:start w:val="1"/>
      <w:numFmt w:val="bullet"/>
      <w:lvlText w:val=""/>
      <w:lvlJc w:val="left"/>
      <w:pPr>
        <w:ind w:left="5400" w:hanging="360"/>
      </w:pPr>
      <w:rPr>
        <w:rFonts w:ascii="Symbol" w:hAnsi="Symbol" w:hint="default"/>
      </w:rPr>
    </w:lvl>
    <w:lvl w:ilvl="7" w:tplc="04030003" w:tentative="1">
      <w:start w:val="1"/>
      <w:numFmt w:val="bullet"/>
      <w:lvlText w:val="o"/>
      <w:lvlJc w:val="left"/>
      <w:pPr>
        <w:ind w:left="6120" w:hanging="360"/>
      </w:pPr>
      <w:rPr>
        <w:rFonts w:ascii="Courier New" w:hAnsi="Courier New" w:cs="Courier New" w:hint="default"/>
      </w:rPr>
    </w:lvl>
    <w:lvl w:ilvl="8" w:tplc="04030005" w:tentative="1">
      <w:start w:val="1"/>
      <w:numFmt w:val="bullet"/>
      <w:lvlText w:val=""/>
      <w:lvlJc w:val="left"/>
      <w:pPr>
        <w:ind w:left="6840" w:hanging="360"/>
      </w:pPr>
      <w:rPr>
        <w:rFonts w:ascii="Wingdings" w:hAnsi="Wingdings" w:hint="default"/>
      </w:rPr>
    </w:lvl>
  </w:abstractNum>
  <w:abstractNum w:abstractNumId="25">
    <w:nsid w:val="55956C79"/>
    <w:multiLevelType w:val="hybridMultilevel"/>
    <w:tmpl w:val="09ECEB64"/>
    <w:lvl w:ilvl="0" w:tplc="04030001">
      <w:start w:val="1"/>
      <w:numFmt w:val="bullet"/>
      <w:lvlText w:val=""/>
      <w:lvlJc w:val="left"/>
      <w:pPr>
        <w:ind w:left="720" w:hanging="360"/>
      </w:pPr>
      <w:rPr>
        <w:rFonts w:ascii="Symbol" w:hAnsi="Symbol" w:hint="default"/>
      </w:rPr>
    </w:lvl>
    <w:lvl w:ilvl="1" w:tplc="04030003">
      <w:start w:val="1"/>
      <w:numFmt w:val="bullet"/>
      <w:lvlText w:val="o"/>
      <w:lvlJc w:val="left"/>
      <w:pPr>
        <w:ind w:left="1440" w:hanging="360"/>
      </w:pPr>
      <w:rPr>
        <w:rFonts w:ascii="Courier New" w:hAnsi="Courier New" w:cs="Courier New" w:hint="default"/>
      </w:rPr>
    </w:lvl>
    <w:lvl w:ilvl="2" w:tplc="04030005">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26">
    <w:nsid w:val="64F260F5"/>
    <w:multiLevelType w:val="multilevel"/>
    <w:tmpl w:val="23EA308E"/>
    <w:lvl w:ilvl="0">
      <w:start w:val="1"/>
      <w:numFmt w:val="decimal"/>
      <w:pStyle w:val="Ttol1"/>
      <w:lvlText w:val="%1"/>
      <w:lvlJc w:val="left"/>
      <w:pPr>
        <w:ind w:left="432" w:hanging="432"/>
      </w:pPr>
    </w:lvl>
    <w:lvl w:ilvl="1">
      <w:start w:val="1"/>
      <w:numFmt w:val="decimal"/>
      <w:pStyle w:val="Ttol2"/>
      <w:lvlText w:val="%1.%2"/>
      <w:lvlJc w:val="left"/>
      <w:pPr>
        <w:ind w:left="576" w:hanging="576"/>
      </w:pPr>
    </w:lvl>
    <w:lvl w:ilvl="2">
      <w:start w:val="1"/>
      <w:numFmt w:val="decimal"/>
      <w:pStyle w:val="Ttol3"/>
      <w:lvlText w:val="%1.%2.%3"/>
      <w:lvlJc w:val="left"/>
      <w:pPr>
        <w:ind w:left="720" w:hanging="720"/>
      </w:pPr>
    </w:lvl>
    <w:lvl w:ilvl="3">
      <w:start w:val="1"/>
      <w:numFmt w:val="decimal"/>
      <w:pStyle w:val="Ttol4"/>
      <w:lvlText w:val="%1.%2.%3.%4"/>
      <w:lvlJc w:val="left"/>
      <w:pPr>
        <w:ind w:left="864" w:hanging="864"/>
      </w:pPr>
    </w:lvl>
    <w:lvl w:ilvl="4">
      <w:start w:val="1"/>
      <w:numFmt w:val="decimal"/>
      <w:pStyle w:val="Ttol5"/>
      <w:lvlText w:val="%1.%2.%3.%4.%5"/>
      <w:lvlJc w:val="left"/>
      <w:pPr>
        <w:ind w:left="1008" w:hanging="1008"/>
      </w:pPr>
    </w:lvl>
    <w:lvl w:ilvl="5">
      <w:start w:val="1"/>
      <w:numFmt w:val="decimal"/>
      <w:pStyle w:val="Ttol6"/>
      <w:lvlText w:val="%1.%2.%3.%4.%5.%6"/>
      <w:lvlJc w:val="left"/>
      <w:pPr>
        <w:ind w:left="1152" w:hanging="1152"/>
      </w:pPr>
    </w:lvl>
    <w:lvl w:ilvl="6">
      <w:start w:val="1"/>
      <w:numFmt w:val="decimal"/>
      <w:pStyle w:val="Ttol7"/>
      <w:lvlText w:val="%1.%2.%3.%4.%5.%6.%7"/>
      <w:lvlJc w:val="left"/>
      <w:pPr>
        <w:ind w:left="1296" w:hanging="1296"/>
      </w:pPr>
    </w:lvl>
    <w:lvl w:ilvl="7">
      <w:start w:val="1"/>
      <w:numFmt w:val="decimal"/>
      <w:pStyle w:val="Ttol8"/>
      <w:lvlText w:val="%1.%2.%3.%4.%5.%6.%7.%8"/>
      <w:lvlJc w:val="left"/>
      <w:pPr>
        <w:ind w:left="1440" w:hanging="1440"/>
      </w:pPr>
    </w:lvl>
    <w:lvl w:ilvl="8">
      <w:start w:val="1"/>
      <w:numFmt w:val="decimal"/>
      <w:pStyle w:val="Ttol9"/>
      <w:lvlText w:val="%1.%2.%3.%4.%5.%6.%7.%8.%9"/>
      <w:lvlJc w:val="left"/>
      <w:pPr>
        <w:ind w:left="1584" w:hanging="1584"/>
      </w:pPr>
    </w:lvl>
  </w:abstractNum>
  <w:abstractNum w:abstractNumId="27">
    <w:nsid w:val="74B6496A"/>
    <w:multiLevelType w:val="hybridMultilevel"/>
    <w:tmpl w:val="435CAAD0"/>
    <w:lvl w:ilvl="0" w:tplc="04030001">
      <w:start w:val="1"/>
      <w:numFmt w:val="bullet"/>
      <w:lvlText w:val=""/>
      <w:lvlJc w:val="left"/>
      <w:pPr>
        <w:ind w:left="1077" w:hanging="360"/>
      </w:pPr>
      <w:rPr>
        <w:rFonts w:ascii="Symbol" w:hAnsi="Symbol" w:hint="default"/>
      </w:rPr>
    </w:lvl>
    <w:lvl w:ilvl="1" w:tplc="04030003" w:tentative="1">
      <w:start w:val="1"/>
      <w:numFmt w:val="bullet"/>
      <w:lvlText w:val="o"/>
      <w:lvlJc w:val="left"/>
      <w:pPr>
        <w:ind w:left="1797" w:hanging="360"/>
      </w:pPr>
      <w:rPr>
        <w:rFonts w:ascii="Courier New" w:hAnsi="Courier New" w:cs="Courier New" w:hint="default"/>
      </w:rPr>
    </w:lvl>
    <w:lvl w:ilvl="2" w:tplc="04030005" w:tentative="1">
      <w:start w:val="1"/>
      <w:numFmt w:val="bullet"/>
      <w:lvlText w:val=""/>
      <w:lvlJc w:val="left"/>
      <w:pPr>
        <w:ind w:left="2517" w:hanging="360"/>
      </w:pPr>
      <w:rPr>
        <w:rFonts w:ascii="Wingdings" w:hAnsi="Wingdings" w:hint="default"/>
      </w:rPr>
    </w:lvl>
    <w:lvl w:ilvl="3" w:tplc="04030001" w:tentative="1">
      <w:start w:val="1"/>
      <w:numFmt w:val="bullet"/>
      <w:lvlText w:val=""/>
      <w:lvlJc w:val="left"/>
      <w:pPr>
        <w:ind w:left="3237" w:hanging="360"/>
      </w:pPr>
      <w:rPr>
        <w:rFonts w:ascii="Symbol" w:hAnsi="Symbol" w:hint="default"/>
      </w:rPr>
    </w:lvl>
    <w:lvl w:ilvl="4" w:tplc="04030003" w:tentative="1">
      <w:start w:val="1"/>
      <w:numFmt w:val="bullet"/>
      <w:lvlText w:val="o"/>
      <w:lvlJc w:val="left"/>
      <w:pPr>
        <w:ind w:left="3957" w:hanging="360"/>
      </w:pPr>
      <w:rPr>
        <w:rFonts w:ascii="Courier New" w:hAnsi="Courier New" w:cs="Courier New" w:hint="default"/>
      </w:rPr>
    </w:lvl>
    <w:lvl w:ilvl="5" w:tplc="04030005" w:tentative="1">
      <w:start w:val="1"/>
      <w:numFmt w:val="bullet"/>
      <w:lvlText w:val=""/>
      <w:lvlJc w:val="left"/>
      <w:pPr>
        <w:ind w:left="4677" w:hanging="360"/>
      </w:pPr>
      <w:rPr>
        <w:rFonts w:ascii="Wingdings" w:hAnsi="Wingdings" w:hint="default"/>
      </w:rPr>
    </w:lvl>
    <w:lvl w:ilvl="6" w:tplc="04030001" w:tentative="1">
      <w:start w:val="1"/>
      <w:numFmt w:val="bullet"/>
      <w:lvlText w:val=""/>
      <w:lvlJc w:val="left"/>
      <w:pPr>
        <w:ind w:left="5397" w:hanging="360"/>
      </w:pPr>
      <w:rPr>
        <w:rFonts w:ascii="Symbol" w:hAnsi="Symbol" w:hint="default"/>
      </w:rPr>
    </w:lvl>
    <w:lvl w:ilvl="7" w:tplc="04030003" w:tentative="1">
      <w:start w:val="1"/>
      <w:numFmt w:val="bullet"/>
      <w:lvlText w:val="o"/>
      <w:lvlJc w:val="left"/>
      <w:pPr>
        <w:ind w:left="6117" w:hanging="360"/>
      </w:pPr>
      <w:rPr>
        <w:rFonts w:ascii="Courier New" w:hAnsi="Courier New" w:cs="Courier New" w:hint="default"/>
      </w:rPr>
    </w:lvl>
    <w:lvl w:ilvl="8" w:tplc="04030005" w:tentative="1">
      <w:start w:val="1"/>
      <w:numFmt w:val="bullet"/>
      <w:lvlText w:val=""/>
      <w:lvlJc w:val="left"/>
      <w:pPr>
        <w:ind w:left="6837" w:hanging="360"/>
      </w:pPr>
      <w:rPr>
        <w:rFonts w:ascii="Wingdings" w:hAnsi="Wingdings" w:hint="default"/>
      </w:rPr>
    </w:lvl>
  </w:abstractNum>
  <w:abstractNum w:abstractNumId="28">
    <w:nsid w:val="7AF31DAF"/>
    <w:multiLevelType w:val="hybridMultilevel"/>
    <w:tmpl w:val="C7689480"/>
    <w:lvl w:ilvl="0" w:tplc="0403000F">
      <w:start w:val="1"/>
      <w:numFmt w:val="decimal"/>
      <w:lvlText w:val="%1."/>
      <w:lvlJc w:val="left"/>
      <w:pPr>
        <w:ind w:left="1287" w:hanging="360"/>
      </w:pPr>
    </w:lvl>
    <w:lvl w:ilvl="1" w:tplc="EBC6A45E">
      <w:start w:val="1"/>
      <w:numFmt w:val="lowerLetter"/>
      <w:lvlText w:val="%2."/>
      <w:lvlJc w:val="left"/>
      <w:pPr>
        <w:ind w:left="2007" w:hanging="360"/>
      </w:pPr>
      <w:rPr>
        <w:b/>
      </w:rPr>
    </w:lvl>
    <w:lvl w:ilvl="2" w:tplc="0403001B">
      <w:start w:val="1"/>
      <w:numFmt w:val="lowerRoman"/>
      <w:lvlText w:val="%3."/>
      <w:lvlJc w:val="right"/>
      <w:pPr>
        <w:ind w:left="2727" w:hanging="180"/>
      </w:pPr>
    </w:lvl>
    <w:lvl w:ilvl="3" w:tplc="0403000F">
      <w:start w:val="1"/>
      <w:numFmt w:val="decimal"/>
      <w:lvlText w:val="%4."/>
      <w:lvlJc w:val="left"/>
      <w:pPr>
        <w:ind w:left="3447" w:hanging="360"/>
      </w:pPr>
    </w:lvl>
    <w:lvl w:ilvl="4" w:tplc="04030019" w:tentative="1">
      <w:start w:val="1"/>
      <w:numFmt w:val="lowerLetter"/>
      <w:lvlText w:val="%5."/>
      <w:lvlJc w:val="left"/>
      <w:pPr>
        <w:ind w:left="4167" w:hanging="360"/>
      </w:pPr>
    </w:lvl>
    <w:lvl w:ilvl="5" w:tplc="0403001B" w:tentative="1">
      <w:start w:val="1"/>
      <w:numFmt w:val="lowerRoman"/>
      <w:lvlText w:val="%6."/>
      <w:lvlJc w:val="right"/>
      <w:pPr>
        <w:ind w:left="4887" w:hanging="180"/>
      </w:pPr>
    </w:lvl>
    <w:lvl w:ilvl="6" w:tplc="0403000F" w:tentative="1">
      <w:start w:val="1"/>
      <w:numFmt w:val="decimal"/>
      <w:lvlText w:val="%7."/>
      <w:lvlJc w:val="left"/>
      <w:pPr>
        <w:ind w:left="5607" w:hanging="360"/>
      </w:pPr>
    </w:lvl>
    <w:lvl w:ilvl="7" w:tplc="04030019" w:tentative="1">
      <w:start w:val="1"/>
      <w:numFmt w:val="lowerLetter"/>
      <w:lvlText w:val="%8."/>
      <w:lvlJc w:val="left"/>
      <w:pPr>
        <w:ind w:left="6327" w:hanging="360"/>
      </w:pPr>
    </w:lvl>
    <w:lvl w:ilvl="8" w:tplc="0403001B" w:tentative="1">
      <w:start w:val="1"/>
      <w:numFmt w:val="lowerRoman"/>
      <w:lvlText w:val="%9."/>
      <w:lvlJc w:val="right"/>
      <w:pPr>
        <w:ind w:left="7047" w:hanging="180"/>
      </w:pPr>
    </w:lvl>
  </w:abstractNum>
  <w:abstractNum w:abstractNumId="29">
    <w:nsid w:val="7BE134B2"/>
    <w:multiLevelType w:val="hybridMultilevel"/>
    <w:tmpl w:val="C7689480"/>
    <w:lvl w:ilvl="0" w:tplc="0403000F">
      <w:start w:val="1"/>
      <w:numFmt w:val="decimal"/>
      <w:lvlText w:val="%1."/>
      <w:lvlJc w:val="left"/>
      <w:pPr>
        <w:ind w:left="1287" w:hanging="360"/>
      </w:pPr>
    </w:lvl>
    <w:lvl w:ilvl="1" w:tplc="EBC6A45E">
      <w:start w:val="1"/>
      <w:numFmt w:val="lowerLetter"/>
      <w:lvlText w:val="%2."/>
      <w:lvlJc w:val="left"/>
      <w:pPr>
        <w:ind w:left="2007" w:hanging="360"/>
      </w:pPr>
      <w:rPr>
        <w:b/>
      </w:rPr>
    </w:lvl>
    <w:lvl w:ilvl="2" w:tplc="0403001B">
      <w:start w:val="1"/>
      <w:numFmt w:val="lowerRoman"/>
      <w:lvlText w:val="%3."/>
      <w:lvlJc w:val="right"/>
      <w:pPr>
        <w:ind w:left="2727" w:hanging="180"/>
      </w:pPr>
    </w:lvl>
    <w:lvl w:ilvl="3" w:tplc="0403000F">
      <w:start w:val="1"/>
      <w:numFmt w:val="decimal"/>
      <w:lvlText w:val="%4."/>
      <w:lvlJc w:val="left"/>
      <w:pPr>
        <w:ind w:left="3447" w:hanging="360"/>
      </w:pPr>
    </w:lvl>
    <w:lvl w:ilvl="4" w:tplc="04030019" w:tentative="1">
      <w:start w:val="1"/>
      <w:numFmt w:val="lowerLetter"/>
      <w:lvlText w:val="%5."/>
      <w:lvlJc w:val="left"/>
      <w:pPr>
        <w:ind w:left="4167" w:hanging="360"/>
      </w:pPr>
    </w:lvl>
    <w:lvl w:ilvl="5" w:tplc="0403001B" w:tentative="1">
      <w:start w:val="1"/>
      <w:numFmt w:val="lowerRoman"/>
      <w:lvlText w:val="%6."/>
      <w:lvlJc w:val="right"/>
      <w:pPr>
        <w:ind w:left="4887" w:hanging="180"/>
      </w:pPr>
    </w:lvl>
    <w:lvl w:ilvl="6" w:tplc="0403000F" w:tentative="1">
      <w:start w:val="1"/>
      <w:numFmt w:val="decimal"/>
      <w:lvlText w:val="%7."/>
      <w:lvlJc w:val="left"/>
      <w:pPr>
        <w:ind w:left="5607" w:hanging="360"/>
      </w:pPr>
    </w:lvl>
    <w:lvl w:ilvl="7" w:tplc="04030019" w:tentative="1">
      <w:start w:val="1"/>
      <w:numFmt w:val="lowerLetter"/>
      <w:lvlText w:val="%8."/>
      <w:lvlJc w:val="left"/>
      <w:pPr>
        <w:ind w:left="6327" w:hanging="360"/>
      </w:pPr>
    </w:lvl>
    <w:lvl w:ilvl="8" w:tplc="0403001B" w:tentative="1">
      <w:start w:val="1"/>
      <w:numFmt w:val="lowerRoman"/>
      <w:lvlText w:val="%9."/>
      <w:lvlJc w:val="right"/>
      <w:pPr>
        <w:ind w:left="7047" w:hanging="180"/>
      </w:pPr>
    </w:lvl>
  </w:abstractNum>
  <w:num w:numId="1">
    <w:abstractNumId w:val="12"/>
  </w:num>
  <w:num w:numId="2">
    <w:abstractNumId w:val="14"/>
  </w:num>
  <w:num w:numId="3">
    <w:abstractNumId w:val="8"/>
  </w:num>
  <w:num w:numId="4">
    <w:abstractNumId w:val="18"/>
  </w:num>
  <w:num w:numId="5">
    <w:abstractNumId w:val="16"/>
  </w:num>
  <w:num w:numId="6">
    <w:abstractNumId w:val="25"/>
  </w:num>
  <w:num w:numId="7">
    <w:abstractNumId w:val="24"/>
  </w:num>
  <w:num w:numId="8">
    <w:abstractNumId w:val="21"/>
  </w:num>
  <w:num w:numId="9">
    <w:abstractNumId w:val="13"/>
  </w:num>
  <w:num w:numId="10">
    <w:abstractNumId w:val="17"/>
  </w:num>
  <w:num w:numId="11">
    <w:abstractNumId w:val="8"/>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0"/>
  </w:num>
  <w:num w:numId="13">
    <w:abstractNumId w:val="15"/>
  </w:num>
  <w:num w:numId="14">
    <w:abstractNumId w:val="0"/>
  </w:num>
  <w:num w:numId="15">
    <w:abstractNumId w:val="6"/>
  </w:num>
  <w:num w:numId="16">
    <w:abstractNumId w:val="5"/>
  </w:num>
  <w:num w:numId="17">
    <w:abstractNumId w:val="10"/>
  </w:num>
  <w:num w:numId="18">
    <w:abstractNumId w:val="28"/>
  </w:num>
  <w:num w:numId="19">
    <w:abstractNumId w:val="8"/>
  </w:num>
  <w:num w:numId="20">
    <w:abstractNumId w:val="29"/>
  </w:num>
  <w:num w:numId="21">
    <w:abstractNumId w:val="22"/>
  </w:num>
  <w:num w:numId="22">
    <w:abstractNumId w:val="4"/>
  </w:num>
  <w:num w:numId="23">
    <w:abstractNumId w:val="27"/>
  </w:num>
  <w:num w:numId="24">
    <w:abstractNumId w:val="3"/>
  </w:num>
  <w:num w:numId="25">
    <w:abstractNumId w:val="11"/>
  </w:num>
  <w:num w:numId="26">
    <w:abstractNumId w:val="9"/>
  </w:num>
  <w:num w:numId="27">
    <w:abstractNumId w:val="1"/>
  </w:num>
  <w:num w:numId="28">
    <w:abstractNumId w:val="26"/>
  </w:num>
  <w:num w:numId="29">
    <w:abstractNumId w:val="7"/>
  </w:num>
  <w:num w:numId="30">
    <w:abstractNumId w:val="19"/>
  </w:num>
  <w:num w:numId="31">
    <w:abstractNumId w:val="23"/>
  </w:num>
  <w:num w:numId="32">
    <w:abstractNumId w:val="2"/>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0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6FCF"/>
    <w:rsid w:val="00000EF7"/>
    <w:rsid w:val="00000F32"/>
    <w:rsid w:val="000044DB"/>
    <w:rsid w:val="000044FB"/>
    <w:rsid w:val="00004BB1"/>
    <w:rsid w:val="00005028"/>
    <w:rsid w:val="000059E5"/>
    <w:rsid w:val="00005B05"/>
    <w:rsid w:val="00005FEA"/>
    <w:rsid w:val="00006192"/>
    <w:rsid w:val="0000700C"/>
    <w:rsid w:val="00007D52"/>
    <w:rsid w:val="000109A2"/>
    <w:rsid w:val="00011360"/>
    <w:rsid w:val="00011562"/>
    <w:rsid w:val="00011646"/>
    <w:rsid w:val="00011745"/>
    <w:rsid w:val="00011C82"/>
    <w:rsid w:val="00011DDF"/>
    <w:rsid w:val="00011EFE"/>
    <w:rsid w:val="00012ACB"/>
    <w:rsid w:val="000134DF"/>
    <w:rsid w:val="00014474"/>
    <w:rsid w:val="000153A3"/>
    <w:rsid w:val="00015673"/>
    <w:rsid w:val="00015BFC"/>
    <w:rsid w:val="00015DBB"/>
    <w:rsid w:val="00016579"/>
    <w:rsid w:val="00017377"/>
    <w:rsid w:val="0001788B"/>
    <w:rsid w:val="00017D8A"/>
    <w:rsid w:val="00020C53"/>
    <w:rsid w:val="00020E2F"/>
    <w:rsid w:val="00020EDD"/>
    <w:rsid w:val="000214C6"/>
    <w:rsid w:val="000220B5"/>
    <w:rsid w:val="00022798"/>
    <w:rsid w:val="00022BF2"/>
    <w:rsid w:val="000236F7"/>
    <w:rsid w:val="00023810"/>
    <w:rsid w:val="00023B26"/>
    <w:rsid w:val="000244E7"/>
    <w:rsid w:val="000250BF"/>
    <w:rsid w:val="00025144"/>
    <w:rsid w:val="00026C6C"/>
    <w:rsid w:val="0002790E"/>
    <w:rsid w:val="0002798E"/>
    <w:rsid w:val="00030149"/>
    <w:rsid w:val="00030555"/>
    <w:rsid w:val="00030AA7"/>
    <w:rsid w:val="00031135"/>
    <w:rsid w:val="0003334B"/>
    <w:rsid w:val="000335D4"/>
    <w:rsid w:val="00034153"/>
    <w:rsid w:val="00034917"/>
    <w:rsid w:val="000349C2"/>
    <w:rsid w:val="00034BAD"/>
    <w:rsid w:val="00034C83"/>
    <w:rsid w:val="000350DB"/>
    <w:rsid w:val="00035587"/>
    <w:rsid w:val="00035B8F"/>
    <w:rsid w:val="0003604E"/>
    <w:rsid w:val="000369A9"/>
    <w:rsid w:val="00036F9F"/>
    <w:rsid w:val="0003777A"/>
    <w:rsid w:val="00037788"/>
    <w:rsid w:val="00037B8B"/>
    <w:rsid w:val="00037D32"/>
    <w:rsid w:val="00040404"/>
    <w:rsid w:val="0004045C"/>
    <w:rsid w:val="00040A04"/>
    <w:rsid w:val="00042E96"/>
    <w:rsid w:val="00042EA7"/>
    <w:rsid w:val="00043187"/>
    <w:rsid w:val="00043244"/>
    <w:rsid w:val="0004356C"/>
    <w:rsid w:val="000447BD"/>
    <w:rsid w:val="00044B22"/>
    <w:rsid w:val="000450C9"/>
    <w:rsid w:val="00045F21"/>
    <w:rsid w:val="00046132"/>
    <w:rsid w:val="00046A2C"/>
    <w:rsid w:val="00046EA2"/>
    <w:rsid w:val="00050073"/>
    <w:rsid w:val="00050B63"/>
    <w:rsid w:val="00050FF1"/>
    <w:rsid w:val="00051C3D"/>
    <w:rsid w:val="000522EB"/>
    <w:rsid w:val="000526F2"/>
    <w:rsid w:val="000528B6"/>
    <w:rsid w:val="00052F90"/>
    <w:rsid w:val="00053A70"/>
    <w:rsid w:val="000549B7"/>
    <w:rsid w:val="00054AFC"/>
    <w:rsid w:val="00054B03"/>
    <w:rsid w:val="00054EF3"/>
    <w:rsid w:val="0005514A"/>
    <w:rsid w:val="00055438"/>
    <w:rsid w:val="00055822"/>
    <w:rsid w:val="00055E46"/>
    <w:rsid w:val="000562C0"/>
    <w:rsid w:val="000565F7"/>
    <w:rsid w:val="00060372"/>
    <w:rsid w:val="00060473"/>
    <w:rsid w:val="00061B57"/>
    <w:rsid w:val="00061E67"/>
    <w:rsid w:val="00062BD9"/>
    <w:rsid w:val="0006328D"/>
    <w:rsid w:val="000649D9"/>
    <w:rsid w:val="0006506F"/>
    <w:rsid w:val="000666DB"/>
    <w:rsid w:val="00066EE7"/>
    <w:rsid w:val="000675BA"/>
    <w:rsid w:val="0007024B"/>
    <w:rsid w:val="0007052D"/>
    <w:rsid w:val="0007091E"/>
    <w:rsid w:val="00070D9B"/>
    <w:rsid w:val="0007121F"/>
    <w:rsid w:val="000714FE"/>
    <w:rsid w:val="0007196B"/>
    <w:rsid w:val="000721B4"/>
    <w:rsid w:val="000723E1"/>
    <w:rsid w:val="00072732"/>
    <w:rsid w:val="00072EC9"/>
    <w:rsid w:val="00072FBA"/>
    <w:rsid w:val="00073959"/>
    <w:rsid w:val="00073F31"/>
    <w:rsid w:val="000746E8"/>
    <w:rsid w:val="000747EB"/>
    <w:rsid w:val="00074BA2"/>
    <w:rsid w:val="000751E6"/>
    <w:rsid w:val="0007551B"/>
    <w:rsid w:val="00075881"/>
    <w:rsid w:val="000758AE"/>
    <w:rsid w:val="000758F6"/>
    <w:rsid w:val="00075A5B"/>
    <w:rsid w:val="00075AE8"/>
    <w:rsid w:val="00075C9D"/>
    <w:rsid w:val="000766F0"/>
    <w:rsid w:val="00076EF7"/>
    <w:rsid w:val="00077001"/>
    <w:rsid w:val="0007710A"/>
    <w:rsid w:val="00077997"/>
    <w:rsid w:val="00077D50"/>
    <w:rsid w:val="000800FE"/>
    <w:rsid w:val="00080ED2"/>
    <w:rsid w:val="00081B3E"/>
    <w:rsid w:val="00081FB1"/>
    <w:rsid w:val="00082EB3"/>
    <w:rsid w:val="0008331F"/>
    <w:rsid w:val="0008342B"/>
    <w:rsid w:val="000846D2"/>
    <w:rsid w:val="0008608C"/>
    <w:rsid w:val="00086A51"/>
    <w:rsid w:val="00086EB6"/>
    <w:rsid w:val="00087C7F"/>
    <w:rsid w:val="000904C9"/>
    <w:rsid w:val="00091577"/>
    <w:rsid w:val="000938AC"/>
    <w:rsid w:val="00093AC8"/>
    <w:rsid w:val="00093D36"/>
    <w:rsid w:val="0009471F"/>
    <w:rsid w:val="00094A56"/>
    <w:rsid w:val="00094F86"/>
    <w:rsid w:val="0009583B"/>
    <w:rsid w:val="00095C43"/>
    <w:rsid w:val="00096576"/>
    <w:rsid w:val="00096AAE"/>
    <w:rsid w:val="000970FF"/>
    <w:rsid w:val="000971F4"/>
    <w:rsid w:val="000974D2"/>
    <w:rsid w:val="000A01A8"/>
    <w:rsid w:val="000A0306"/>
    <w:rsid w:val="000A07A7"/>
    <w:rsid w:val="000A0ED7"/>
    <w:rsid w:val="000A1B03"/>
    <w:rsid w:val="000A22AD"/>
    <w:rsid w:val="000A2B79"/>
    <w:rsid w:val="000A2F5A"/>
    <w:rsid w:val="000A3E34"/>
    <w:rsid w:val="000A4000"/>
    <w:rsid w:val="000A4065"/>
    <w:rsid w:val="000A526D"/>
    <w:rsid w:val="000A5502"/>
    <w:rsid w:val="000A5594"/>
    <w:rsid w:val="000A5744"/>
    <w:rsid w:val="000A633F"/>
    <w:rsid w:val="000A6A7D"/>
    <w:rsid w:val="000B032B"/>
    <w:rsid w:val="000B0435"/>
    <w:rsid w:val="000B0838"/>
    <w:rsid w:val="000B0DF4"/>
    <w:rsid w:val="000B24F2"/>
    <w:rsid w:val="000B252E"/>
    <w:rsid w:val="000B2A70"/>
    <w:rsid w:val="000B3A82"/>
    <w:rsid w:val="000B4464"/>
    <w:rsid w:val="000B4695"/>
    <w:rsid w:val="000C0CAC"/>
    <w:rsid w:val="000C1078"/>
    <w:rsid w:val="000C12F4"/>
    <w:rsid w:val="000C1ACD"/>
    <w:rsid w:val="000C28AF"/>
    <w:rsid w:val="000C2A96"/>
    <w:rsid w:val="000C2BB4"/>
    <w:rsid w:val="000C39DC"/>
    <w:rsid w:val="000C39E0"/>
    <w:rsid w:val="000C3C1D"/>
    <w:rsid w:val="000C4175"/>
    <w:rsid w:val="000C4326"/>
    <w:rsid w:val="000C495D"/>
    <w:rsid w:val="000C4C9B"/>
    <w:rsid w:val="000C6186"/>
    <w:rsid w:val="000C7E36"/>
    <w:rsid w:val="000D03C0"/>
    <w:rsid w:val="000D0442"/>
    <w:rsid w:val="000D0653"/>
    <w:rsid w:val="000D08CA"/>
    <w:rsid w:val="000D0CD7"/>
    <w:rsid w:val="000D181D"/>
    <w:rsid w:val="000D2B5C"/>
    <w:rsid w:val="000D331E"/>
    <w:rsid w:val="000D3419"/>
    <w:rsid w:val="000D3848"/>
    <w:rsid w:val="000D3A3A"/>
    <w:rsid w:val="000D40E5"/>
    <w:rsid w:val="000D47C4"/>
    <w:rsid w:val="000D4865"/>
    <w:rsid w:val="000D4A69"/>
    <w:rsid w:val="000D4D52"/>
    <w:rsid w:val="000D600D"/>
    <w:rsid w:val="000D61AC"/>
    <w:rsid w:val="000D6247"/>
    <w:rsid w:val="000D66FE"/>
    <w:rsid w:val="000D69EA"/>
    <w:rsid w:val="000D6D67"/>
    <w:rsid w:val="000D6F34"/>
    <w:rsid w:val="000D726F"/>
    <w:rsid w:val="000D789C"/>
    <w:rsid w:val="000D7DA0"/>
    <w:rsid w:val="000D7E02"/>
    <w:rsid w:val="000E00AD"/>
    <w:rsid w:val="000E03F0"/>
    <w:rsid w:val="000E04BD"/>
    <w:rsid w:val="000E0D82"/>
    <w:rsid w:val="000E1012"/>
    <w:rsid w:val="000E2354"/>
    <w:rsid w:val="000E266B"/>
    <w:rsid w:val="000E37EF"/>
    <w:rsid w:val="000E5651"/>
    <w:rsid w:val="000E56ED"/>
    <w:rsid w:val="000E5B4D"/>
    <w:rsid w:val="000E61E8"/>
    <w:rsid w:val="000E6FB1"/>
    <w:rsid w:val="000E7B62"/>
    <w:rsid w:val="000F022C"/>
    <w:rsid w:val="000F1B86"/>
    <w:rsid w:val="000F234E"/>
    <w:rsid w:val="000F3716"/>
    <w:rsid w:val="000F535E"/>
    <w:rsid w:val="000F53A5"/>
    <w:rsid w:val="000F5602"/>
    <w:rsid w:val="000F5AB9"/>
    <w:rsid w:val="000F5D1E"/>
    <w:rsid w:val="000F6265"/>
    <w:rsid w:val="000F6748"/>
    <w:rsid w:val="000F6CF6"/>
    <w:rsid w:val="000F7042"/>
    <w:rsid w:val="000F7096"/>
    <w:rsid w:val="000F7584"/>
    <w:rsid w:val="000F7C2C"/>
    <w:rsid w:val="000F7C81"/>
    <w:rsid w:val="0010061A"/>
    <w:rsid w:val="00100E74"/>
    <w:rsid w:val="001014A8"/>
    <w:rsid w:val="00102244"/>
    <w:rsid w:val="00102AC8"/>
    <w:rsid w:val="0010379B"/>
    <w:rsid w:val="00103D8D"/>
    <w:rsid w:val="00104DBE"/>
    <w:rsid w:val="001050D0"/>
    <w:rsid w:val="001061FC"/>
    <w:rsid w:val="00106EA0"/>
    <w:rsid w:val="00110B24"/>
    <w:rsid w:val="00110C85"/>
    <w:rsid w:val="00110D0F"/>
    <w:rsid w:val="00110E74"/>
    <w:rsid w:val="00111FF2"/>
    <w:rsid w:val="0011233D"/>
    <w:rsid w:val="00112455"/>
    <w:rsid w:val="001125FB"/>
    <w:rsid w:val="00112CE8"/>
    <w:rsid w:val="00113159"/>
    <w:rsid w:val="00115D11"/>
    <w:rsid w:val="00116A09"/>
    <w:rsid w:val="00117259"/>
    <w:rsid w:val="00120001"/>
    <w:rsid w:val="001201A2"/>
    <w:rsid w:val="00120204"/>
    <w:rsid w:val="00120677"/>
    <w:rsid w:val="001220EC"/>
    <w:rsid w:val="00122458"/>
    <w:rsid w:val="001227DE"/>
    <w:rsid w:val="00122A14"/>
    <w:rsid w:val="00123821"/>
    <w:rsid w:val="00123B73"/>
    <w:rsid w:val="00123BD4"/>
    <w:rsid w:val="00123FBB"/>
    <w:rsid w:val="00124D40"/>
    <w:rsid w:val="0012562E"/>
    <w:rsid w:val="00125A9B"/>
    <w:rsid w:val="00125CF4"/>
    <w:rsid w:val="00125FD5"/>
    <w:rsid w:val="001265D9"/>
    <w:rsid w:val="001277AA"/>
    <w:rsid w:val="00127A43"/>
    <w:rsid w:val="001304A6"/>
    <w:rsid w:val="001306C6"/>
    <w:rsid w:val="00131333"/>
    <w:rsid w:val="001318B3"/>
    <w:rsid w:val="00131A5C"/>
    <w:rsid w:val="00131B00"/>
    <w:rsid w:val="00132A12"/>
    <w:rsid w:val="00133E93"/>
    <w:rsid w:val="001356AC"/>
    <w:rsid w:val="00135D9E"/>
    <w:rsid w:val="00135E82"/>
    <w:rsid w:val="00136A02"/>
    <w:rsid w:val="00136AA9"/>
    <w:rsid w:val="00137D63"/>
    <w:rsid w:val="00140C82"/>
    <w:rsid w:val="001410D7"/>
    <w:rsid w:val="00141500"/>
    <w:rsid w:val="00141524"/>
    <w:rsid w:val="00141563"/>
    <w:rsid w:val="00142D8C"/>
    <w:rsid w:val="00142F87"/>
    <w:rsid w:val="0014326F"/>
    <w:rsid w:val="001435D1"/>
    <w:rsid w:val="0014379E"/>
    <w:rsid w:val="00143961"/>
    <w:rsid w:val="00143D0C"/>
    <w:rsid w:val="001444D6"/>
    <w:rsid w:val="00145827"/>
    <w:rsid w:val="001463E2"/>
    <w:rsid w:val="001464A9"/>
    <w:rsid w:val="00146564"/>
    <w:rsid w:val="0014686C"/>
    <w:rsid w:val="00146ADE"/>
    <w:rsid w:val="00146B7F"/>
    <w:rsid w:val="00146E62"/>
    <w:rsid w:val="00147137"/>
    <w:rsid w:val="00147BC0"/>
    <w:rsid w:val="00147E32"/>
    <w:rsid w:val="00150069"/>
    <w:rsid w:val="001506FB"/>
    <w:rsid w:val="00150726"/>
    <w:rsid w:val="00150768"/>
    <w:rsid w:val="00150D85"/>
    <w:rsid w:val="00151286"/>
    <w:rsid w:val="00153093"/>
    <w:rsid w:val="00153258"/>
    <w:rsid w:val="0015384A"/>
    <w:rsid w:val="00153A6D"/>
    <w:rsid w:val="001547B6"/>
    <w:rsid w:val="00154815"/>
    <w:rsid w:val="00154F57"/>
    <w:rsid w:val="00155DD6"/>
    <w:rsid w:val="001575EF"/>
    <w:rsid w:val="00157F42"/>
    <w:rsid w:val="0016176E"/>
    <w:rsid w:val="00161EC2"/>
    <w:rsid w:val="00163091"/>
    <w:rsid w:val="00163467"/>
    <w:rsid w:val="00163EFF"/>
    <w:rsid w:val="00164C2D"/>
    <w:rsid w:val="001654D2"/>
    <w:rsid w:val="00166A0B"/>
    <w:rsid w:val="00166A16"/>
    <w:rsid w:val="00166B1A"/>
    <w:rsid w:val="0017011E"/>
    <w:rsid w:val="001702F7"/>
    <w:rsid w:val="00170C84"/>
    <w:rsid w:val="0017193F"/>
    <w:rsid w:val="001719EA"/>
    <w:rsid w:val="00172629"/>
    <w:rsid w:val="00172AFF"/>
    <w:rsid w:val="00172FA5"/>
    <w:rsid w:val="0017376B"/>
    <w:rsid w:val="00175B28"/>
    <w:rsid w:val="0017697F"/>
    <w:rsid w:val="00176C38"/>
    <w:rsid w:val="00177012"/>
    <w:rsid w:val="001776D9"/>
    <w:rsid w:val="001800C1"/>
    <w:rsid w:val="001809F4"/>
    <w:rsid w:val="0018244E"/>
    <w:rsid w:val="00182715"/>
    <w:rsid w:val="001827A5"/>
    <w:rsid w:val="001827E4"/>
    <w:rsid w:val="0018332C"/>
    <w:rsid w:val="00183438"/>
    <w:rsid w:val="0018365E"/>
    <w:rsid w:val="00183775"/>
    <w:rsid w:val="001842B4"/>
    <w:rsid w:val="001847E5"/>
    <w:rsid w:val="00185252"/>
    <w:rsid w:val="00185370"/>
    <w:rsid w:val="001855E6"/>
    <w:rsid w:val="00186F49"/>
    <w:rsid w:val="00191BF3"/>
    <w:rsid w:val="00191C69"/>
    <w:rsid w:val="00192299"/>
    <w:rsid w:val="00192A47"/>
    <w:rsid w:val="00192ECB"/>
    <w:rsid w:val="001936A9"/>
    <w:rsid w:val="0019439E"/>
    <w:rsid w:val="00194496"/>
    <w:rsid w:val="00194A73"/>
    <w:rsid w:val="00195508"/>
    <w:rsid w:val="00195F03"/>
    <w:rsid w:val="00196910"/>
    <w:rsid w:val="00196DF3"/>
    <w:rsid w:val="00197DDB"/>
    <w:rsid w:val="00197E24"/>
    <w:rsid w:val="001A1589"/>
    <w:rsid w:val="001A17E4"/>
    <w:rsid w:val="001A2D8F"/>
    <w:rsid w:val="001A4D46"/>
    <w:rsid w:val="001A5B34"/>
    <w:rsid w:val="001A6267"/>
    <w:rsid w:val="001A638F"/>
    <w:rsid w:val="001A6479"/>
    <w:rsid w:val="001A6A5A"/>
    <w:rsid w:val="001A7A99"/>
    <w:rsid w:val="001B0C3F"/>
    <w:rsid w:val="001B1189"/>
    <w:rsid w:val="001B1726"/>
    <w:rsid w:val="001B1E8E"/>
    <w:rsid w:val="001B21AD"/>
    <w:rsid w:val="001B268C"/>
    <w:rsid w:val="001B3146"/>
    <w:rsid w:val="001B321A"/>
    <w:rsid w:val="001B4253"/>
    <w:rsid w:val="001B5A62"/>
    <w:rsid w:val="001B5E43"/>
    <w:rsid w:val="001B6925"/>
    <w:rsid w:val="001B692E"/>
    <w:rsid w:val="001B77AB"/>
    <w:rsid w:val="001C1376"/>
    <w:rsid w:val="001C15C2"/>
    <w:rsid w:val="001C2683"/>
    <w:rsid w:val="001C26CD"/>
    <w:rsid w:val="001C2744"/>
    <w:rsid w:val="001C2DCB"/>
    <w:rsid w:val="001C3551"/>
    <w:rsid w:val="001C3DB7"/>
    <w:rsid w:val="001C490E"/>
    <w:rsid w:val="001C5D30"/>
    <w:rsid w:val="001C5E73"/>
    <w:rsid w:val="001C70CE"/>
    <w:rsid w:val="001C7950"/>
    <w:rsid w:val="001D0010"/>
    <w:rsid w:val="001D079E"/>
    <w:rsid w:val="001D10E1"/>
    <w:rsid w:val="001D15EE"/>
    <w:rsid w:val="001D1B1F"/>
    <w:rsid w:val="001D2408"/>
    <w:rsid w:val="001D2A33"/>
    <w:rsid w:val="001D3A65"/>
    <w:rsid w:val="001D497D"/>
    <w:rsid w:val="001D4B67"/>
    <w:rsid w:val="001D4BBA"/>
    <w:rsid w:val="001D5578"/>
    <w:rsid w:val="001D623E"/>
    <w:rsid w:val="001D7D16"/>
    <w:rsid w:val="001E03DD"/>
    <w:rsid w:val="001E0908"/>
    <w:rsid w:val="001E12C3"/>
    <w:rsid w:val="001E18EE"/>
    <w:rsid w:val="001E1DCE"/>
    <w:rsid w:val="001E1F35"/>
    <w:rsid w:val="001E2B97"/>
    <w:rsid w:val="001E2F3F"/>
    <w:rsid w:val="001E3324"/>
    <w:rsid w:val="001E40E7"/>
    <w:rsid w:val="001E419E"/>
    <w:rsid w:val="001E4982"/>
    <w:rsid w:val="001E4A79"/>
    <w:rsid w:val="001E4B85"/>
    <w:rsid w:val="001E4E26"/>
    <w:rsid w:val="001E5012"/>
    <w:rsid w:val="001E5BFD"/>
    <w:rsid w:val="001E5CCE"/>
    <w:rsid w:val="001E5EE8"/>
    <w:rsid w:val="001E6F8C"/>
    <w:rsid w:val="001E77F8"/>
    <w:rsid w:val="001E7B02"/>
    <w:rsid w:val="001E7F3D"/>
    <w:rsid w:val="001F0F2D"/>
    <w:rsid w:val="001F1B2E"/>
    <w:rsid w:val="001F2001"/>
    <w:rsid w:val="001F2E94"/>
    <w:rsid w:val="001F4003"/>
    <w:rsid w:val="001F415D"/>
    <w:rsid w:val="001F5804"/>
    <w:rsid w:val="001F5ACB"/>
    <w:rsid w:val="001F5C3D"/>
    <w:rsid w:val="001F5E07"/>
    <w:rsid w:val="001F6E5F"/>
    <w:rsid w:val="001F6F71"/>
    <w:rsid w:val="001F71C0"/>
    <w:rsid w:val="001F7BCF"/>
    <w:rsid w:val="0020031C"/>
    <w:rsid w:val="00200559"/>
    <w:rsid w:val="0020056B"/>
    <w:rsid w:val="00201318"/>
    <w:rsid w:val="0020160F"/>
    <w:rsid w:val="002019EE"/>
    <w:rsid w:val="00201D2F"/>
    <w:rsid w:val="0020235C"/>
    <w:rsid w:val="002024D1"/>
    <w:rsid w:val="00202A76"/>
    <w:rsid w:val="00202D45"/>
    <w:rsid w:val="00203AE8"/>
    <w:rsid w:val="00203F89"/>
    <w:rsid w:val="00204C35"/>
    <w:rsid w:val="00204D1C"/>
    <w:rsid w:val="0020509D"/>
    <w:rsid w:val="002052DF"/>
    <w:rsid w:val="00205671"/>
    <w:rsid w:val="00205975"/>
    <w:rsid w:val="00206058"/>
    <w:rsid w:val="002065B8"/>
    <w:rsid w:val="0020690F"/>
    <w:rsid w:val="00206EBA"/>
    <w:rsid w:val="00207AFD"/>
    <w:rsid w:val="0021000B"/>
    <w:rsid w:val="00211C5A"/>
    <w:rsid w:val="00211D78"/>
    <w:rsid w:val="00212022"/>
    <w:rsid w:val="00212040"/>
    <w:rsid w:val="00214540"/>
    <w:rsid w:val="002148DF"/>
    <w:rsid w:val="002154D5"/>
    <w:rsid w:val="00215D34"/>
    <w:rsid w:val="002166A5"/>
    <w:rsid w:val="00217004"/>
    <w:rsid w:val="00217550"/>
    <w:rsid w:val="00220BA1"/>
    <w:rsid w:val="0022154C"/>
    <w:rsid w:val="00222A22"/>
    <w:rsid w:val="0022356A"/>
    <w:rsid w:val="002244E9"/>
    <w:rsid w:val="00224F7E"/>
    <w:rsid w:val="0022538E"/>
    <w:rsid w:val="002253BD"/>
    <w:rsid w:val="002254D6"/>
    <w:rsid w:val="00225F33"/>
    <w:rsid w:val="00227BAF"/>
    <w:rsid w:val="00227BC8"/>
    <w:rsid w:val="0023028D"/>
    <w:rsid w:val="00230552"/>
    <w:rsid w:val="002305CB"/>
    <w:rsid w:val="00230C63"/>
    <w:rsid w:val="00231A3C"/>
    <w:rsid w:val="00231CEB"/>
    <w:rsid w:val="002325AF"/>
    <w:rsid w:val="0023277B"/>
    <w:rsid w:val="00232B6A"/>
    <w:rsid w:val="00232C5C"/>
    <w:rsid w:val="002340CA"/>
    <w:rsid w:val="00234E8F"/>
    <w:rsid w:val="00235630"/>
    <w:rsid w:val="002373AE"/>
    <w:rsid w:val="00237B3B"/>
    <w:rsid w:val="002402E9"/>
    <w:rsid w:val="002406BB"/>
    <w:rsid w:val="00241564"/>
    <w:rsid w:val="00241800"/>
    <w:rsid w:val="00241D8B"/>
    <w:rsid w:val="00242076"/>
    <w:rsid w:val="00242BC5"/>
    <w:rsid w:val="00242D85"/>
    <w:rsid w:val="0024338F"/>
    <w:rsid w:val="00243D22"/>
    <w:rsid w:val="002443D1"/>
    <w:rsid w:val="002445B1"/>
    <w:rsid w:val="002449BC"/>
    <w:rsid w:val="00244E21"/>
    <w:rsid w:val="002465BA"/>
    <w:rsid w:val="0024664F"/>
    <w:rsid w:val="0024680A"/>
    <w:rsid w:val="00246A64"/>
    <w:rsid w:val="00246B75"/>
    <w:rsid w:val="00247583"/>
    <w:rsid w:val="00247977"/>
    <w:rsid w:val="00252B40"/>
    <w:rsid w:val="00253A69"/>
    <w:rsid w:val="00253BFD"/>
    <w:rsid w:val="00253C5A"/>
    <w:rsid w:val="00253C71"/>
    <w:rsid w:val="00253DAE"/>
    <w:rsid w:val="002548EF"/>
    <w:rsid w:val="00254C72"/>
    <w:rsid w:val="00255414"/>
    <w:rsid w:val="00256DB4"/>
    <w:rsid w:val="00256E90"/>
    <w:rsid w:val="00256F84"/>
    <w:rsid w:val="00257296"/>
    <w:rsid w:val="002578C6"/>
    <w:rsid w:val="00257B5B"/>
    <w:rsid w:val="00257CB6"/>
    <w:rsid w:val="0026043C"/>
    <w:rsid w:val="002607ED"/>
    <w:rsid w:val="00260B23"/>
    <w:rsid w:val="002616CF"/>
    <w:rsid w:val="002617ED"/>
    <w:rsid w:val="00262271"/>
    <w:rsid w:val="00262CF5"/>
    <w:rsid w:val="00262DF6"/>
    <w:rsid w:val="0026434E"/>
    <w:rsid w:val="0026540D"/>
    <w:rsid w:val="00265C4E"/>
    <w:rsid w:val="00266226"/>
    <w:rsid w:val="0026714D"/>
    <w:rsid w:val="00267C60"/>
    <w:rsid w:val="00267D05"/>
    <w:rsid w:val="00270B0C"/>
    <w:rsid w:val="00271ED2"/>
    <w:rsid w:val="00272349"/>
    <w:rsid w:val="00274320"/>
    <w:rsid w:val="0027436C"/>
    <w:rsid w:val="00274B15"/>
    <w:rsid w:val="00274DFF"/>
    <w:rsid w:val="00275803"/>
    <w:rsid w:val="00275F69"/>
    <w:rsid w:val="0027615F"/>
    <w:rsid w:val="00276762"/>
    <w:rsid w:val="00276CF3"/>
    <w:rsid w:val="002802D0"/>
    <w:rsid w:val="0028037B"/>
    <w:rsid w:val="002809BB"/>
    <w:rsid w:val="00280FFE"/>
    <w:rsid w:val="002810CC"/>
    <w:rsid w:val="0028129C"/>
    <w:rsid w:val="0028166C"/>
    <w:rsid w:val="0028179C"/>
    <w:rsid w:val="00281C05"/>
    <w:rsid w:val="002822AD"/>
    <w:rsid w:val="00282436"/>
    <w:rsid w:val="002825BE"/>
    <w:rsid w:val="002828D8"/>
    <w:rsid w:val="002834E3"/>
    <w:rsid w:val="00283573"/>
    <w:rsid w:val="002843D6"/>
    <w:rsid w:val="00284793"/>
    <w:rsid w:val="00284D22"/>
    <w:rsid w:val="00284F81"/>
    <w:rsid w:val="002858E9"/>
    <w:rsid w:val="002859D1"/>
    <w:rsid w:val="00286299"/>
    <w:rsid w:val="002863A5"/>
    <w:rsid w:val="002869DA"/>
    <w:rsid w:val="00286D77"/>
    <w:rsid w:val="00287773"/>
    <w:rsid w:val="00290665"/>
    <w:rsid w:val="002914A0"/>
    <w:rsid w:val="00291626"/>
    <w:rsid w:val="00291AEC"/>
    <w:rsid w:val="00291DEC"/>
    <w:rsid w:val="00291F63"/>
    <w:rsid w:val="00292A78"/>
    <w:rsid w:val="00293253"/>
    <w:rsid w:val="00293352"/>
    <w:rsid w:val="0029342A"/>
    <w:rsid w:val="00293704"/>
    <w:rsid w:val="00293F0A"/>
    <w:rsid w:val="00294180"/>
    <w:rsid w:val="002946D5"/>
    <w:rsid w:val="002948FE"/>
    <w:rsid w:val="00295D1A"/>
    <w:rsid w:val="00295D61"/>
    <w:rsid w:val="00296AA8"/>
    <w:rsid w:val="00296B27"/>
    <w:rsid w:val="00297097"/>
    <w:rsid w:val="002A114E"/>
    <w:rsid w:val="002A1511"/>
    <w:rsid w:val="002A155F"/>
    <w:rsid w:val="002A2EFE"/>
    <w:rsid w:val="002A342C"/>
    <w:rsid w:val="002A4158"/>
    <w:rsid w:val="002A5B59"/>
    <w:rsid w:val="002A6409"/>
    <w:rsid w:val="002A6DF8"/>
    <w:rsid w:val="002A6F6A"/>
    <w:rsid w:val="002A7219"/>
    <w:rsid w:val="002A7D9C"/>
    <w:rsid w:val="002B009F"/>
    <w:rsid w:val="002B073D"/>
    <w:rsid w:val="002B0C57"/>
    <w:rsid w:val="002B19EE"/>
    <w:rsid w:val="002B1A73"/>
    <w:rsid w:val="002B1E85"/>
    <w:rsid w:val="002B2615"/>
    <w:rsid w:val="002B2CB0"/>
    <w:rsid w:val="002B4034"/>
    <w:rsid w:val="002B4284"/>
    <w:rsid w:val="002B5487"/>
    <w:rsid w:val="002B5C10"/>
    <w:rsid w:val="002B5E9A"/>
    <w:rsid w:val="002B6989"/>
    <w:rsid w:val="002B720C"/>
    <w:rsid w:val="002B7AF9"/>
    <w:rsid w:val="002B7E9D"/>
    <w:rsid w:val="002C04F5"/>
    <w:rsid w:val="002C059C"/>
    <w:rsid w:val="002C100B"/>
    <w:rsid w:val="002C257D"/>
    <w:rsid w:val="002C2B7D"/>
    <w:rsid w:val="002C2DE2"/>
    <w:rsid w:val="002C2FA9"/>
    <w:rsid w:val="002C40E2"/>
    <w:rsid w:val="002C4116"/>
    <w:rsid w:val="002C51DA"/>
    <w:rsid w:val="002C5441"/>
    <w:rsid w:val="002C545C"/>
    <w:rsid w:val="002C626B"/>
    <w:rsid w:val="002C7E1D"/>
    <w:rsid w:val="002D0059"/>
    <w:rsid w:val="002D035E"/>
    <w:rsid w:val="002D096C"/>
    <w:rsid w:val="002D0A2A"/>
    <w:rsid w:val="002D0BD3"/>
    <w:rsid w:val="002D197B"/>
    <w:rsid w:val="002D2661"/>
    <w:rsid w:val="002D2E83"/>
    <w:rsid w:val="002D2F21"/>
    <w:rsid w:val="002D3CE9"/>
    <w:rsid w:val="002D3EBC"/>
    <w:rsid w:val="002D451C"/>
    <w:rsid w:val="002D4813"/>
    <w:rsid w:val="002D4839"/>
    <w:rsid w:val="002D4BD9"/>
    <w:rsid w:val="002D4FA6"/>
    <w:rsid w:val="002D4FF1"/>
    <w:rsid w:val="002D52AA"/>
    <w:rsid w:val="002D5706"/>
    <w:rsid w:val="002D5F81"/>
    <w:rsid w:val="002D7BBC"/>
    <w:rsid w:val="002D7BFD"/>
    <w:rsid w:val="002E0070"/>
    <w:rsid w:val="002E08A6"/>
    <w:rsid w:val="002E0DA5"/>
    <w:rsid w:val="002E1404"/>
    <w:rsid w:val="002E2272"/>
    <w:rsid w:val="002E239D"/>
    <w:rsid w:val="002E2D2D"/>
    <w:rsid w:val="002E2E14"/>
    <w:rsid w:val="002E3110"/>
    <w:rsid w:val="002E3BB2"/>
    <w:rsid w:val="002E419F"/>
    <w:rsid w:val="002E4637"/>
    <w:rsid w:val="002E53FD"/>
    <w:rsid w:val="002E60B0"/>
    <w:rsid w:val="002E6D75"/>
    <w:rsid w:val="002E6EB4"/>
    <w:rsid w:val="002E6EDA"/>
    <w:rsid w:val="002E71DD"/>
    <w:rsid w:val="002E72E2"/>
    <w:rsid w:val="002E7536"/>
    <w:rsid w:val="002F0D44"/>
    <w:rsid w:val="002F116D"/>
    <w:rsid w:val="002F1B4D"/>
    <w:rsid w:val="002F278B"/>
    <w:rsid w:val="002F3AE2"/>
    <w:rsid w:val="002F4467"/>
    <w:rsid w:val="002F48F2"/>
    <w:rsid w:val="002F4F32"/>
    <w:rsid w:val="002F4FBE"/>
    <w:rsid w:val="002F5989"/>
    <w:rsid w:val="002F6928"/>
    <w:rsid w:val="002F6A5C"/>
    <w:rsid w:val="002F6B6D"/>
    <w:rsid w:val="002F6CF0"/>
    <w:rsid w:val="00300DAB"/>
    <w:rsid w:val="00300EF6"/>
    <w:rsid w:val="00301463"/>
    <w:rsid w:val="00301D52"/>
    <w:rsid w:val="003021A0"/>
    <w:rsid w:val="0030262E"/>
    <w:rsid w:val="00303A9C"/>
    <w:rsid w:val="00304946"/>
    <w:rsid w:val="00304F7E"/>
    <w:rsid w:val="003050A2"/>
    <w:rsid w:val="0030611E"/>
    <w:rsid w:val="00306D42"/>
    <w:rsid w:val="0030776A"/>
    <w:rsid w:val="00311CE4"/>
    <w:rsid w:val="0031306A"/>
    <w:rsid w:val="003130CB"/>
    <w:rsid w:val="0031344E"/>
    <w:rsid w:val="00313D0A"/>
    <w:rsid w:val="00313D2A"/>
    <w:rsid w:val="00313E26"/>
    <w:rsid w:val="003152CB"/>
    <w:rsid w:val="003159F9"/>
    <w:rsid w:val="00316796"/>
    <w:rsid w:val="00316A45"/>
    <w:rsid w:val="00317AA9"/>
    <w:rsid w:val="00317C70"/>
    <w:rsid w:val="00320B69"/>
    <w:rsid w:val="003211D5"/>
    <w:rsid w:val="00321EEC"/>
    <w:rsid w:val="003222E4"/>
    <w:rsid w:val="003228BF"/>
    <w:rsid w:val="00323D3F"/>
    <w:rsid w:val="00323E8C"/>
    <w:rsid w:val="003243E7"/>
    <w:rsid w:val="00325431"/>
    <w:rsid w:val="00325B6E"/>
    <w:rsid w:val="00325FF5"/>
    <w:rsid w:val="003266FA"/>
    <w:rsid w:val="00327279"/>
    <w:rsid w:val="0033036D"/>
    <w:rsid w:val="0033043E"/>
    <w:rsid w:val="003304E8"/>
    <w:rsid w:val="003308B3"/>
    <w:rsid w:val="003313E2"/>
    <w:rsid w:val="00331A05"/>
    <w:rsid w:val="00331CBF"/>
    <w:rsid w:val="0033216D"/>
    <w:rsid w:val="003324E0"/>
    <w:rsid w:val="0033252B"/>
    <w:rsid w:val="003329AB"/>
    <w:rsid w:val="00332AE8"/>
    <w:rsid w:val="003330B6"/>
    <w:rsid w:val="003340E0"/>
    <w:rsid w:val="00334E57"/>
    <w:rsid w:val="0033510B"/>
    <w:rsid w:val="0033583E"/>
    <w:rsid w:val="00335D75"/>
    <w:rsid w:val="003360B1"/>
    <w:rsid w:val="00340576"/>
    <w:rsid w:val="00340608"/>
    <w:rsid w:val="00340E5D"/>
    <w:rsid w:val="00341076"/>
    <w:rsid w:val="00342FC7"/>
    <w:rsid w:val="00343469"/>
    <w:rsid w:val="00343534"/>
    <w:rsid w:val="003436AD"/>
    <w:rsid w:val="00343E4A"/>
    <w:rsid w:val="0034446F"/>
    <w:rsid w:val="0034465A"/>
    <w:rsid w:val="003451D3"/>
    <w:rsid w:val="00345628"/>
    <w:rsid w:val="00345776"/>
    <w:rsid w:val="003459C5"/>
    <w:rsid w:val="0034610F"/>
    <w:rsid w:val="00346DA8"/>
    <w:rsid w:val="00346EE9"/>
    <w:rsid w:val="00347072"/>
    <w:rsid w:val="003476BE"/>
    <w:rsid w:val="00347C73"/>
    <w:rsid w:val="00350BA5"/>
    <w:rsid w:val="00350BEC"/>
    <w:rsid w:val="00351281"/>
    <w:rsid w:val="00351C7F"/>
    <w:rsid w:val="0035222C"/>
    <w:rsid w:val="00352872"/>
    <w:rsid w:val="00353562"/>
    <w:rsid w:val="00353E8F"/>
    <w:rsid w:val="0035439E"/>
    <w:rsid w:val="003544CD"/>
    <w:rsid w:val="003546AE"/>
    <w:rsid w:val="00356982"/>
    <w:rsid w:val="00357903"/>
    <w:rsid w:val="00357D75"/>
    <w:rsid w:val="0036016E"/>
    <w:rsid w:val="00360838"/>
    <w:rsid w:val="00360B6E"/>
    <w:rsid w:val="00360B76"/>
    <w:rsid w:val="00360C6D"/>
    <w:rsid w:val="00361147"/>
    <w:rsid w:val="003613D2"/>
    <w:rsid w:val="00361A6D"/>
    <w:rsid w:val="003622EB"/>
    <w:rsid w:val="0036322A"/>
    <w:rsid w:val="00363A43"/>
    <w:rsid w:val="00364151"/>
    <w:rsid w:val="00364C3D"/>
    <w:rsid w:val="00365688"/>
    <w:rsid w:val="00366F19"/>
    <w:rsid w:val="00367689"/>
    <w:rsid w:val="00371A93"/>
    <w:rsid w:val="00371B38"/>
    <w:rsid w:val="003731D2"/>
    <w:rsid w:val="00373306"/>
    <w:rsid w:val="0037415F"/>
    <w:rsid w:val="00374374"/>
    <w:rsid w:val="0037491B"/>
    <w:rsid w:val="00375311"/>
    <w:rsid w:val="003754B9"/>
    <w:rsid w:val="0037556E"/>
    <w:rsid w:val="00375E48"/>
    <w:rsid w:val="0037678D"/>
    <w:rsid w:val="00376CEA"/>
    <w:rsid w:val="00377633"/>
    <w:rsid w:val="00380A27"/>
    <w:rsid w:val="00381520"/>
    <w:rsid w:val="00382180"/>
    <w:rsid w:val="0038310A"/>
    <w:rsid w:val="00384563"/>
    <w:rsid w:val="00384C77"/>
    <w:rsid w:val="00386421"/>
    <w:rsid w:val="00386440"/>
    <w:rsid w:val="00387A41"/>
    <w:rsid w:val="00387FDE"/>
    <w:rsid w:val="003904F5"/>
    <w:rsid w:val="003907B4"/>
    <w:rsid w:val="0039102B"/>
    <w:rsid w:val="003913DB"/>
    <w:rsid w:val="00391C82"/>
    <w:rsid w:val="00391E92"/>
    <w:rsid w:val="003924FB"/>
    <w:rsid w:val="00392693"/>
    <w:rsid w:val="00393D01"/>
    <w:rsid w:val="00394220"/>
    <w:rsid w:val="0039459E"/>
    <w:rsid w:val="00394FFD"/>
    <w:rsid w:val="00395AF1"/>
    <w:rsid w:val="00395EDC"/>
    <w:rsid w:val="003960F7"/>
    <w:rsid w:val="00396232"/>
    <w:rsid w:val="00397FFD"/>
    <w:rsid w:val="003A015E"/>
    <w:rsid w:val="003A05DF"/>
    <w:rsid w:val="003A07E5"/>
    <w:rsid w:val="003A10C6"/>
    <w:rsid w:val="003A14FE"/>
    <w:rsid w:val="003A1D6C"/>
    <w:rsid w:val="003A2008"/>
    <w:rsid w:val="003A22C3"/>
    <w:rsid w:val="003A2872"/>
    <w:rsid w:val="003A2C43"/>
    <w:rsid w:val="003A2D1D"/>
    <w:rsid w:val="003A2ED0"/>
    <w:rsid w:val="003A2F63"/>
    <w:rsid w:val="003A3A23"/>
    <w:rsid w:val="003A4053"/>
    <w:rsid w:val="003A41A2"/>
    <w:rsid w:val="003A41DE"/>
    <w:rsid w:val="003A4938"/>
    <w:rsid w:val="003A4FDA"/>
    <w:rsid w:val="003A54AA"/>
    <w:rsid w:val="003A5C72"/>
    <w:rsid w:val="003A5F88"/>
    <w:rsid w:val="003A64DE"/>
    <w:rsid w:val="003A7393"/>
    <w:rsid w:val="003A783A"/>
    <w:rsid w:val="003A79E2"/>
    <w:rsid w:val="003A7C1A"/>
    <w:rsid w:val="003B013D"/>
    <w:rsid w:val="003B075C"/>
    <w:rsid w:val="003B0949"/>
    <w:rsid w:val="003B1BF9"/>
    <w:rsid w:val="003B23D7"/>
    <w:rsid w:val="003B2DA4"/>
    <w:rsid w:val="003B2DD6"/>
    <w:rsid w:val="003B3AF6"/>
    <w:rsid w:val="003B442F"/>
    <w:rsid w:val="003B4A56"/>
    <w:rsid w:val="003B4F98"/>
    <w:rsid w:val="003B52FC"/>
    <w:rsid w:val="003B55ED"/>
    <w:rsid w:val="003B5E84"/>
    <w:rsid w:val="003B6157"/>
    <w:rsid w:val="003B6515"/>
    <w:rsid w:val="003B7106"/>
    <w:rsid w:val="003B7E57"/>
    <w:rsid w:val="003C0EC6"/>
    <w:rsid w:val="003C1229"/>
    <w:rsid w:val="003C131F"/>
    <w:rsid w:val="003C16A2"/>
    <w:rsid w:val="003C1835"/>
    <w:rsid w:val="003C1FB8"/>
    <w:rsid w:val="003C2907"/>
    <w:rsid w:val="003C3079"/>
    <w:rsid w:val="003C3566"/>
    <w:rsid w:val="003C4348"/>
    <w:rsid w:val="003C5006"/>
    <w:rsid w:val="003C521B"/>
    <w:rsid w:val="003C564F"/>
    <w:rsid w:val="003C567D"/>
    <w:rsid w:val="003C598B"/>
    <w:rsid w:val="003C5A96"/>
    <w:rsid w:val="003C5BAE"/>
    <w:rsid w:val="003C6700"/>
    <w:rsid w:val="003C72A1"/>
    <w:rsid w:val="003C7478"/>
    <w:rsid w:val="003C759E"/>
    <w:rsid w:val="003C777E"/>
    <w:rsid w:val="003C7838"/>
    <w:rsid w:val="003C7913"/>
    <w:rsid w:val="003C79D6"/>
    <w:rsid w:val="003D1077"/>
    <w:rsid w:val="003D1451"/>
    <w:rsid w:val="003D178F"/>
    <w:rsid w:val="003D1E80"/>
    <w:rsid w:val="003D2523"/>
    <w:rsid w:val="003D2D01"/>
    <w:rsid w:val="003D2F41"/>
    <w:rsid w:val="003D317C"/>
    <w:rsid w:val="003D35DE"/>
    <w:rsid w:val="003D47D6"/>
    <w:rsid w:val="003D5179"/>
    <w:rsid w:val="003D51BF"/>
    <w:rsid w:val="003D677C"/>
    <w:rsid w:val="003D687D"/>
    <w:rsid w:val="003D6AF6"/>
    <w:rsid w:val="003D6F13"/>
    <w:rsid w:val="003D70F9"/>
    <w:rsid w:val="003E165F"/>
    <w:rsid w:val="003E37E9"/>
    <w:rsid w:val="003E4726"/>
    <w:rsid w:val="003E5409"/>
    <w:rsid w:val="003E5970"/>
    <w:rsid w:val="003E634B"/>
    <w:rsid w:val="003E6515"/>
    <w:rsid w:val="003E66BB"/>
    <w:rsid w:val="003E6906"/>
    <w:rsid w:val="003E695B"/>
    <w:rsid w:val="003E6B30"/>
    <w:rsid w:val="003E6BA2"/>
    <w:rsid w:val="003E6EC8"/>
    <w:rsid w:val="003E777D"/>
    <w:rsid w:val="003E7C07"/>
    <w:rsid w:val="003E7C20"/>
    <w:rsid w:val="003E7E4C"/>
    <w:rsid w:val="003F00EA"/>
    <w:rsid w:val="003F06C8"/>
    <w:rsid w:val="003F0A9D"/>
    <w:rsid w:val="003F0F9C"/>
    <w:rsid w:val="003F12E3"/>
    <w:rsid w:val="003F17D8"/>
    <w:rsid w:val="003F19EA"/>
    <w:rsid w:val="003F1ADC"/>
    <w:rsid w:val="003F2C7A"/>
    <w:rsid w:val="003F35CA"/>
    <w:rsid w:val="003F36E8"/>
    <w:rsid w:val="003F4958"/>
    <w:rsid w:val="003F4B7A"/>
    <w:rsid w:val="003F54FD"/>
    <w:rsid w:val="003F58F2"/>
    <w:rsid w:val="003F59D8"/>
    <w:rsid w:val="003F623A"/>
    <w:rsid w:val="003F6511"/>
    <w:rsid w:val="003F66D9"/>
    <w:rsid w:val="003F7DDB"/>
    <w:rsid w:val="004006C8"/>
    <w:rsid w:val="0040086F"/>
    <w:rsid w:val="00400D47"/>
    <w:rsid w:val="0040128F"/>
    <w:rsid w:val="00402E52"/>
    <w:rsid w:val="00403216"/>
    <w:rsid w:val="004033F5"/>
    <w:rsid w:val="004041B7"/>
    <w:rsid w:val="004041BA"/>
    <w:rsid w:val="004042FE"/>
    <w:rsid w:val="00405979"/>
    <w:rsid w:val="004066DE"/>
    <w:rsid w:val="004071EB"/>
    <w:rsid w:val="00407582"/>
    <w:rsid w:val="00407673"/>
    <w:rsid w:val="004109D1"/>
    <w:rsid w:val="00410F6A"/>
    <w:rsid w:val="0041100D"/>
    <w:rsid w:val="00411289"/>
    <w:rsid w:val="004112E0"/>
    <w:rsid w:val="004112F1"/>
    <w:rsid w:val="00411378"/>
    <w:rsid w:val="0041232E"/>
    <w:rsid w:val="00412592"/>
    <w:rsid w:val="00414B85"/>
    <w:rsid w:val="0041505C"/>
    <w:rsid w:val="004152E8"/>
    <w:rsid w:val="00415E02"/>
    <w:rsid w:val="00417979"/>
    <w:rsid w:val="00417DCC"/>
    <w:rsid w:val="00417DF3"/>
    <w:rsid w:val="004212DE"/>
    <w:rsid w:val="00421EBE"/>
    <w:rsid w:val="004228C9"/>
    <w:rsid w:val="00423155"/>
    <w:rsid w:val="0042319A"/>
    <w:rsid w:val="00423A40"/>
    <w:rsid w:val="0042442E"/>
    <w:rsid w:val="00425DDD"/>
    <w:rsid w:val="0042635E"/>
    <w:rsid w:val="0042655B"/>
    <w:rsid w:val="00426689"/>
    <w:rsid w:val="00426967"/>
    <w:rsid w:val="00427452"/>
    <w:rsid w:val="004277D7"/>
    <w:rsid w:val="00427968"/>
    <w:rsid w:val="00427D2E"/>
    <w:rsid w:val="00427FCC"/>
    <w:rsid w:val="004316B0"/>
    <w:rsid w:val="00431F0F"/>
    <w:rsid w:val="00432226"/>
    <w:rsid w:val="004324F2"/>
    <w:rsid w:val="00432573"/>
    <w:rsid w:val="00432873"/>
    <w:rsid w:val="004328D5"/>
    <w:rsid w:val="00432A67"/>
    <w:rsid w:val="00432D95"/>
    <w:rsid w:val="004346C3"/>
    <w:rsid w:val="00434CE3"/>
    <w:rsid w:val="00434DEB"/>
    <w:rsid w:val="0043523B"/>
    <w:rsid w:val="00435CDB"/>
    <w:rsid w:val="0043769C"/>
    <w:rsid w:val="00437ABA"/>
    <w:rsid w:val="00440DCD"/>
    <w:rsid w:val="00440E65"/>
    <w:rsid w:val="0044121B"/>
    <w:rsid w:val="00441936"/>
    <w:rsid w:val="00441F47"/>
    <w:rsid w:val="004427D7"/>
    <w:rsid w:val="00442C3B"/>
    <w:rsid w:val="00442D7E"/>
    <w:rsid w:val="0044390B"/>
    <w:rsid w:val="00444325"/>
    <w:rsid w:val="0044456C"/>
    <w:rsid w:val="00444D08"/>
    <w:rsid w:val="00444F03"/>
    <w:rsid w:val="004453DE"/>
    <w:rsid w:val="004456C6"/>
    <w:rsid w:val="00445C6C"/>
    <w:rsid w:val="00445D08"/>
    <w:rsid w:val="00445F21"/>
    <w:rsid w:val="0044725F"/>
    <w:rsid w:val="00450C0F"/>
    <w:rsid w:val="00451009"/>
    <w:rsid w:val="00451054"/>
    <w:rsid w:val="004515FE"/>
    <w:rsid w:val="00451D2E"/>
    <w:rsid w:val="00452C93"/>
    <w:rsid w:val="0045333D"/>
    <w:rsid w:val="004533A4"/>
    <w:rsid w:val="004534C4"/>
    <w:rsid w:val="004541E5"/>
    <w:rsid w:val="0045481F"/>
    <w:rsid w:val="0045488D"/>
    <w:rsid w:val="0045492D"/>
    <w:rsid w:val="0045579F"/>
    <w:rsid w:val="00455AC8"/>
    <w:rsid w:val="00456081"/>
    <w:rsid w:val="004566F5"/>
    <w:rsid w:val="0045684D"/>
    <w:rsid w:val="0045690C"/>
    <w:rsid w:val="00456CCD"/>
    <w:rsid w:val="0045713F"/>
    <w:rsid w:val="00457F75"/>
    <w:rsid w:val="00460F1B"/>
    <w:rsid w:val="00461DE7"/>
    <w:rsid w:val="004622B7"/>
    <w:rsid w:val="004625EF"/>
    <w:rsid w:val="0046279F"/>
    <w:rsid w:val="00462956"/>
    <w:rsid w:val="00463E15"/>
    <w:rsid w:val="004644C5"/>
    <w:rsid w:val="004651DD"/>
    <w:rsid w:val="004658C3"/>
    <w:rsid w:val="00465B03"/>
    <w:rsid w:val="00465F49"/>
    <w:rsid w:val="00465FE4"/>
    <w:rsid w:val="0046610A"/>
    <w:rsid w:val="00466F8F"/>
    <w:rsid w:val="004670F9"/>
    <w:rsid w:val="004671A7"/>
    <w:rsid w:val="0047113E"/>
    <w:rsid w:val="004720F0"/>
    <w:rsid w:val="00472D5A"/>
    <w:rsid w:val="00474161"/>
    <w:rsid w:val="00474E49"/>
    <w:rsid w:val="004755D4"/>
    <w:rsid w:val="004758B6"/>
    <w:rsid w:val="00476399"/>
    <w:rsid w:val="004764CE"/>
    <w:rsid w:val="00477090"/>
    <w:rsid w:val="00477343"/>
    <w:rsid w:val="0048029D"/>
    <w:rsid w:val="004804AD"/>
    <w:rsid w:val="00481520"/>
    <w:rsid w:val="00481B24"/>
    <w:rsid w:val="00482071"/>
    <w:rsid w:val="004820D9"/>
    <w:rsid w:val="004820F8"/>
    <w:rsid w:val="004821E0"/>
    <w:rsid w:val="00482275"/>
    <w:rsid w:val="00482732"/>
    <w:rsid w:val="004828F7"/>
    <w:rsid w:val="00482EB5"/>
    <w:rsid w:val="00483655"/>
    <w:rsid w:val="00484657"/>
    <w:rsid w:val="004846A7"/>
    <w:rsid w:val="00484858"/>
    <w:rsid w:val="00484FB5"/>
    <w:rsid w:val="00485640"/>
    <w:rsid w:val="0048609B"/>
    <w:rsid w:val="00487F4B"/>
    <w:rsid w:val="00487F65"/>
    <w:rsid w:val="004902F7"/>
    <w:rsid w:val="00490730"/>
    <w:rsid w:val="00490B0F"/>
    <w:rsid w:val="00490E9B"/>
    <w:rsid w:val="00491759"/>
    <w:rsid w:val="0049207D"/>
    <w:rsid w:val="0049225C"/>
    <w:rsid w:val="004926C6"/>
    <w:rsid w:val="0049276A"/>
    <w:rsid w:val="00492CF0"/>
    <w:rsid w:val="00493136"/>
    <w:rsid w:val="00493C78"/>
    <w:rsid w:val="00494115"/>
    <w:rsid w:val="00495E12"/>
    <w:rsid w:val="00496791"/>
    <w:rsid w:val="0049718D"/>
    <w:rsid w:val="00497E06"/>
    <w:rsid w:val="004A0017"/>
    <w:rsid w:val="004A0461"/>
    <w:rsid w:val="004A0CA7"/>
    <w:rsid w:val="004A19CD"/>
    <w:rsid w:val="004A1D44"/>
    <w:rsid w:val="004A20D4"/>
    <w:rsid w:val="004A2664"/>
    <w:rsid w:val="004A3144"/>
    <w:rsid w:val="004A315D"/>
    <w:rsid w:val="004A36A7"/>
    <w:rsid w:val="004A3A10"/>
    <w:rsid w:val="004A3AB4"/>
    <w:rsid w:val="004A3BD6"/>
    <w:rsid w:val="004A3C6C"/>
    <w:rsid w:val="004A425D"/>
    <w:rsid w:val="004A4FEA"/>
    <w:rsid w:val="004A5661"/>
    <w:rsid w:val="004A5946"/>
    <w:rsid w:val="004A5A85"/>
    <w:rsid w:val="004B1805"/>
    <w:rsid w:val="004B1D6E"/>
    <w:rsid w:val="004B2FFA"/>
    <w:rsid w:val="004B31FE"/>
    <w:rsid w:val="004B4C50"/>
    <w:rsid w:val="004B4D47"/>
    <w:rsid w:val="004B5C32"/>
    <w:rsid w:val="004B5DB1"/>
    <w:rsid w:val="004B63F4"/>
    <w:rsid w:val="004B6718"/>
    <w:rsid w:val="004B7DFD"/>
    <w:rsid w:val="004C05F4"/>
    <w:rsid w:val="004C0E36"/>
    <w:rsid w:val="004C2066"/>
    <w:rsid w:val="004C226E"/>
    <w:rsid w:val="004C2991"/>
    <w:rsid w:val="004C368D"/>
    <w:rsid w:val="004C4EA5"/>
    <w:rsid w:val="004C6279"/>
    <w:rsid w:val="004C6FA2"/>
    <w:rsid w:val="004C7105"/>
    <w:rsid w:val="004C74BF"/>
    <w:rsid w:val="004C752E"/>
    <w:rsid w:val="004C7C3E"/>
    <w:rsid w:val="004D1A1F"/>
    <w:rsid w:val="004D34B0"/>
    <w:rsid w:val="004D4318"/>
    <w:rsid w:val="004D44D2"/>
    <w:rsid w:val="004D50B7"/>
    <w:rsid w:val="004D5303"/>
    <w:rsid w:val="004D5C09"/>
    <w:rsid w:val="004D610A"/>
    <w:rsid w:val="004D615A"/>
    <w:rsid w:val="004D66C1"/>
    <w:rsid w:val="004D6B2D"/>
    <w:rsid w:val="004D6F03"/>
    <w:rsid w:val="004E06B8"/>
    <w:rsid w:val="004E07BA"/>
    <w:rsid w:val="004E10E2"/>
    <w:rsid w:val="004E1689"/>
    <w:rsid w:val="004E27B4"/>
    <w:rsid w:val="004E27D3"/>
    <w:rsid w:val="004E321E"/>
    <w:rsid w:val="004E34F2"/>
    <w:rsid w:val="004E35B8"/>
    <w:rsid w:val="004E4CD7"/>
    <w:rsid w:val="004E4D3C"/>
    <w:rsid w:val="004E528E"/>
    <w:rsid w:val="004E5781"/>
    <w:rsid w:val="004E61E9"/>
    <w:rsid w:val="004E647C"/>
    <w:rsid w:val="004E6F82"/>
    <w:rsid w:val="004E71EB"/>
    <w:rsid w:val="004E743F"/>
    <w:rsid w:val="004E77AE"/>
    <w:rsid w:val="004E7E7C"/>
    <w:rsid w:val="004F1617"/>
    <w:rsid w:val="004F18CF"/>
    <w:rsid w:val="004F1C1C"/>
    <w:rsid w:val="004F2F1E"/>
    <w:rsid w:val="004F371E"/>
    <w:rsid w:val="004F38BA"/>
    <w:rsid w:val="004F41DB"/>
    <w:rsid w:val="004F4D2E"/>
    <w:rsid w:val="004F643D"/>
    <w:rsid w:val="004F6A08"/>
    <w:rsid w:val="004F7A3C"/>
    <w:rsid w:val="00500ADA"/>
    <w:rsid w:val="00500F13"/>
    <w:rsid w:val="00501198"/>
    <w:rsid w:val="005015A7"/>
    <w:rsid w:val="005017F7"/>
    <w:rsid w:val="00501BD1"/>
    <w:rsid w:val="0050283A"/>
    <w:rsid w:val="0050299D"/>
    <w:rsid w:val="00502B66"/>
    <w:rsid w:val="00502C64"/>
    <w:rsid w:val="00503DE4"/>
    <w:rsid w:val="0050413B"/>
    <w:rsid w:val="005046A1"/>
    <w:rsid w:val="00505567"/>
    <w:rsid w:val="005057FC"/>
    <w:rsid w:val="00505CD0"/>
    <w:rsid w:val="00505E6C"/>
    <w:rsid w:val="0050639A"/>
    <w:rsid w:val="005065AE"/>
    <w:rsid w:val="005067FB"/>
    <w:rsid w:val="00507173"/>
    <w:rsid w:val="00507553"/>
    <w:rsid w:val="00507C0A"/>
    <w:rsid w:val="00510FA4"/>
    <w:rsid w:val="0051117A"/>
    <w:rsid w:val="00511240"/>
    <w:rsid w:val="0051132C"/>
    <w:rsid w:val="00511C49"/>
    <w:rsid w:val="00512502"/>
    <w:rsid w:val="00513003"/>
    <w:rsid w:val="00513308"/>
    <w:rsid w:val="005136EE"/>
    <w:rsid w:val="00513C3C"/>
    <w:rsid w:val="00514761"/>
    <w:rsid w:val="00515140"/>
    <w:rsid w:val="00515562"/>
    <w:rsid w:val="005155FA"/>
    <w:rsid w:val="005159B3"/>
    <w:rsid w:val="00515D20"/>
    <w:rsid w:val="00516A90"/>
    <w:rsid w:val="005172DA"/>
    <w:rsid w:val="00520945"/>
    <w:rsid w:val="00521E09"/>
    <w:rsid w:val="00521E3C"/>
    <w:rsid w:val="00522041"/>
    <w:rsid w:val="0052283D"/>
    <w:rsid w:val="00524168"/>
    <w:rsid w:val="0052463B"/>
    <w:rsid w:val="005246C2"/>
    <w:rsid w:val="00524BD2"/>
    <w:rsid w:val="00526616"/>
    <w:rsid w:val="00526AF1"/>
    <w:rsid w:val="00527F14"/>
    <w:rsid w:val="00527FF2"/>
    <w:rsid w:val="005304D2"/>
    <w:rsid w:val="005315B1"/>
    <w:rsid w:val="00533F72"/>
    <w:rsid w:val="00534438"/>
    <w:rsid w:val="00534529"/>
    <w:rsid w:val="00534ADC"/>
    <w:rsid w:val="00534BB3"/>
    <w:rsid w:val="00534CE0"/>
    <w:rsid w:val="0053564E"/>
    <w:rsid w:val="00535707"/>
    <w:rsid w:val="00535A8C"/>
    <w:rsid w:val="00535FD4"/>
    <w:rsid w:val="0054048C"/>
    <w:rsid w:val="005404CE"/>
    <w:rsid w:val="00540796"/>
    <w:rsid w:val="00540FED"/>
    <w:rsid w:val="0054131D"/>
    <w:rsid w:val="00541476"/>
    <w:rsid w:val="00541E71"/>
    <w:rsid w:val="0054201D"/>
    <w:rsid w:val="00542679"/>
    <w:rsid w:val="00544B69"/>
    <w:rsid w:val="005452AE"/>
    <w:rsid w:val="00545A28"/>
    <w:rsid w:val="0054639A"/>
    <w:rsid w:val="0054684E"/>
    <w:rsid w:val="00546AC5"/>
    <w:rsid w:val="00547B95"/>
    <w:rsid w:val="0055184D"/>
    <w:rsid w:val="00551EE3"/>
    <w:rsid w:val="00552227"/>
    <w:rsid w:val="00552483"/>
    <w:rsid w:val="0055283D"/>
    <w:rsid w:val="0055298B"/>
    <w:rsid w:val="00552BA3"/>
    <w:rsid w:val="00553D4F"/>
    <w:rsid w:val="005540B7"/>
    <w:rsid w:val="00554C76"/>
    <w:rsid w:val="00555328"/>
    <w:rsid w:val="00555E07"/>
    <w:rsid w:val="00555FB8"/>
    <w:rsid w:val="00556408"/>
    <w:rsid w:val="005569E7"/>
    <w:rsid w:val="00556CEA"/>
    <w:rsid w:val="00557B24"/>
    <w:rsid w:val="00557C3F"/>
    <w:rsid w:val="00557D3F"/>
    <w:rsid w:val="0056048F"/>
    <w:rsid w:val="00560755"/>
    <w:rsid w:val="005607B5"/>
    <w:rsid w:val="00560983"/>
    <w:rsid w:val="00561E9D"/>
    <w:rsid w:val="00563CC7"/>
    <w:rsid w:val="00564501"/>
    <w:rsid w:val="00564E48"/>
    <w:rsid w:val="005650C8"/>
    <w:rsid w:val="0056519B"/>
    <w:rsid w:val="00565558"/>
    <w:rsid w:val="005668C7"/>
    <w:rsid w:val="00566965"/>
    <w:rsid w:val="00567F6F"/>
    <w:rsid w:val="00570AB6"/>
    <w:rsid w:val="00571050"/>
    <w:rsid w:val="005719EB"/>
    <w:rsid w:val="00572136"/>
    <w:rsid w:val="00573036"/>
    <w:rsid w:val="00575039"/>
    <w:rsid w:val="005750B0"/>
    <w:rsid w:val="005754DC"/>
    <w:rsid w:val="0057593D"/>
    <w:rsid w:val="00575D88"/>
    <w:rsid w:val="00577471"/>
    <w:rsid w:val="005774A0"/>
    <w:rsid w:val="005774A2"/>
    <w:rsid w:val="00577785"/>
    <w:rsid w:val="00577A0C"/>
    <w:rsid w:val="00577A22"/>
    <w:rsid w:val="005803F4"/>
    <w:rsid w:val="0058094A"/>
    <w:rsid w:val="00581520"/>
    <w:rsid w:val="00581658"/>
    <w:rsid w:val="0058332D"/>
    <w:rsid w:val="0058341D"/>
    <w:rsid w:val="00583745"/>
    <w:rsid w:val="00584CD1"/>
    <w:rsid w:val="00584D4F"/>
    <w:rsid w:val="00584D53"/>
    <w:rsid w:val="00585E8B"/>
    <w:rsid w:val="00586041"/>
    <w:rsid w:val="005860E9"/>
    <w:rsid w:val="0058677C"/>
    <w:rsid w:val="005917F9"/>
    <w:rsid w:val="00591F57"/>
    <w:rsid w:val="005920CD"/>
    <w:rsid w:val="005929EA"/>
    <w:rsid w:val="00592D11"/>
    <w:rsid w:val="00594B25"/>
    <w:rsid w:val="00594B9E"/>
    <w:rsid w:val="005950C8"/>
    <w:rsid w:val="00595860"/>
    <w:rsid w:val="00595C8F"/>
    <w:rsid w:val="00596005"/>
    <w:rsid w:val="00596BC6"/>
    <w:rsid w:val="00596C00"/>
    <w:rsid w:val="0059719C"/>
    <w:rsid w:val="0059735A"/>
    <w:rsid w:val="005A0AF5"/>
    <w:rsid w:val="005A165C"/>
    <w:rsid w:val="005A257F"/>
    <w:rsid w:val="005A2E01"/>
    <w:rsid w:val="005A3087"/>
    <w:rsid w:val="005A3435"/>
    <w:rsid w:val="005A3811"/>
    <w:rsid w:val="005A3C73"/>
    <w:rsid w:val="005A3EB0"/>
    <w:rsid w:val="005A3F94"/>
    <w:rsid w:val="005A40E2"/>
    <w:rsid w:val="005A41CF"/>
    <w:rsid w:val="005A45A0"/>
    <w:rsid w:val="005A495D"/>
    <w:rsid w:val="005A5244"/>
    <w:rsid w:val="005A5957"/>
    <w:rsid w:val="005A5BB2"/>
    <w:rsid w:val="005A629D"/>
    <w:rsid w:val="005A67EB"/>
    <w:rsid w:val="005A6E73"/>
    <w:rsid w:val="005A7FA3"/>
    <w:rsid w:val="005B0593"/>
    <w:rsid w:val="005B06AC"/>
    <w:rsid w:val="005B25D5"/>
    <w:rsid w:val="005B2C15"/>
    <w:rsid w:val="005B39CF"/>
    <w:rsid w:val="005B3D79"/>
    <w:rsid w:val="005B52CD"/>
    <w:rsid w:val="005B58AC"/>
    <w:rsid w:val="005B6075"/>
    <w:rsid w:val="005B621A"/>
    <w:rsid w:val="005B64E7"/>
    <w:rsid w:val="005B70A1"/>
    <w:rsid w:val="005B750E"/>
    <w:rsid w:val="005B7E5F"/>
    <w:rsid w:val="005C10F6"/>
    <w:rsid w:val="005C2593"/>
    <w:rsid w:val="005C27B2"/>
    <w:rsid w:val="005C2E48"/>
    <w:rsid w:val="005C38BF"/>
    <w:rsid w:val="005C41C9"/>
    <w:rsid w:val="005C43FD"/>
    <w:rsid w:val="005C44CB"/>
    <w:rsid w:val="005C44F7"/>
    <w:rsid w:val="005C5601"/>
    <w:rsid w:val="005C5648"/>
    <w:rsid w:val="005C6805"/>
    <w:rsid w:val="005C7455"/>
    <w:rsid w:val="005D0788"/>
    <w:rsid w:val="005D08A9"/>
    <w:rsid w:val="005D0A62"/>
    <w:rsid w:val="005D0A7D"/>
    <w:rsid w:val="005D0BD1"/>
    <w:rsid w:val="005D0C62"/>
    <w:rsid w:val="005D0F1E"/>
    <w:rsid w:val="005D1B68"/>
    <w:rsid w:val="005D26B4"/>
    <w:rsid w:val="005D2DCB"/>
    <w:rsid w:val="005D314B"/>
    <w:rsid w:val="005D327D"/>
    <w:rsid w:val="005D3387"/>
    <w:rsid w:val="005D368C"/>
    <w:rsid w:val="005D3BDB"/>
    <w:rsid w:val="005D3D98"/>
    <w:rsid w:val="005D5108"/>
    <w:rsid w:val="005D5703"/>
    <w:rsid w:val="005D5CDF"/>
    <w:rsid w:val="005D5E55"/>
    <w:rsid w:val="005D6018"/>
    <w:rsid w:val="005D640F"/>
    <w:rsid w:val="005D6CCE"/>
    <w:rsid w:val="005D71D8"/>
    <w:rsid w:val="005D748A"/>
    <w:rsid w:val="005E1C7A"/>
    <w:rsid w:val="005E1EF3"/>
    <w:rsid w:val="005E217E"/>
    <w:rsid w:val="005E22AF"/>
    <w:rsid w:val="005E343F"/>
    <w:rsid w:val="005E36A8"/>
    <w:rsid w:val="005E3E92"/>
    <w:rsid w:val="005E3E9C"/>
    <w:rsid w:val="005E4532"/>
    <w:rsid w:val="005E4846"/>
    <w:rsid w:val="005E4EE9"/>
    <w:rsid w:val="005E5733"/>
    <w:rsid w:val="005E5C8E"/>
    <w:rsid w:val="005E6889"/>
    <w:rsid w:val="005E69BF"/>
    <w:rsid w:val="005E6DA5"/>
    <w:rsid w:val="005E6E06"/>
    <w:rsid w:val="005F0005"/>
    <w:rsid w:val="005F1C4D"/>
    <w:rsid w:val="005F2414"/>
    <w:rsid w:val="005F3686"/>
    <w:rsid w:val="005F3DDC"/>
    <w:rsid w:val="005F4087"/>
    <w:rsid w:val="005F46B7"/>
    <w:rsid w:val="005F4BFF"/>
    <w:rsid w:val="005F51CB"/>
    <w:rsid w:val="005F563A"/>
    <w:rsid w:val="005F5D6D"/>
    <w:rsid w:val="005F6207"/>
    <w:rsid w:val="005F65B1"/>
    <w:rsid w:val="005F676B"/>
    <w:rsid w:val="005F6863"/>
    <w:rsid w:val="005F779B"/>
    <w:rsid w:val="00601124"/>
    <w:rsid w:val="00601D4E"/>
    <w:rsid w:val="00602310"/>
    <w:rsid w:val="00602CC0"/>
    <w:rsid w:val="00603192"/>
    <w:rsid w:val="00603952"/>
    <w:rsid w:val="00603A84"/>
    <w:rsid w:val="00603C87"/>
    <w:rsid w:val="00603D1A"/>
    <w:rsid w:val="00604DBF"/>
    <w:rsid w:val="00606C0C"/>
    <w:rsid w:val="006076AE"/>
    <w:rsid w:val="00610188"/>
    <w:rsid w:val="00610192"/>
    <w:rsid w:val="006120F0"/>
    <w:rsid w:val="00612364"/>
    <w:rsid w:val="0061265C"/>
    <w:rsid w:val="00612FE7"/>
    <w:rsid w:val="0061362C"/>
    <w:rsid w:val="00613FA2"/>
    <w:rsid w:val="00614076"/>
    <w:rsid w:val="0061421A"/>
    <w:rsid w:val="00614ADE"/>
    <w:rsid w:val="00615108"/>
    <w:rsid w:val="0061537B"/>
    <w:rsid w:val="00615400"/>
    <w:rsid w:val="00615754"/>
    <w:rsid w:val="006161CD"/>
    <w:rsid w:val="006164A9"/>
    <w:rsid w:val="006168EA"/>
    <w:rsid w:val="00617120"/>
    <w:rsid w:val="00617924"/>
    <w:rsid w:val="00617A74"/>
    <w:rsid w:val="00617D82"/>
    <w:rsid w:val="00617DE3"/>
    <w:rsid w:val="00621AD9"/>
    <w:rsid w:val="006231F4"/>
    <w:rsid w:val="006235CF"/>
    <w:rsid w:val="00624578"/>
    <w:rsid w:val="00624673"/>
    <w:rsid w:val="006256CA"/>
    <w:rsid w:val="00625DA7"/>
    <w:rsid w:val="0062609A"/>
    <w:rsid w:val="0062681A"/>
    <w:rsid w:val="00626A81"/>
    <w:rsid w:val="0062746D"/>
    <w:rsid w:val="00627BD1"/>
    <w:rsid w:val="00627E39"/>
    <w:rsid w:val="00630490"/>
    <w:rsid w:val="00630883"/>
    <w:rsid w:val="00631566"/>
    <w:rsid w:val="00631EB5"/>
    <w:rsid w:val="00632099"/>
    <w:rsid w:val="006320C6"/>
    <w:rsid w:val="00632286"/>
    <w:rsid w:val="006336C6"/>
    <w:rsid w:val="006337D5"/>
    <w:rsid w:val="006348B5"/>
    <w:rsid w:val="00634F64"/>
    <w:rsid w:val="006352B5"/>
    <w:rsid w:val="00635786"/>
    <w:rsid w:val="00636154"/>
    <w:rsid w:val="00636CFF"/>
    <w:rsid w:val="0063721E"/>
    <w:rsid w:val="00637FAB"/>
    <w:rsid w:val="00640C03"/>
    <w:rsid w:val="00641088"/>
    <w:rsid w:val="006415A2"/>
    <w:rsid w:val="00641606"/>
    <w:rsid w:val="00641AED"/>
    <w:rsid w:val="00643137"/>
    <w:rsid w:val="00645652"/>
    <w:rsid w:val="00645A1A"/>
    <w:rsid w:val="00645C8A"/>
    <w:rsid w:val="006460E0"/>
    <w:rsid w:val="00646430"/>
    <w:rsid w:val="00646927"/>
    <w:rsid w:val="00646B7B"/>
    <w:rsid w:val="00646BBB"/>
    <w:rsid w:val="00646ED8"/>
    <w:rsid w:val="006506BE"/>
    <w:rsid w:val="0065077C"/>
    <w:rsid w:val="0065093D"/>
    <w:rsid w:val="00650EBD"/>
    <w:rsid w:val="0065261E"/>
    <w:rsid w:val="0065268D"/>
    <w:rsid w:val="00652868"/>
    <w:rsid w:val="00652BC7"/>
    <w:rsid w:val="00652BEB"/>
    <w:rsid w:val="006532C1"/>
    <w:rsid w:val="0065368C"/>
    <w:rsid w:val="006537F9"/>
    <w:rsid w:val="00654A60"/>
    <w:rsid w:val="00654F47"/>
    <w:rsid w:val="006557FB"/>
    <w:rsid w:val="00656AF4"/>
    <w:rsid w:val="00656CE3"/>
    <w:rsid w:val="006571B7"/>
    <w:rsid w:val="00657801"/>
    <w:rsid w:val="006578D5"/>
    <w:rsid w:val="00657F54"/>
    <w:rsid w:val="00657F8E"/>
    <w:rsid w:val="0066026F"/>
    <w:rsid w:val="00660492"/>
    <w:rsid w:val="00660EFD"/>
    <w:rsid w:val="00661349"/>
    <w:rsid w:val="0066134B"/>
    <w:rsid w:val="006614F9"/>
    <w:rsid w:val="006623F2"/>
    <w:rsid w:val="00663329"/>
    <w:rsid w:val="006637CA"/>
    <w:rsid w:val="006640AF"/>
    <w:rsid w:val="0066442A"/>
    <w:rsid w:val="0066497F"/>
    <w:rsid w:val="00665563"/>
    <w:rsid w:val="00665811"/>
    <w:rsid w:val="00665A95"/>
    <w:rsid w:val="006663F8"/>
    <w:rsid w:val="006672B4"/>
    <w:rsid w:val="00667512"/>
    <w:rsid w:val="00667542"/>
    <w:rsid w:val="00667A3A"/>
    <w:rsid w:val="00667A48"/>
    <w:rsid w:val="00670601"/>
    <w:rsid w:val="00670811"/>
    <w:rsid w:val="00671D92"/>
    <w:rsid w:val="00673865"/>
    <w:rsid w:val="00673A88"/>
    <w:rsid w:val="00674626"/>
    <w:rsid w:val="00674680"/>
    <w:rsid w:val="0067479D"/>
    <w:rsid w:val="00674933"/>
    <w:rsid w:val="0067504E"/>
    <w:rsid w:val="00675BDB"/>
    <w:rsid w:val="00675CEB"/>
    <w:rsid w:val="00675E4B"/>
    <w:rsid w:val="006765AC"/>
    <w:rsid w:val="006774B5"/>
    <w:rsid w:val="00677549"/>
    <w:rsid w:val="00677A16"/>
    <w:rsid w:val="006804CF"/>
    <w:rsid w:val="006804ED"/>
    <w:rsid w:val="00680BAE"/>
    <w:rsid w:val="00681442"/>
    <w:rsid w:val="00681E0E"/>
    <w:rsid w:val="00682487"/>
    <w:rsid w:val="00682558"/>
    <w:rsid w:val="00682935"/>
    <w:rsid w:val="006829F7"/>
    <w:rsid w:val="006831EF"/>
    <w:rsid w:val="0068378B"/>
    <w:rsid w:val="00683BA6"/>
    <w:rsid w:val="00684532"/>
    <w:rsid w:val="006848F2"/>
    <w:rsid w:val="0068597B"/>
    <w:rsid w:val="006859F6"/>
    <w:rsid w:val="00685B03"/>
    <w:rsid w:val="00685CA3"/>
    <w:rsid w:val="006865F0"/>
    <w:rsid w:val="00686773"/>
    <w:rsid w:val="00686C03"/>
    <w:rsid w:val="00686D2E"/>
    <w:rsid w:val="00687028"/>
    <w:rsid w:val="006877FD"/>
    <w:rsid w:val="00692F68"/>
    <w:rsid w:val="006937AA"/>
    <w:rsid w:val="00693950"/>
    <w:rsid w:val="00693A02"/>
    <w:rsid w:val="00693DC7"/>
    <w:rsid w:val="00693EA4"/>
    <w:rsid w:val="006946F1"/>
    <w:rsid w:val="00695993"/>
    <w:rsid w:val="0069603E"/>
    <w:rsid w:val="00696655"/>
    <w:rsid w:val="00696D01"/>
    <w:rsid w:val="00697F5E"/>
    <w:rsid w:val="006A050A"/>
    <w:rsid w:val="006A057D"/>
    <w:rsid w:val="006A07D2"/>
    <w:rsid w:val="006A0A8F"/>
    <w:rsid w:val="006A0BEF"/>
    <w:rsid w:val="006A1339"/>
    <w:rsid w:val="006A136F"/>
    <w:rsid w:val="006A16CD"/>
    <w:rsid w:val="006A29D8"/>
    <w:rsid w:val="006A2E45"/>
    <w:rsid w:val="006A418C"/>
    <w:rsid w:val="006A4AD9"/>
    <w:rsid w:val="006A4B1E"/>
    <w:rsid w:val="006A5014"/>
    <w:rsid w:val="006A5CD0"/>
    <w:rsid w:val="006A5EBA"/>
    <w:rsid w:val="006A62DB"/>
    <w:rsid w:val="006A6528"/>
    <w:rsid w:val="006A7497"/>
    <w:rsid w:val="006A7FE0"/>
    <w:rsid w:val="006B0017"/>
    <w:rsid w:val="006B06AD"/>
    <w:rsid w:val="006B0F6E"/>
    <w:rsid w:val="006B14B6"/>
    <w:rsid w:val="006B1FF3"/>
    <w:rsid w:val="006B21F3"/>
    <w:rsid w:val="006B3585"/>
    <w:rsid w:val="006B3A72"/>
    <w:rsid w:val="006B3BE5"/>
    <w:rsid w:val="006B4050"/>
    <w:rsid w:val="006B51A8"/>
    <w:rsid w:val="006B5C71"/>
    <w:rsid w:val="006B6167"/>
    <w:rsid w:val="006B7D17"/>
    <w:rsid w:val="006C0053"/>
    <w:rsid w:val="006C0952"/>
    <w:rsid w:val="006C0C2D"/>
    <w:rsid w:val="006C1256"/>
    <w:rsid w:val="006C174B"/>
    <w:rsid w:val="006C1F07"/>
    <w:rsid w:val="006C29CB"/>
    <w:rsid w:val="006C2A51"/>
    <w:rsid w:val="006C2BF7"/>
    <w:rsid w:val="006C2E11"/>
    <w:rsid w:val="006C3144"/>
    <w:rsid w:val="006C4519"/>
    <w:rsid w:val="006C48E1"/>
    <w:rsid w:val="006C5FDD"/>
    <w:rsid w:val="006C685B"/>
    <w:rsid w:val="006C7A66"/>
    <w:rsid w:val="006C7F58"/>
    <w:rsid w:val="006D035E"/>
    <w:rsid w:val="006D048E"/>
    <w:rsid w:val="006D078B"/>
    <w:rsid w:val="006D095C"/>
    <w:rsid w:val="006D0980"/>
    <w:rsid w:val="006D0A9A"/>
    <w:rsid w:val="006D0B44"/>
    <w:rsid w:val="006D138B"/>
    <w:rsid w:val="006D201F"/>
    <w:rsid w:val="006D289B"/>
    <w:rsid w:val="006D2E29"/>
    <w:rsid w:val="006D642C"/>
    <w:rsid w:val="006D6DCD"/>
    <w:rsid w:val="006D6EA3"/>
    <w:rsid w:val="006D7F5B"/>
    <w:rsid w:val="006D7FEB"/>
    <w:rsid w:val="006E01B9"/>
    <w:rsid w:val="006E09D1"/>
    <w:rsid w:val="006E0A87"/>
    <w:rsid w:val="006E140E"/>
    <w:rsid w:val="006E19E7"/>
    <w:rsid w:val="006E1F39"/>
    <w:rsid w:val="006E23D2"/>
    <w:rsid w:val="006E2765"/>
    <w:rsid w:val="006E2A20"/>
    <w:rsid w:val="006E3671"/>
    <w:rsid w:val="006E4A59"/>
    <w:rsid w:val="006E5C56"/>
    <w:rsid w:val="006E647C"/>
    <w:rsid w:val="006E6515"/>
    <w:rsid w:val="006E6541"/>
    <w:rsid w:val="006E6CD1"/>
    <w:rsid w:val="006E73AD"/>
    <w:rsid w:val="006E7F4C"/>
    <w:rsid w:val="006F0208"/>
    <w:rsid w:val="006F035C"/>
    <w:rsid w:val="006F0513"/>
    <w:rsid w:val="006F0834"/>
    <w:rsid w:val="006F16A0"/>
    <w:rsid w:val="006F1706"/>
    <w:rsid w:val="006F19FD"/>
    <w:rsid w:val="006F1C88"/>
    <w:rsid w:val="006F2449"/>
    <w:rsid w:val="006F25E4"/>
    <w:rsid w:val="006F2684"/>
    <w:rsid w:val="006F272F"/>
    <w:rsid w:val="006F2D75"/>
    <w:rsid w:val="006F3767"/>
    <w:rsid w:val="006F417A"/>
    <w:rsid w:val="006F440E"/>
    <w:rsid w:val="006F442C"/>
    <w:rsid w:val="006F453D"/>
    <w:rsid w:val="006F51FF"/>
    <w:rsid w:val="006F5833"/>
    <w:rsid w:val="006F6553"/>
    <w:rsid w:val="006F6C37"/>
    <w:rsid w:val="006F70A8"/>
    <w:rsid w:val="006F777D"/>
    <w:rsid w:val="007009DE"/>
    <w:rsid w:val="00700AAE"/>
    <w:rsid w:val="007024F2"/>
    <w:rsid w:val="0070268B"/>
    <w:rsid w:val="007029F4"/>
    <w:rsid w:val="00704E52"/>
    <w:rsid w:val="00706788"/>
    <w:rsid w:val="0070699A"/>
    <w:rsid w:val="00706CC2"/>
    <w:rsid w:val="00707740"/>
    <w:rsid w:val="007079B9"/>
    <w:rsid w:val="007079CB"/>
    <w:rsid w:val="00710114"/>
    <w:rsid w:val="007101F0"/>
    <w:rsid w:val="00710273"/>
    <w:rsid w:val="00710359"/>
    <w:rsid w:val="0071035E"/>
    <w:rsid w:val="00711AF1"/>
    <w:rsid w:val="00712132"/>
    <w:rsid w:val="00713312"/>
    <w:rsid w:val="007138F2"/>
    <w:rsid w:val="00713E3C"/>
    <w:rsid w:val="00714243"/>
    <w:rsid w:val="00714BCC"/>
    <w:rsid w:val="00715540"/>
    <w:rsid w:val="00716278"/>
    <w:rsid w:val="007168D6"/>
    <w:rsid w:val="00717BE5"/>
    <w:rsid w:val="00717F82"/>
    <w:rsid w:val="0072005E"/>
    <w:rsid w:val="00720350"/>
    <w:rsid w:val="00720428"/>
    <w:rsid w:val="00720BA6"/>
    <w:rsid w:val="00721179"/>
    <w:rsid w:val="007218E4"/>
    <w:rsid w:val="00722D8F"/>
    <w:rsid w:val="00722E31"/>
    <w:rsid w:val="007234DE"/>
    <w:rsid w:val="0072355A"/>
    <w:rsid w:val="00723A2D"/>
    <w:rsid w:val="007241B8"/>
    <w:rsid w:val="007244C9"/>
    <w:rsid w:val="00724719"/>
    <w:rsid w:val="0072477E"/>
    <w:rsid w:val="00724C01"/>
    <w:rsid w:val="00724DEA"/>
    <w:rsid w:val="00725B73"/>
    <w:rsid w:val="0072612B"/>
    <w:rsid w:val="007267EB"/>
    <w:rsid w:val="007277B4"/>
    <w:rsid w:val="007279A0"/>
    <w:rsid w:val="00727ED1"/>
    <w:rsid w:val="0073121E"/>
    <w:rsid w:val="00732971"/>
    <w:rsid w:val="00733AA7"/>
    <w:rsid w:val="00733ABB"/>
    <w:rsid w:val="007341F5"/>
    <w:rsid w:val="007356F4"/>
    <w:rsid w:val="007362E8"/>
    <w:rsid w:val="0073685F"/>
    <w:rsid w:val="00736DE2"/>
    <w:rsid w:val="0073704F"/>
    <w:rsid w:val="00737B42"/>
    <w:rsid w:val="007400D4"/>
    <w:rsid w:val="0074082B"/>
    <w:rsid w:val="00740AA5"/>
    <w:rsid w:val="00740BCD"/>
    <w:rsid w:val="00740DB2"/>
    <w:rsid w:val="007418A4"/>
    <w:rsid w:val="00741C66"/>
    <w:rsid w:val="00743766"/>
    <w:rsid w:val="00743806"/>
    <w:rsid w:val="00744044"/>
    <w:rsid w:val="00744B95"/>
    <w:rsid w:val="00744DF1"/>
    <w:rsid w:val="007458A4"/>
    <w:rsid w:val="00745AE2"/>
    <w:rsid w:val="00745DB3"/>
    <w:rsid w:val="00746156"/>
    <w:rsid w:val="00746E46"/>
    <w:rsid w:val="007477C7"/>
    <w:rsid w:val="0075053F"/>
    <w:rsid w:val="00751523"/>
    <w:rsid w:val="00751C00"/>
    <w:rsid w:val="00751D74"/>
    <w:rsid w:val="00751EB2"/>
    <w:rsid w:val="007532A4"/>
    <w:rsid w:val="00753583"/>
    <w:rsid w:val="00753AA6"/>
    <w:rsid w:val="00754106"/>
    <w:rsid w:val="00754780"/>
    <w:rsid w:val="00754879"/>
    <w:rsid w:val="00754960"/>
    <w:rsid w:val="00754B54"/>
    <w:rsid w:val="00754E93"/>
    <w:rsid w:val="007552E7"/>
    <w:rsid w:val="0075563D"/>
    <w:rsid w:val="007557CC"/>
    <w:rsid w:val="00756A2C"/>
    <w:rsid w:val="00756F7E"/>
    <w:rsid w:val="007570BF"/>
    <w:rsid w:val="007574D5"/>
    <w:rsid w:val="00760062"/>
    <w:rsid w:val="00760710"/>
    <w:rsid w:val="00760A97"/>
    <w:rsid w:val="00760BC1"/>
    <w:rsid w:val="00760C62"/>
    <w:rsid w:val="0076155A"/>
    <w:rsid w:val="007615D4"/>
    <w:rsid w:val="00762139"/>
    <w:rsid w:val="00762C73"/>
    <w:rsid w:val="00762EA3"/>
    <w:rsid w:val="00762EB3"/>
    <w:rsid w:val="00763025"/>
    <w:rsid w:val="00763169"/>
    <w:rsid w:val="0076387B"/>
    <w:rsid w:val="007638B6"/>
    <w:rsid w:val="00764638"/>
    <w:rsid w:val="00764A7D"/>
    <w:rsid w:val="00764B16"/>
    <w:rsid w:val="00764E1D"/>
    <w:rsid w:val="00765C10"/>
    <w:rsid w:val="0076695A"/>
    <w:rsid w:val="00767129"/>
    <w:rsid w:val="0076763D"/>
    <w:rsid w:val="007676C4"/>
    <w:rsid w:val="007709A2"/>
    <w:rsid w:val="007710FF"/>
    <w:rsid w:val="0077122E"/>
    <w:rsid w:val="007712A0"/>
    <w:rsid w:val="007712ED"/>
    <w:rsid w:val="00772019"/>
    <w:rsid w:val="00772097"/>
    <w:rsid w:val="00772573"/>
    <w:rsid w:val="007734FC"/>
    <w:rsid w:val="007758A3"/>
    <w:rsid w:val="00776D95"/>
    <w:rsid w:val="00777885"/>
    <w:rsid w:val="00777D24"/>
    <w:rsid w:val="00780420"/>
    <w:rsid w:val="00780549"/>
    <w:rsid w:val="007806C7"/>
    <w:rsid w:val="00780C74"/>
    <w:rsid w:val="00780EC2"/>
    <w:rsid w:val="00781356"/>
    <w:rsid w:val="007833B2"/>
    <w:rsid w:val="00783EC6"/>
    <w:rsid w:val="007847E0"/>
    <w:rsid w:val="0078498A"/>
    <w:rsid w:val="00784BA6"/>
    <w:rsid w:val="00785623"/>
    <w:rsid w:val="007867C3"/>
    <w:rsid w:val="00786B5B"/>
    <w:rsid w:val="00790147"/>
    <w:rsid w:val="00790CAF"/>
    <w:rsid w:val="007915C1"/>
    <w:rsid w:val="00791DD2"/>
    <w:rsid w:val="007927A9"/>
    <w:rsid w:val="0079322B"/>
    <w:rsid w:val="007932AE"/>
    <w:rsid w:val="007935F6"/>
    <w:rsid w:val="00793B64"/>
    <w:rsid w:val="0079437F"/>
    <w:rsid w:val="0079461E"/>
    <w:rsid w:val="007948EB"/>
    <w:rsid w:val="0079512D"/>
    <w:rsid w:val="007957CD"/>
    <w:rsid w:val="00795D20"/>
    <w:rsid w:val="00796160"/>
    <w:rsid w:val="007972BC"/>
    <w:rsid w:val="007975D7"/>
    <w:rsid w:val="00797B65"/>
    <w:rsid w:val="007A0C3F"/>
    <w:rsid w:val="007A1440"/>
    <w:rsid w:val="007A171D"/>
    <w:rsid w:val="007A1779"/>
    <w:rsid w:val="007A1DC8"/>
    <w:rsid w:val="007A313F"/>
    <w:rsid w:val="007A408E"/>
    <w:rsid w:val="007A41DD"/>
    <w:rsid w:val="007A4984"/>
    <w:rsid w:val="007A52E2"/>
    <w:rsid w:val="007A5801"/>
    <w:rsid w:val="007A6678"/>
    <w:rsid w:val="007B0429"/>
    <w:rsid w:val="007B04EA"/>
    <w:rsid w:val="007B0C78"/>
    <w:rsid w:val="007B144A"/>
    <w:rsid w:val="007B2F46"/>
    <w:rsid w:val="007B3016"/>
    <w:rsid w:val="007B3493"/>
    <w:rsid w:val="007B3B58"/>
    <w:rsid w:val="007B4609"/>
    <w:rsid w:val="007B4CEB"/>
    <w:rsid w:val="007B50B0"/>
    <w:rsid w:val="007B59E1"/>
    <w:rsid w:val="007B5F13"/>
    <w:rsid w:val="007B69C9"/>
    <w:rsid w:val="007B7064"/>
    <w:rsid w:val="007B79DF"/>
    <w:rsid w:val="007B7D84"/>
    <w:rsid w:val="007C03D7"/>
    <w:rsid w:val="007C0994"/>
    <w:rsid w:val="007C1320"/>
    <w:rsid w:val="007C146E"/>
    <w:rsid w:val="007C15F3"/>
    <w:rsid w:val="007C2B2F"/>
    <w:rsid w:val="007C2B69"/>
    <w:rsid w:val="007C3296"/>
    <w:rsid w:val="007C3350"/>
    <w:rsid w:val="007C3458"/>
    <w:rsid w:val="007C3BD5"/>
    <w:rsid w:val="007C3CC9"/>
    <w:rsid w:val="007C40CB"/>
    <w:rsid w:val="007C544A"/>
    <w:rsid w:val="007C552D"/>
    <w:rsid w:val="007C596B"/>
    <w:rsid w:val="007C65EC"/>
    <w:rsid w:val="007C6D2E"/>
    <w:rsid w:val="007D006E"/>
    <w:rsid w:val="007D0930"/>
    <w:rsid w:val="007D1585"/>
    <w:rsid w:val="007D2037"/>
    <w:rsid w:val="007D2525"/>
    <w:rsid w:val="007D2BFE"/>
    <w:rsid w:val="007D2CF1"/>
    <w:rsid w:val="007D3889"/>
    <w:rsid w:val="007D42E4"/>
    <w:rsid w:val="007D5148"/>
    <w:rsid w:val="007D51C3"/>
    <w:rsid w:val="007D5AA4"/>
    <w:rsid w:val="007D5EFF"/>
    <w:rsid w:val="007D6819"/>
    <w:rsid w:val="007D68E6"/>
    <w:rsid w:val="007D6BCC"/>
    <w:rsid w:val="007D776C"/>
    <w:rsid w:val="007D7F6A"/>
    <w:rsid w:val="007E01FD"/>
    <w:rsid w:val="007E0350"/>
    <w:rsid w:val="007E0D15"/>
    <w:rsid w:val="007E1694"/>
    <w:rsid w:val="007E2728"/>
    <w:rsid w:val="007E36D3"/>
    <w:rsid w:val="007E38C1"/>
    <w:rsid w:val="007E3BE6"/>
    <w:rsid w:val="007E3C66"/>
    <w:rsid w:val="007E4890"/>
    <w:rsid w:val="007E4F86"/>
    <w:rsid w:val="007E5014"/>
    <w:rsid w:val="007E54DC"/>
    <w:rsid w:val="007E6691"/>
    <w:rsid w:val="007E6F2F"/>
    <w:rsid w:val="007E735F"/>
    <w:rsid w:val="007E73A6"/>
    <w:rsid w:val="007E74EA"/>
    <w:rsid w:val="007E7F85"/>
    <w:rsid w:val="007F066C"/>
    <w:rsid w:val="007F10E5"/>
    <w:rsid w:val="007F1495"/>
    <w:rsid w:val="007F1A96"/>
    <w:rsid w:val="007F29A6"/>
    <w:rsid w:val="007F3850"/>
    <w:rsid w:val="007F4428"/>
    <w:rsid w:val="007F55B9"/>
    <w:rsid w:val="007F6D09"/>
    <w:rsid w:val="007F6D0A"/>
    <w:rsid w:val="007F6F47"/>
    <w:rsid w:val="007F79CD"/>
    <w:rsid w:val="007F7A4A"/>
    <w:rsid w:val="008008AE"/>
    <w:rsid w:val="00801263"/>
    <w:rsid w:val="008013ED"/>
    <w:rsid w:val="0080186F"/>
    <w:rsid w:val="00801A69"/>
    <w:rsid w:val="00801FEE"/>
    <w:rsid w:val="00802BE1"/>
    <w:rsid w:val="00802D09"/>
    <w:rsid w:val="0080364A"/>
    <w:rsid w:val="00803939"/>
    <w:rsid w:val="008046AB"/>
    <w:rsid w:val="008050AF"/>
    <w:rsid w:val="008054F1"/>
    <w:rsid w:val="008056DF"/>
    <w:rsid w:val="00805943"/>
    <w:rsid w:val="00805976"/>
    <w:rsid w:val="00805A8F"/>
    <w:rsid w:val="00805F03"/>
    <w:rsid w:val="00805F83"/>
    <w:rsid w:val="0080665A"/>
    <w:rsid w:val="00806920"/>
    <w:rsid w:val="008069FC"/>
    <w:rsid w:val="00807208"/>
    <w:rsid w:val="008072E1"/>
    <w:rsid w:val="00807B2B"/>
    <w:rsid w:val="00807CC7"/>
    <w:rsid w:val="00807DD2"/>
    <w:rsid w:val="0081030C"/>
    <w:rsid w:val="008104DD"/>
    <w:rsid w:val="00810B2E"/>
    <w:rsid w:val="00810BA6"/>
    <w:rsid w:val="00810CD7"/>
    <w:rsid w:val="008116C3"/>
    <w:rsid w:val="00811DEA"/>
    <w:rsid w:val="00812B8D"/>
    <w:rsid w:val="00813104"/>
    <w:rsid w:val="00813889"/>
    <w:rsid w:val="00813E9D"/>
    <w:rsid w:val="00813EBF"/>
    <w:rsid w:val="00814733"/>
    <w:rsid w:val="0081483C"/>
    <w:rsid w:val="00814908"/>
    <w:rsid w:val="00814F93"/>
    <w:rsid w:val="00815A32"/>
    <w:rsid w:val="00820F6D"/>
    <w:rsid w:val="00821A4D"/>
    <w:rsid w:val="00821D30"/>
    <w:rsid w:val="00822AE0"/>
    <w:rsid w:val="0082338D"/>
    <w:rsid w:val="00823693"/>
    <w:rsid w:val="00823D73"/>
    <w:rsid w:val="00823F1F"/>
    <w:rsid w:val="00823F4D"/>
    <w:rsid w:val="00824F31"/>
    <w:rsid w:val="0082500C"/>
    <w:rsid w:val="0082549E"/>
    <w:rsid w:val="008254BD"/>
    <w:rsid w:val="008254C2"/>
    <w:rsid w:val="0082583A"/>
    <w:rsid w:val="00825849"/>
    <w:rsid w:val="00825B4F"/>
    <w:rsid w:val="00825DBE"/>
    <w:rsid w:val="00826AA7"/>
    <w:rsid w:val="00827210"/>
    <w:rsid w:val="00827E50"/>
    <w:rsid w:val="0083074D"/>
    <w:rsid w:val="00830C48"/>
    <w:rsid w:val="008312CC"/>
    <w:rsid w:val="0083193D"/>
    <w:rsid w:val="00831FA4"/>
    <w:rsid w:val="00832B23"/>
    <w:rsid w:val="00833FBC"/>
    <w:rsid w:val="00834918"/>
    <w:rsid w:val="008366AE"/>
    <w:rsid w:val="008373A7"/>
    <w:rsid w:val="00837FDD"/>
    <w:rsid w:val="00841ED9"/>
    <w:rsid w:val="008425EB"/>
    <w:rsid w:val="008429B9"/>
    <w:rsid w:val="008429BE"/>
    <w:rsid w:val="00843A0D"/>
    <w:rsid w:val="008441A7"/>
    <w:rsid w:val="008451A7"/>
    <w:rsid w:val="008468A0"/>
    <w:rsid w:val="008470E3"/>
    <w:rsid w:val="0084739E"/>
    <w:rsid w:val="00847CF3"/>
    <w:rsid w:val="00850225"/>
    <w:rsid w:val="00850E36"/>
    <w:rsid w:val="0085138D"/>
    <w:rsid w:val="00852577"/>
    <w:rsid w:val="00852D04"/>
    <w:rsid w:val="0085393D"/>
    <w:rsid w:val="00853A65"/>
    <w:rsid w:val="00854993"/>
    <w:rsid w:val="00854B20"/>
    <w:rsid w:val="00854FC3"/>
    <w:rsid w:val="00855622"/>
    <w:rsid w:val="00855B64"/>
    <w:rsid w:val="008560BE"/>
    <w:rsid w:val="0085654B"/>
    <w:rsid w:val="008567A4"/>
    <w:rsid w:val="00856A30"/>
    <w:rsid w:val="008576B0"/>
    <w:rsid w:val="00857ADE"/>
    <w:rsid w:val="00857D29"/>
    <w:rsid w:val="00860519"/>
    <w:rsid w:val="00860BE4"/>
    <w:rsid w:val="0086101C"/>
    <w:rsid w:val="0086124C"/>
    <w:rsid w:val="00862262"/>
    <w:rsid w:val="00862280"/>
    <w:rsid w:val="008623C1"/>
    <w:rsid w:val="008631FC"/>
    <w:rsid w:val="008638C6"/>
    <w:rsid w:val="00864D94"/>
    <w:rsid w:val="00865022"/>
    <w:rsid w:val="00866664"/>
    <w:rsid w:val="00866AF2"/>
    <w:rsid w:val="00866E1A"/>
    <w:rsid w:val="00870257"/>
    <w:rsid w:val="00871038"/>
    <w:rsid w:val="008714FF"/>
    <w:rsid w:val="008715E0"/>
    <w:rsid w:val="0087192D"/>
    <w:rsid w:val="00871A2E"/>
    <w:rsid w:val="0087303F"/>
    <w:rsid w:val="008730CF"/>
    <w:rsid w:val="008731DF"/>
    <w:rsid w:val="00873426"/>
    <w:rsid w:val="00873AD5"/>
    <w:rsid w:val="00873C69"/>
    <w:rsid w:val="00874151"/>
    <w:rsid w:val="008745D8"/>
    <w:rsid w:val="0087538D"/>
    <w:rsid w:val="00876151"/>
    <w:rsid w:val="00876675"/>
    <w:rsid w:val="00876DFE"/>
    <w:rsid w:val="00877446"/>
    <w:rsid w:val="00877C98"/>
    <w:rsid w:val="008800F4"/>
    <w:rsid w:val="00880A13"/>
    <w:rsid w:val="00881F0D"/>
    <w:rsid w:val="00882746"/>
    <w:rsid w:val="008829E1"/>
    <w:rsid w:val="008839B2"/>
    <w:rsid w:val="00883A3B"/>
    <w:rsid w:val="00884F4E"/>
    <w:rsid w:val="00885900"/>
    <w:rsid w:val="00885D6A"/>
    <w:rsid w:val="00885DB7"/>
    <w:rsid w:val="008866AE"/>
    <w:rsid w:val="0088709A"/>
    <w:rsid w:val="00887442"/>
    <w:rsid w:val="008877B7"/>
    <w:rsid w:val="00887C77"/>
    <w:rsid w:val="00887DCA"/>
    <w:rsid w:val="00890588"/>
    <w:rsid w:val="008919A6"/>
    <w:rsid w:val="00892D43"/>
    <w:rsid w:val="00893112"/>
    <w:rsid w:val="008932DD"/>
    <w:rsid w:val="00893A7A"/>
    <w:rsid w:val="0089417D"/>
    <w:rsid w:val="008945E7"/>
    <w:rsid w:val="00895129"/>
    <w:rsid w:val="008956DF"/>
    <w:rsid w:val="00895784"/>
    <w:rsid w:val="00895F5B"/>
    <w:rsid w:val="00896E7B"/>
    <w:rsid w:val="00897BC2"/>
    <w:rsid w:val="008A06E9"/>
    <w:rsid w:val="008A0865"/>
    <w:rsid w:val="008A1443"/>
    <w:rsid w:val="008A1460"/>
    <w:rsid w:val="008A1518"/>
    <w:rsid w:val="008A222C"/>
    <w:rsid w:val="008A2825"/>
    <w:rsid w:val="008A325A"/>
    <w:rsid w:val="008A46F7"/>
    <w:rsid w:val="008A4A53"/>
    <w:rsid w:val="008A55FF"/>
    <w:rsid w:val="008A599B"/>
    <w:rsid w:val="008A6FD4"/>
    <w:rsid w:val="008A79E6"/>
    <w:rsid w:val="008B021F"/>
    <w:rsid w:val="008B07C0"/>
    <w:rsid w:val="008B1999"/>
    <w:rsid w:val="008B282D"/>
    <w:rsid w:val="008B2E1F"/>
    <w:rsid w:val="008B4038"/>
    <w:rsid w:val="008B43CB"/>
    <w:rsid w:val="008B47E8"/>
    <w:rsid w:val="008B485D"/>
    <w:rsid w:val="008B4875"/>
    <w:rsid w:val="008B4E3E"/>
    <w:rsid w:val="008B536B"/>
    <w:rsid w:val="008B58ED"/>
    <w:rsid w:val="008B62CD"/>
    <w:rsid w:val="008B7B5D"/>
    <w:rsid w:val="008B7B69"/>
    <w:rsid w:val="008C09FB"/>
    <w:rsid w:val="008C1711"/>
    <w:rsid w:val="008C1863"/>
    <w:rsid w:val="008C1AAD"/>
    <w:rsid w:val="008C1EC5"/>
    <w:rsid w:val="008C2FFE"/>
    <w:rsid w:val="008C32B5"/>
    <w:rsid w:val="008C3B65"/>
    <w:rsid w:val="008C44BA"/>
    <w:rsid w:val="008C5273"/>
    <w:rsid w:val="008C6A12"/>
    <w:rsid w:val="008C6E4C"/>
    <w:rsid w:val="008D0325"/>
    <w:rsid w:val="008D0910"/>
    <w:rsid w:val="008D23CC"/>
    <w:rsid w:val="008D2781"/>
    <w:rsid w:val="008D2AC7"/>
    <w:rsid w:val="008D35B3"/>
    <w:rsid w:val="008D3783"/>
    <w:rsid w:val="008D4F03"/>
    <w:rsid w:val="008D565C"/>
    <w:rsid w:val="008D5EF8"/>
    <w:rsid w:val="008D6548"/>
    <w:rsid w:val="008D655C"/>
    <w:rsid w:val="008D6820"/>
    <w:rsid w:val="008D68EA"/>
    <w:rsid w:val="008D70AE"/>
    <w:rsid w:val="008D72B4"/>
    <w:rsid w:val="008D7F7E"/>
    <w:rsid w:val="008E0093"/>
    <w:rsid w:val="008E1402"/>
    <w:rsid w:val="008E1626"/>
    <w:rsid w:val="008E1CE2"/>
    <w:rsid w:val="008E23BC"/>
    <w:rsid w:val="008E3646"/>
    <w:rsid w:val="008E50A3"/>
    <w:rsid w:val="008E5935"/>
    <w:rsid w:val="008E6808"/>
    <w:rsid w:val="008E6C56"/>
    <w:rsid w:val="008E6E25"/>
    <w:rsid w:val="008E73B4"/>
    <w:rsid w:val="008E7664"/>
    <w:rsid w:val="008E786C"/>
    <w:rsid w:val="008F0322"/>
    <w:rsid w:val="008F1568"/>
    <w:rsid w:val="008F1AEF"/>
    <w:rsid w:val="008F3288"/>
    <w:rsid w:val="008F360F"/>
    <w:rsid w:val="008F476A"/>
    <w:rsid w:val="008F4A2B"/>
    <w:rsid w:val="008F4DD2"/>
    <w:rsid w:val="008F5068"/>
    <w:rsid w:val="008F52E6"/>
    <w:rsid w:val="008F6789"/>
    <w:rsid w:val="008F67CB"/>
    <w:rsid w:val="008F745A"/>
    <w:rsid w:val="008F7EC2"/>
    <w:rsid w:val="00900636"/>
    <w:rsid w:val="00900894"/>
    <w:rsid w:val="009008A3"/>
    <w:rsid w:val="00900D4A"/>
    <w:rsid w:val="00901958"/>
    <w:rsid w:val="009022C8"/>
    <w:rsid w:val="009032E5"/>
    <w:rsid w:val="00905104"/>
    <w:rsid w:val="00906894"/>
    <w:rsid w:val="0090692D"/>
    <w:rsid w:val="009077DA"/>
    <w:rsid w:val="009100FD"/>
    <w:rsid w:val="00910F7A"/>
    <w:rsid w:val="009113A8"/>
    <w:rsid w:val="00912095"/>
    <w:rsid w:val="00912272"/>
    <w:rsid w:val="00912700"/>
    <w:rsid w:val="00912C3B"/>
    <w:rsid w:val="00913C76"/>
    <w:rsid w:val="009170FC"/>
    <w:rsid w:val="00920068"/>
    <w:rsid w:val="00921E47"/>
    <w:rsid w:val="009221D5"/>
    <w:rsid w:val="00922333"/>
    <w:rsid w:val="00922827"/>
    <w:rsid w:val="00922ADA"/>
    <w:rsid w:val="00924541"/>
    <w:rsid w:val="00925794"/>
    <w:rsid w:val="00925864"/>
    <w:rsid w:val="009261A1"/>
    <w:rsid w:val="009271BF"/>
    <w:rsid w:val="009273A0"/>
    <w:rsid w:val="00927473"/>
    <w:rsid w:val="00927A65"/>
    <w:rsid w:val="009304FC"/>
    <w:rsid w:val="00931162"/>
    <w:rsid w:val="00931A0F"/>
    <w:rsid w:val="009322F7"/>
    <w:rsid w:val="00932411"/>
    <w:rsid w:val="00932596"/>
    <w:rsid w:val="009328AE"/>
    <w:rsid w:val="00932B56"/>
    <w:rsid w:val="00932E21"/>
    <w:rsid w:val="009344E6"/>
    <w:rsid w:val="00934ACB"/>
    <w:rsid w:val="00934F76"/>
    <w:rsid w:val="0093570A"/>
    <w:rsid w:val="00935B44"/>
    <w:rsid w:val="0093616B"/>
    <w:rsid w:val="0093632F"/>
    <w:rsid w:val="009369F1"/>
    <w:rsid w:val="00937602"/>
    <w:rsid w:val="00937EF5"/>
    <w:rsid w:val="00937FEE"/>
    <w:rsid w:val="009404D4"/>
    <w:rsid w:val="0094177D"/>
    <w:rsid w:val="00941E59"/>
    <w:rsid w:val="009420CE"/>
    <w:rsid w:val="00942DE3"/>
    <w:rsid w:val="0094317C"/>
    <w:rsid w:val="00943BCB"/>
    <w:rsid w:val="00943D2F"/>
    <w:rsid w:val="0094467E"/>
    <w:rsid w:val="00945403"/>
    <w:rsid w:val="009456E3"/>
    <w:rsid w:val="00945BBD"/>
    <w:rsid w:val="00945E4E"/>
    <w:rsid w:val="00946F98"/>
    <w:rsid w:val="009502DD"/>
    <w:rsid w:val="00950A68"/>
    <w:rsid w:val="00950FBF"/>
    <w:rsid w:val="00951469"/>
    <w:rsid w:val="009518EE"/>
    <w:rsid w:val="00951BF6"/>
    <w:rsid w:val="00952124"/>
    <w:rsid w:val="00952220"/>
    <w:rsid w:val="00952783"/>
    <w:rsid w:val="00952981"/>
    <w:rsid w:val="00952B2F"/>
    <w:rsid w:val="00952D68"/>
    <w:rsid w:val="00953580"/>
    <w:rsid w:val="00953BAE"/>
    <w:rsid w:val="00954627"/>
    <w:rsid w:val="00954709"/>
    <w:rsid w:val="00954A12"/>
    <w:rsid w:val="00955B46"/>
    <w:rsid w:val="00955C15"/>
    <w:rsid w:val="00955E00"/>
    <w:rsid w:val="00956EC0"/>
    <w:rsid w:val="009576E5"/>
    <w:rsid w:val="00957CC7"/>
    <w:rsid w:val="00957CF8"/>
    <w:rsid w:val="00957D42"/>
    <w:rsid w:val="00960318"/>
    <w:rsid w:val="0096088E"/>
    <w:rsid w:val="00961522"/>
    <w:rsid w:val="0096177A"/>
    <w:rsid w:val="0096264B"/>
    <w:rsid w:val="00962EF6"/>
    <w:rsid w:val="00963DC6"/>
    <w:rsid w:val="009640EC"/>
    <w:rsid w:val="00965758"/>
    <w:rsid w:val="00965C51"/>
    <w:rsid w:val="00965D8D"/>
    <w:rsid w:val="0096602A"/>
    <w:rsid w:val="0096625A"/>
    <w:rsid w:val="009671B6"/>
    <w:rsid w:val="00970FED"/>
    <w:rsid w:val="009712F0"/>
    <w:rsid w:val="00971F66"/>
    <w:rsid w:val="009734EA"/>
    <w:rsid w:val="009737A9"/>
    <w:rsid w:val="00974243"/>
    <w:rsid w:val="0097460C"/>
    <w:rsid w:val="00974A59"/>
    <w:rsid w:val="00974FD2"/>
    <w:rsid w:val="00975002"/>
    <w:rsid w:val="009750D7"/>
    <w:rsid w:val="009752C6"/>
    <w:rsid w:val="009753C3"/>
    <w:rsid w:val="009755AD"/>
    <w:rsid w:val="00975798"/>
    <w:rsid w:val="009765F8"/>
    <w:rsid w:val="00976A10"/>
    <w:rsid w:val="00976B0E"/>
    <w:rsid w:val="00976F3B"/>
    <w:rsid w:val="009771B7"/>
    <w:rsid w:val="009800E0"/>
    <w:rsid w:val="00980C33"/>
    <w:rsid w:val="009823AA"/>
    <w:rsid w:val="00982668"/>
    <w:rsid w:val="00982D8F"/>
    <w:rsid w:val="0098368D"/>
    <w:rsid w:val="00983CC5"/>
    <w:rsid w:val="0098532F"/>
    <w:rsid w:val="0098560A"/>
    <w:rsid w:val="00985B74"/>
    <w:rsid w:val="009865E3"/>
    <w:rsid w:val="0098677F"/>
    <w:rsid w:val="009867CA"/>
    <w:rsid w:val="00986B82"/>
    <w:rsid w:val="009874D7"/>
    <w:rsid w:val="009875D7"/>
    <w:rsid w:val="00987A1E"/>
    <w:rsid w:val="00987F31"/>
    <w:rsid w:val="00990CF2"/>
    <w:rsid w:val="00991874"/>
    <w:rsid w:val="00991974"/>
    <w:rsid w:val="00991B67"/>
    <w:rsid w:val="00991DCD"/>
    <w:rsid w:val="00991EBD"/>
    <w:rsid w:val="0099203D"/>
    <w:rsid w:val="00993948"/>
    <w:rsid w:val="00993A14"/>
    <w:rsid w:val="0099407B"/>
    <w:rsid w:val="009945D1"/>
    <w:rsid w:val="00994A54"/>
    <w:rsid w:val="00995195"/>
    <w:rsid w:val="009958F6"/>
    <w:rsid w:val="00996563"/>
    <w:rsid w:val="00997484"/>
    <w:rsid w:val="00997AE2"/>
    <w:rsid w:val="00997C57"/>
    <w:rsid w:val="009A08C7"/>
    <w:rsid w:val="009A09FE"/>
    <w:rsid w:val="009A0BFD"/>
    <w:rsid w:val="009A0F1D"/>
    <w:rsid w:val="009A1270"/>
    <w:rsid w:val="009A2F88"/>
    <w:rsid w:val="009A320F"/>
    <w:rsid w:val="009A3C5E"/>
    <w:rsid w:val="009A4451"/>
    <w:rsid w:val="009A5FA1"/>
    <w:rsid w:val="009A642A"/>
    <w:rsid w:val="009B01B1"/>
    <w:rsid w:val="009B111D"/>
    <w:rsid w:val="009B11CE"/>
    <w:rsid w:val="009B17F8"/>
    <w:rsid w:val="009B1E53"/>
    <w:rsid w:val="009B2035"/>
    <w:rsid w:val="009B23B9"/>
    <w:rsid w:val="009B3543"/>
    <w:rsid w:val="009B37D7"/>
    <w:rsid w:val="009B4C30"/>
    <w:rsid w:val="009B5387"/>
    <w:rsid w:val="009B57E6"/>
    <w:rsid w:val="009B5AFE"/>
    <w:rsid w:val="009B672F"/>
    <w:rsid w:val="009B6BB2"/>
    <w:rsid w:val="009B6CC4"/>
    <w:rsid w:val="009B6CFA"/>
    <w:rsid w:val="009B6FD9"/>
    <w:rsid w:val="009B7DEA"/>
    <w:rsid w:val="009C042A"/>
    <w:rsid w:val="009C11C6"/>
    <w:rsid w:val="009C1359"/>
    <w:rsid w:val="009C17E5"/>
    <w:rsid w:val="009C1EB4"/>
    <w:rsid w:val="009C2332"/>
    <w:rsid w:val="009C31E3"/>
    <w:rsid w:val="009C3670"/>
    <w:rsid w:val="009C36A3"/>
    <w:rsid w:val="009C4D71"/>
    <w:rsid w:val="009C5C7C"/>
    <w:rsid w:val="009C7015"/>
    <w:rsid w:val="009C7463"/>
    <w:rsid w:val="009C76EF"/>
    <w:rsid w:val="009D019F"/>
    <w:rsid w:val="009D0A54"/>
    <w:rsid w:val="009D0A97"/>
    <w:rsid w:val="009D0AD1"/>
    <w:rsid w:val="009D0DB8"/>
    <w:rsid w:val="009D136A"/>
    <w:rsid w:val="009D16F2"/>
    <w:rsid w:val="009D18B0"/>
    <w:rsid w:val="009D1E1A"/>
    <w:rsid w:val="009D25EE"/>
    <w:rsid w:val="009D3000"/>
    <w:rsid w:val="009D384A"/>
    <w:rsid w:val="009D3FDB"/>
    <w:rsid w:val="009D40D1"/>
    <w:rsid w:val="009D4144"/>
    <w:rsid w:val="009D4271"/>
    <w:rsid w:val="009D483B"/>
    <w:rsid w:val="009D4B2A"/>
    <w:rsid w:val="009D5217"/>
    <w:rsid w:val="009D56EC"/>
    <w:rsid w:val="009D62AD"/>
    <w:rsid w:val="009E0080"/>
    <w:rsid w:val="009E08DF"/>
    <w:rsid w:val="009E0B73"/>
    <w:rsid w:val="009E0E6D"/>
    <w:rsid w:val="009E1402"/>
    <w:rsid w:val="009E163E"/>
    <w:rsid w:val="009E19F0"/>
    <w:rsid w:val="009E281C"/>
    <w:rsid w:val="009E2EE9"/>
    <w:rsid w:val="009E33E3"/>
    <w:rsid w:val="009E38BB"/>
    <w:rsid w:val="009E48C8"/>
    <w:rsid w:val="009E499D"/>
    <w:rsid w:val="009E4AD1"/>
    <w:rsid w:val="009E56BB"/>
    <w:rsid w:val="009E6434"/>
    <w:rsid w:val="009E6A63"/>
    <w:rsid w:val="009E6CB8"/>
    <w:rsid w:val="009E7769"/>
    <w:rsid w:val="009E776C"/>
    <w:rsid w:val="009E791F"/>
    <w:rsid w:val="009E7FA5"/>
    <w:rsid w:val="009F10E3"/>
    <w:rsid w:val="009F1AE3"/>
    <w:rsid w:val="009F2C0A"/>
    <w:rsid w:val="009F36B5"/>
    <w:rsid w:val="009F39ED"/>
    <w:rsid w:val="009F3A2C"/>
    <w:rsid w:val="009F3CAD"/>
    <w:rsid w:val="009F3FA3"/>
    <w:rsid w:val="009F5CAC"/>
    <w:rsid w:val="009F5FD3"/>
    <w:rsid w:val="009F6E9B"/>
    <w:rsid w:val="009F6EF8"/>
    <w:rsid w:val="00A005E4"/>
    <w:rsid w:val="00A0063B"/>
    <w:rsid w:val="00A0107B"/>
    <w:rsid w:val="00A01162"/>
    <w:rsid w:val="00A012BE"/>
    <w:rsid w:val="00A01D70"/>
    <w:rsid w:val="00A022DD"/>
    <w:rsid w:val="00A02AD5"/>
    <w:rsid w:val="00A03B6F"/>
    <w:rsid w:val="00A04477"/>
    <w:rsid w:val="00A05991"/>
    <w:rsid w:val="00A05DAA"/>
    <w:rsid w:val="00A0667F"/>
    <w:rsid w:val="00A06848"/>
    <w:rsid w:val="00A06A4C"/>
    <w:rsid w:val="00A06DA0"/>
    <w:rsid w:val="00A06F22"/>
    <w:rsid w:val="00A07106"/>
    <w:rsid w:val="00A07527"/>
    <w:rsid w:val="00A0787B"/>
    <w:rsid w:val="00A07896"/>
    <w:rsid w:val="00A07DF2"/>
    <w:rsid w:val="00A103D1"/>
    <w:rsid w:val="00A1049A"/>
    <w:rsid w:val="00A11678"/>
    <w:rsid w:val="00A116C1"/>
    <w:rsid w:val="00A119AF"/>
    <w:rsid w:val="00A12558"/>
    <w:rsid w:val="00A12659"/>
    <w:rsid w:val="00A12CB1"/>
    <w:rsid w:val="00A13C16"/>
    <w:rsid w:val="00A14896"/>
    <w:rsid w:val="00A15BBD"/>
    <w:rsid w:val="00A15E6F"/>
    <w:rsid w:val="00A160E9"/>
    <w:rsid w:val="00A171A1"/>
    <w:rsid w:val="00A17393"/>
    <w:rsid w:val="00A1743E"/>
    <w:rsid w:val="00A176A5"/>
    <w:rsid w:val="00A203F1"/>
    <w:rsid w:val="00A20539"/>
    <w:rsid w:val="00A21AF9"/>
    <w:rsid w:val="00A21D6F"/>
    <w:rsid w:val="00A22AE4"/>
    <w:rsid w:val="00A22C9D"/>
    <w:rsid w:val="00A23CC0"/>
    <w:rsid w:val="00A24C02"/>
    <w:rsid w:val="00A250ED"/>
    <w:rsid w:val="00A252B8"/>
    <w:rsid w:val="00A25706"/>
    <w:rsid w:val="00A258CB"/>
    <w:rsid w:val="00A26432"/>
    <w:rsid w:val="00A264B2"/>
    <w:rsid w:val="00A26AEF"/>
    <w:rsid w:val="00A26D53"/>
    <w:rsid w:val="00A32A3F"/>
    <w:rsid w:val="00A32D66"/>
    <w:rsid w:val="00A344CD"/>
    <w:rsid w:val="00A34AAE"/>
    <w:rsid w:val="00A34DF9"/>
    <w:rsid w:val="00A37406"/>
    <w:rsid w:val="00A37983"/>
    <w:rsid w:val="00A40969"/>
    <w:rsid w:val="00A40A85"/>
    <w:rsid w:val="00A429D2"/>
    <w:rsid w:val="00A42E00"/>
    <w:rsid w:val="00A431B2"/>
    <w:rsid w:val="00A4330A"/>
    <w:rsid w:val="00A43B3A"/>
    <w:rsid w:val="00A43D6E"/>
    <w:rsid w:val="00A44266"/>
    <w:rsid w:val="00A44277"/>
    <w:rsid w:val="00A44290"/>
    <w:rsid w:val="00A442A9"/>
    <w:rsid w:val="00A44E74"/>
    <w:rsid w:val="00A4529F"/>
    <w:rsid w:val="00A456BA"/>
    <w:rsid w:val="00A45786"/>
    <w:rsid w:val="00A459ED"/>
    <w:rsid w:val="00A45AB0"/>
    <w:rsid w:val="00A46183"/>
    <w:rsid w:val="00A462F9"/>
    <w:rsid w:val="00A4632A"/>
    <w:rsid w:val="00A464A9"/>
    <w:rsid w:val="00A46542"/>
    <w:rsid w:val="00A47BE5"/>
    <w:rsid w:val="00A47E1F"/>
    <w:rsid w:val="00A504D1"/>
    <w:rsid w:val="00A50793"/>
    <w:rsid w:val="00A51165"/>
    <w:rsid w:val="00A51FEF"/>
    <w:rsid w:val="00A525E2"/>
    <w:rsid w:val="00A54AC8"/>
    <w:rsid w:val="00A54B2B"/>
    <w:rsid w:val="00A54DE4"/>
    <w:rsid w:val="00A54FE9"/>
    <w:rsid w:val="00A559ED"/>
    <w:rsid w:val="00A55BF5"/>
    <w:rsid w:val="00A55C7F"/>
    <w:rsid w:val="00A55D70"/>
    <w:rsid w:val="00A56096"/>
    <w:rsid w:val="00A560D6"/>
    <w:rsid w:val="00A61412"/>
    <w:rsid w:val="00A617B2"/>
    <w:rsid w:val="00A62B3E"/>
    <w:rsid w:val="00A63180"/>
    <w:rsid w:val="00A63516"/>
    <w:rsid w:val="00A64645"/>
    <w:rsid w:val="00A6518A"/>
    <w:rsid w:val="00A65A3B"/>
    <w:rsid w:val="00A6648E"/>
    <w:rsid w:val="00A668FC"/>
    <w:rsid w:val="00A66C1C"/>
    <w:rsid w:val="00A67F28"/>
    <w:rsid w:val="00A70226"/>
    <w:rsid w:val="00A70592"/>
    <w:rsid w:val="00A70CD1"/>
    <w:rsid w:val="00A71397"/>
    <w:rsid w:val="00A715F6"/>
    <w:rsid w:val="00A72963"/>
    <w:rsid w:val="00A7297C"/>
    <w:rsid w:val="00A731B1"/>
    <w:rsid w:val="00A73CF6"/>
    <w:rsid w:val="00A74A7A"/>
    <w:rsid w:val="00A74EA2"/>
    <w:rsid w:val="00A752B0"/>
    <w:rsid w:val="00A755A1"/>
    <w:rsid w:val="00A75B65"/>
    <w:rsid w:val="00A75C2A"/>
    <w:rsid w:val="00A75F23"/>
    <w:rsid w:val="00A76A7B"/>
    <w:rsid w:val="00A76BB2"/>
    <w:rsid w:val="00A77B92"/>
    <w:rsid w:val="00A805C5"/>
    <w:rsid w:val="00A80662"/>
    <w:rsid w:val="00A8080D"/>
    <w:rsid w:val="00A81006"/>
    <w:rsid w:val="00A81010"/>
    <w:rsid w:val="00A81349"/>
    <w:rsid w:val="00A81CC3"/>
    <w:rsid w:val="00A81FB8"/>
    <w:rsid w:val="00A8236E"/>
    <w:rsid w:val="00A8239A"/>
    <w:rsid w:val="00A825FB"/>
    <w:rsid w:val="00A82EAA"/>
    <w:rsid w:val="00A82EFE"/>
    <w:rsid w:val="00A83374"/>
    <w:rsid w:val="00A83B8D"/>
    <w:rsid w:val="00A83BB9"/>
    <w:rsid w:val="00A83C0A"/>
    <w:rsid w:val="00A83DD1"/>
    <w:rsid w:val="00A844E5"/>
    <w:rsid w:val="00A84EA9"/>
    <w:rsid w:val="00A84FDA"/>
    <w:rsid w:val="00A85206"/>
    <w:rsid w:val="00A8637E"/>
    <w:rsid w:val="00A86FCF"/>
    <w:rsid w:val="00A8761B"/>
    <w:rsid w:val="00A905AF"/>
    <w:rsid w:val="00A90E79"/>
    <w:rsid w:val="00A90EFD"/>
    <w:rsid w:val="00A918F5"/>
    <w:rsid w:val="00A9255B"/>
    <w:rsid w:val="00A92A47"/>
    <w:rsid w:val="00A9353D"/>
    <w:rsid w:val="00A93A48"/>
    <w:rsid w:val="00A94D17"/>
    <w:rsid w:val="00A94E60"/>
    <w:rsid w:val="00A950C1"/>
    <w:rsid w:val="00A950CA"/>
    <w:rsid w:val="00A95210"/>
    <w:rsid w:val="00A95AF7"/>
    <w:rsid w:val="00A96846"/>
    <w:rsid w:val="00A96F2E"/>
    <w:rsid w:val="00A97069"/>
    <w:rsid w:val="00A9739B"/>
    <w:rsid w:val="00A97CE7"/>
    <w:rsid w:val="00AA0240"/>
    <w:rsid w:val="00AA2570"/>
    <w:rsid w:val="00AA2779"/>
    <w:rsid w:val="00AA279F"/>
    <w:rsid w:val="00AA2C45"/>
    <w:rsid w:val="00AA2E60"/>
    <w:rsid w:val="00AA30CF"/>
    <w:rsid w:val="00AA3FE1"/>
    <w:rsid w:val="00AA460A"/>
    <w:rsid w:val="00AA4999"/>
    <w:rsid w:val="00AA5EAD"/>
    <w:rsid w:val="00AA6355"/>
    <w:rsid w:val="00AA6B5B"/>
    <w:rsid w:val="00AA7EE3"/>
    <w:rsid w:val="00AB1349"/>
    <w:rsid w:val="00AB167E"/>
    <w:rsid w:val="00AB1B36"/>
    <w:rsid w:val="00AB1BB2"/>
    <w:rsid w:val="00AB1BE9"/>
    <w:rsid w:val="00AB204A"/>
    <w:rsid w:val="00AB334E"/>
    <w:rsid w:val="00AB3BAD"/>
    <w:rsid w:val="00AB3BC4"/>
    <w:rsid w:val="00AB3EA7"/>
    <w:rsid w:val="00AB4412"/>
    <w:rsid w:val="00AB4696"/>
    <w:rsid w:val="00AB4953"/>
    <w:rsid w:val="00AB49B0"/>
    <w:rsid w:val="00AB4B9E"/>
    <w:rsid w:val="00AB586E"/>
    <w:rsid w:val="00AB6126"/>
    <w:rsid w:val="00AB6A13"/>
    <w:rsid w:val="00AB758E"/>
    <w:rsid w:val="00AC0412"/>
    <w:rsid w:val="00AC0B56"/>
    <w:rsid w:val="00AC0C58"/>
    <w:rsid w:val="00AC23B6"/>
    <w:rsid w:val="00AC2465"/>
    <w:rsid w:val="00AC250F"/>
    <w:rsid w:val="00AC2BBD"/>
    <w:rsid w:val="00AC36B2"/>
    <w:rsid w:val="00AC36BC"/>
    <w:rsid w:val="00AC3F4A"/>
    <w:rsid w:val="00AC418C"/>
    <w:rsid w:val="00AC5215"/>
    <w:rsid w:val="00AC53C8"/>
    <w:rsid w:val="00AC5893"/>
    <w:rsid w:val="00AC5A60"/>
    <w:rsid w:val="00AC680C"/>
    <w:rsid w:val="00AC6B79"/>
    <w:rsid w:val="00AC7010"/>
    <w:rsid w:val="00AC7163"/>
    <w:rsid w:val="00AC74EB"/>
    <w:rsid w:val="00AC784D"/>
    <w:rsid w:val="00AC7FCF"/>
    <w:rsid w:val="00AD0608"/>
    <w:rsid w:val="00AD1232"/>
    <w:rsid w:val="00AD1A5D"/>
    <w:rsid w:val="00AD1D38"/>
    <w:rsid w:val="00AD2674"/>
    <w:rsid w:val="00AD29DF"/>
    <w:rsid w:val="00AD3012"/>
    <w:rsid w:val="00AD5B8F"/>
    <w:rsid w:val="00AD6186"/>
    <w:rsid w:val="00AD7010"/>
    <w:rsid w:val="00AD714C"/>
    <w:rsid w:val="00AE0451"/>
    <w:rsid w:val="00AE145F"/>
    <w:rsid w:val="00AE1C6A"/>
    <w:rsid w:val="00AE2419"/>
    <w:rsid w:val="00AE2738"/>
    <w:rsid w:val="00AE3450"/>
    <w:rsid w:val="00AE3989"/>
    <w:rsid w:val="00AE495B"/>
    <w:rsid w:val="00AE4F68"/>
    <w:rsid w:val="00AE559D"/>
    <w:rsid w:val="00AE5820"/>
    <w:rsid w:val="00AE5BB5"/>
    <w:rsid w:val="00AE5F76"/>
    <w:rsid w:val="00AE6199"/>
    <w:rsid w:val="00AE66F0"/>
    <w:rsid w:val="00AE6700"/>
    <w:rsid w:val="00AE6E64"/>
    <w:rsid w:val="00AF028D"/>
    <w:rsid w:val="00AF0A20"/>
    <w:rsid w:val="00AF1117"/>
    <w:rsid w:val="00AF2731"/>
    <w:rsid w:val="00AF455E"/>
    <w:rsid w:val="00AF49C8"/>
    <w:rsid w:val="00AF5FD1"/>
    <w:rsid w:val="00AF7006"/>
    <w:rsid w:val="00B0171E"/>
    <w:rsid w:val="00B01A8E"/>
    <w:rsid w:val="00B0247D"/>
    <w:rsid w:val="00B029C7"/>
    <w:rsid w:val="00B02AF1"/>
    <w:rsid w:val="00B037F6"/>
    <w:rsid w:val="00B0384C"/>
    <w:rsid w:val="00B03A1E"/>
    <w:rsid w:val="00B03AB9"/>
    <w:rsid w:val="00B04E8B"/>
    <w:rsid w:val="00B054AB"/>
    <w:rsid w:val="00B06D0E"/>
    <w:rsid w:val="00B07C38"/>
    <w:rsid w:val="00B07E0F"/>
    <w:rsid w:val="00B10DE4"/>
    <w:rsid w:val="00B1110E"/>
    <w:rsid w:val="00B122F3"/>
    <w:rsid w:val="00B1252C"/>
    <w:rsid w:val="00B1276B"/>
    <w:rsid w:val="00B136FA"/>
    <w:rsid w:val="00B13C3A"/>
    <w:rsid w:val="00B14729"/>
    <w:rsid w:val="00B14833"/>
    <w:rsid w:val="00B14EBB"/>
    <w:rsid w:val="00B15454"/>
    <w:rsid w:val="00B159CF"/>
    <w:rsid w:val="00B15A8D"/>
    <w:rsid w:val="00B1691A"/>
    <w:rsid w:val="00B1698F"/>
    <w:rsid w:val="00B16E65"/>
    <w:rsid w:val="00B171F2"/>
    <w:rsid w:val="00B1731C"/>
    <w:rsid w:val="00B17C1F"/>
    <w:rsid w:val="00B21A20"/>
    <w:rsid w:val="00B21F91"/>
    <w:rsid w:val="00B238C4"/>
    <w:rsid w:val="00B238E9"/>
    <w:rsid w:val="00B23C35"/>
    <w:rsid w:val="00B23C6D"/>
    <w:rsid w:val="00B2409C"/>
    <w:rsid w:val="00B243C6"/>
    <w:rsid w:val="00B244D5"/>
    <w:rsid w:val="00B2567D"/>
    <w:rsid w:val="00B25E0F"/>
    <w:rsid w:val="00B267E8"/>
    <w:rsid w:val="00B26871"/>
    <w:rsid w:val="00B26B21"/>
    <w:rsid w:val="00B27040"/>
    <w:rsid w:val="00B273D6"/>
    <w:rsid w:val="00B275EB"/>
    <w:rsid w:val="00B3062B"/>
    <w:rsid w:val="00B306C3"/>
    <w:rsid w:val="00B30AAE"/>
    <w:rsid w:val="00B31B41"/>
    <w:rsid w:val="00B31DB6"/>
    <w:rsid w:val="00B31FF1"/>
    <w:rsid w:val="00B32027"/>
    <w:rsid w:val="00B3267A"/>
    <w:rsid w:val="00B32D69"/>
    <w:rsid w:val="00B33343"/>
    <w:rsid w:val="00B33392"/>
    <w:rsid w:val="00B33A47"/>
    <w:rsid w:val="00B34DA8"/>
    <w:rsid w:val="00B34F3B"/>
    <w:rsid w:val="00B358AE"/>
    <w:rsid w:val="00B36170"/>
    <w:rsid w:val="00B37135"/>
    <w:rsid w:val="00B373BF"/>
    <w:rsid w:val="00B37572"/>
    <w:rsid w:val="00B375E4"/>
    <w:rsid w:val="00B3773B"/>
    <w:rsid w:val="00B37743"/>
    <w:rsid w:val="00B4019B"/>
    <w:rsid w:val="00B40DBA"/>
    <w:rsid w:val="00B41991"/>
    <w:rsid w:val="00B41C49"/>
    <w:rsid w:val="00B41ED4"/>
    <w:rsid w:val="00B428B1"/>
    <w:rsid w:val="00B42A1C"/>
    <w:rsid w:val="00B42A64"/>
    <w:rsid w:val="00B43EB2"/>
    <w:rsid w:val="00B43F2A"/>
    <w:rsid w:val="00B447B1"/>
    <w:rsid w:val="00B4485B"/>
    <w:rsid w:val="00B44951"/>
    <w:rsid w:val="00B44B2F"/>
    <w:rsid w:val="00B457D6"/>
    <w:rsid w:val="00B45A52"/>
    <w:rsid w:val="00B45FA0"/>
    <w:rsid w:val="00B4623E"/>
    <w:rsid w:val="00B46625"/>
    <w:rsid w:val="00B46831"/>
    <w:rsid w:val="00B46D8D"/>
    <w:rsid w:val="00B46F58"/>
    <w:rsid w:val="00B50383"/>
    <w:rsid w:val="00B512A8"/>
    <w:rsid w:val="00B51871"/>
    <w:rsid w:val="00B51B0D"/>
    <w:rsid w:val="00B52135"/>
    <w:rsid w:val="00B537F8"/>
    <w:rsid w:val="00B54D29"/>
    <w:rsid w:val="00B55B9C"/>
    <w:rsid w:val="00B55F41"/>
    <w:rsid w:val="00B56223"/>
    <w:rsid w:val="00B56332"/>
    <w:rsid w:val="00B563C9"/>
    <w:rsid w:val="00B56753"/>
    <w:rsid w:val="00B56911"/>
    <w:rsid w:val="00B5707A"/>
    <w:rsid w:val="00B573D0"/>
    <w:rsid w:val="00B57878"/>
    <w:rsid w:val="00B57A3B"/>
    <w:rsid w:val="00B57D76"/>
    <w:rsid w:val="00B604B1"/>
    <w:rsid w:val="00B61220"/>
    <w:rsid w:val="00B62200"/>
    <w:rsid w:val="00B62233"/>
    <w:rsid w:val="00B6228A"/>
    <w:rsid w:val="00B623AB"/>
    <w:rsid w:val="00B62463"/>
    <w:rsid w:val="00B629AC"/>
    <w:rsid w:val="00B62CD9"/>
    <w:rsid w:val="00B62DCA"/>
    <w:rsid w:val="00B62EAA"/>
    <w:rsid w:val="00B638B9"/>
    <w:rsid w:val="00B64D3A"/>
    <w:rsid w:val="00B64E7D"/>
    <w:rsid w:val="00B65178"/>
    <w:rsid w:val="00B6560C"/>
    <w:rsid w:val="00B6576E"/>
    <w:rsid w:val="00B657F0"/>
    <w:rsid w:val="00B66A3D"/>
    <w:rsid w:val="00B66C3F"/>
    <w:rsid w:val="00B676A7"/>
    <w:rsid w:val="00B67EDD"/>
    <w:rsid w:val="00B705DC"/>
    <w:rsid w:val="00B7083F"/>
    <w:rsid w:val="00B71063"/>
    <w:rsid w:val="00B717CB"/>
    <w:rsid w:val="00B72F1E"/>
    <w:rsid w:val="00B7395A"/>
    <w:rsid w:val="00B75060"/>
    <w:rsid w:val="00B76477"/>
    <w:rsid w:val="00B7700F"/>
    <w:rsid w:val="00B77D4E"/>
    <w:rsid w:val="00B77DB0"/>
    <w:rsid w:val="00B80AAC"/>
    <w:rsid w:val="00B82DE6"/>
    <w:rsid w:val="00B83583"/>
    <w:rsid w:val="00B84365"/>
    <w:rsid w:val="00B847AD"/>
    <w:rsid w:val="00B84B4B"/>
    <w:rsid w:val="00B85FBA"/>
    <w:rsid w:val="00B8633E"/>
    <w:rsid w:val="00B86A97"/>
    <w:rsid w:val="00B87088"/>
    <w:rsid w:val="00B90103"/>
    <w:rsid w:val="00B904CC"/>
    <w:rsid w:val="00B9120A"/>
    <w:rsid w:val="00B9152C"/>
    <w:rsid w:val="00B91C61"/>
    <w:rsid w:val="00B92106"/>
    <w:rsid w:val="00B928A6"/>
    <w:rsid w:val="00B94D74"/>
    <w:rsid w:val="00B9515B"/>
    <w:rsid w:val="00B955E5"/>
    <w:rsid w:val="00B9562E"/>
    <w:rsid w:val="00B95884"/>
    <w:rsid w:val="00B95916"/>
    <w:rsid w:val="00B9686C"/>
    <w:rsid w:val="00B97181"/>
    <w:rsid w:val="00B97595"/>
    <w:rsid w:val="00BA0935"/>
    <w:rsid w:val="00BA0A3B"/>
    <w:rsid w:val="00BA0DA9"/>
    <w:rsid w:val="00BA0F83"/>
    <w:rsid w:val="00BA0F90"/>
    <w:rsid w:val="00BA18DB"/>
    <w:rsid w:val="00BA2220"/>
    <w:rsid w:val="00BA42BC"/>
    <w:rsid w:val="00BA4595"/>
    <w:rsid w:val="00BA508D"/>
    <w:rsid w:val="00BA5E21"/>
    <w:rsid w:val="00BA5FBF"/>
    <w:rsid w:val="00BA656D"/>
    <w:rsid w:val="00BB01D5"/>
    <w:rsid w:val="00BB03CC"/>
    <w:rsid w:val="00BB073F"/>
    <w:rsid w:val="00BB0A0F"/>
    <w:rsid w:val="00BB0C50"/>
    <w:rsid w:val="00BB246D"/>
    <w:rsid w:val="00BB3405"/>
    <w:rsid w:val="00BB3D75"/>
    <w:rsid w:val="00BB4ADC"/>
    <w:rsid w:val="00BB4BFA"/>
    <w:rsid w:val="00BB4DB6"/>
    <w:rsid w:val="00BB4DD3"/>
    <w:rsid w:val="00BB536D"/>
    <w:rsid w:val="00BB6F8F"/>
    <w:rsid w:val="00BB6FC5"/>
    <w:rsid w:val="00BC0437"/>
    <w:rsid w:val="00BC088A"/>
    <w:rsid w:val="00BC114A"/>
    <w:rsid w:val="00BC1A10"/>
    <w:rsid w:val="00BC2116"/>
    <w:rsid w:val="00BC250E"/>
    <w:rsid w:val="00BC2900"/>
    <w:rsid w:val="00BC29CD"/>
    <w:rsid w:val="00BC302E"/>
    <w:rsid w:val="00BC30FC"/>
    <w:rsid w:val="00BC453A"/>
    <w:rsid w:val="00BC541B"/>
    <w:rsid w:val="00BC60CC"/>
    <w:rsid w:val="00BC6224"/>
    <w:rsid w:val="00BC66F2"/>
    <w:rsid w:val="00BC723C"/>
    <w:rsid w:val="00BD01DF"/>
    <w:rsid w:val="00BD0548"/>
    <w:rsid w:val="00BD0847"/>
    <w:rsid w:val="00BD1323"/>
    <w:rsid w:val="00BD1A81"/>
    <w:rsid w:val="00BD1D2A"/>
    <w:rsid w:val="00BD3641"/>
    <w:rsid w:val="00BD3C50"/>
    <w:rsid w:val="00BD41E5"/>
    <w:rsid w:val="00BD41ED"/>
    <w:rsid w:val="00BD438F"/>
    <w:rsid w:val="00BD4428"/>
    <w:rsid w:val="00BD4AEF"/>
    <w:rsid w:val="00BD6B08"/>
    <w:rsid w:val="00BD6C63"/>
    <w:rsid w:val="00BD6CE4"/>
    <w:rsid w:val="00BD6E00"/>
    <w:rsid w:val="00BD74B7"/>
    <w:rsid w:val="00BD7777"/>
    <w:rsid w:val="00BD7BEE"/>
    <w:rsid w:val="00BD7D52"/>
    <w:rsid w:val="00BD7E81"/>
    <w:rsid w:val="00BE00E3"/>
    <w:rsid w:val="00BE05C8"/>
    <w:rsid w:val="00BE08D7"/>
    <w:rsid w:val="00BE0DE5"/>
    <w:rsid w:val="00BE1664"/>
    <w:rsid w:val="00BE250A"/>
    <w:rsid w:val="00BE2697"/>
    <w:rsid w:val="00BE27B7"/>
    <w:rsid w:val="00BE2A20"/>
    <w:rsid w:val="00BE2B48"/>
    <w:rsid w:val="00BE2BED"/>
    <w:rsid w:val="00BE3121"/>
    <w:rsid w:val="00BE3399"/>
    <w:rsid w:val="00BE47AB"/>
    <w:rsid w:val="00BE4A54"/>
    <w:rsid w:val="00BE4D19"/>
    <w:rsid w:val="00BE4F90"/>
    <w:rsid w:val="00BE5173"/>
    <w:rsid w:val="00BE644E"/>
    <w:rsid w:val="00BE6A5E"/>
    <w:rsid w:val="00BE6D49"/>
    <w:rsid w:val="00BF0388"/>
    <w:rsid w:val="00BF0BC6"/>
    <w:rsid w:val="00BF0C81"/>
    <w:rsid w:val="00BF0ED0"/>
    <w:rsid w:val="00BF17A4"/>
    <w:rsid w:val="00BF1859"/>
    <w:rsid w:val="00BF2BCE"/>
    <w:rsid w:val="00BF2E49"/>
    <w:rsid w:val="00BF4BB4"/>
    <w:rsid w:val="00BF5097"/>
    <w:rsid w:val="00BF553D"/>
    <w:rsid w:val="00BF57FB"/>
    <w:rsid w:val="00BF6E1A"/>
    <w:rsid w:val="00BF710F"/>
    <w:rsid w:val="00BF75AB"/>
    <w:rsid w:val="00C0354C"/>
    <w:rsid w:val="00C035C2"/>
    <w:rsid w:val="00C03F21"/>
    <w:rsid w:val="00C04B20"/>
    <w:rsid w:val="00C056F9"/>
    <w:rsid w:val="00C05F02"/>
    <w:rsid w:val="00C108CF"/>
    <w:rsid w:val="00C10DDE"/>
    <w:rsid w:val="00C1167D"/>
    <w:rsid w:val="00C11C19"/>
    <w:rsid w:val="00C125CF"/>
    <w:rsid w:val="00C1349C"/>
    <w:rsid w:val="00C13928"/>
    <w:rsid w:val="00C14968"/>
    <w:rsid w:val="00C15136"/>
    <w:rsid w:val="00C152BC"/>
    <w:rsid w:val="00C1532F"/>
    <w:rsid w:val="00C155ED"/>
    <w:rsid w:val="00C156E7"/>
    <w:rsid w:val="00C15963"/>
    <w:rsid w:val="00C15EE0"/>
    <w:rsid w:val="00C15FC9"/>
    <w:rsid w:val="00C16085"/>
    <w:rsid w:val="00C168AB"/>
    <w:rsid w:val="00C16927"/>
    <w:rsid w:val="00C16A41"/>
    <w:rsid w:val="00C16C34"/>
    <w:rsid w:val="00C16C68"/>
    <w:rsid w:val="00C171B0"/>
    <w:rsid w:val="00C17CEB"/>
    <w:rsid w:val="00C20499"/>
    <w:rsid w:val="00C20F21"/>
    <w:rsid w:val="00C21872"/>
    <w:rsid w:val="00C22F1D"/>
    <w:rsid w:val="00C23427"/>
    <w:rsid w:val="00C24FCE"/>
    <w:rsid w:val="00C25645"/>
    <w:rsid w:val="00C264DD"/>
    <w:rsid w:val="00C26B5E"/>
    <w:rsid w:val="00C30549"/>
    <w:rsid w:val="00C30977"/>
    <w:rsid w:val="00C30D94"/>
    <w:rsid w:val="00C31803"/>
    <w:rsid w:val="00C32769"/>
    <w:rsid w:val="00C32979"/>
    <w:rsid w:val="00C32C47"/>
    <w:rsid w:val="00C32C85"/>
    <w:rsid w:val="00C32E21"/>
    <w:rsid w:val="00C34914"/>
    <w:rsid w:val="00C3508D"/>
    <w:rsid w:val="00C35B77"/>
    <w:rsid w:val="00C361B0"/>
    <w:rsid w:val="00C37CBC"/>
    <w:rsid w:val="00C37D0F"/>
    <w:rsid w:val="00C40297"/>
    <w:rsid w:val="00C40A2A"/>
    <w:rsid w:val="00C40A39"/>
    <w:rsid w:val="00C4116E"/>
    <w:rsid w:val="00C4137D"/>
    <w:rsid w:val="00C41DF3"/>
    <w:rsid w:val="00C42807"/>
    <w:rsid w:val="00C42A4C"/>
    <w:rsid w:val="00C42F79"/>
    <w:rsid w:val="00C43719"/>
    <w:rsid w:val="00C459D5"/>
    <w:rsid w:val="00C45FEC"/>
    <w:rsid w:val="00C46DC7"/>
    <w:rsid w:val="00C47305"/>
    <w:rsid w:val="00C4799F"/>
    <w:rsid w:val="00C5141C"/>
    <w:rsid w:val="00C51434"/>
    <w:rsid w:val="00C51DE3"/>
    <w:rsid w:val="00C5267D"/>
    <w:rsid w:val="00C5276C"/>
    <w:rsid w:val="00C52B80"/>
    <w:rsid w:val="00C54371"/>
    <w:rsid w:val="00C54727"/>
    <w:rsid w:val="00C558E3"/>
    <w:rsid w:val="00C55920"/>
    <w:rsid w:val="00C5613B"/>
    <w:rsid w:val="00C56356"/>
    <w:rsid w:val="00C56BF0"/>
    <w:rsid w:val="00C572DE"/>
    <w:rsid w:val="00C574B8"/>
    <w:rsid w:val="00C57824"/>
    <w:rsid w:val="00C57900"/>
    <w:rsid w:val="00C613D0"/>
    <w:rsid w:val="00C617FE"/>
    <w:rsid w:val="00C6218C"/>
    <w:rsid w:val="00C6218E"/>
    <w:rsid w:val="00C6295E"/>
    <w:rsid w:val="00C62C06"/>
    <w:rsid w:val="00C63009"/>
    <w:rsid w:val="00C63239"/>
    <w:rsid w:val="00C63FCB"/>
    <w:rsid w:val="00C64384"/>
    <w:rsid w:val="00C655D9"/>
    <w:rsid w:val="00C65A9C"/>
    <w:rsid w:val="00C66E13"/>
    <w:rsid w:val="00C670BD"/>
    <w:rsid w:val="00C67AFE"/>
    <w:rsid w:val="00C70B03"/>
    <w:rsid w:val="00C70B0D"/>
    <w:rsid w:val="00C7139D"/>
    <w:rsid w:val="00C71560"/>
    <w:rsid w:val="00C71669"/>
    <w:rsid w:val="00C729BA"/>
    <w:rsid w:val="00C72DF6"/>
    <w:rsid w:val="00C746CC"/>
    <w:rsid w:val="00C746FB"/>
    <w:rsid w:val="00C74BF6"/>
    <w:rsid w:val="00C7514C"/>
    <w:rsid w:val="00C75499"/>
    <w:rsid w:val="00C75603"/>
    <w:rsid w:val="00C75628"/>
    <w:rsid w:val="00C75AB4"/>
    <w:rsid w:val="00C76319"/>
    <w:rsid w:val="00C765E0"/>
    <w:rsid w:val="00C76EEE"/>
    <w:rsid w:val="00C770EA"/>
    <w:rsid w:val="00C77680"/>
    <w:rsid w:val="00C77F14"/>
    <w:rsid w:val="00C80206"/>
    <w:rsid w:val="00C80440"/>
    <w:rsid w:val="00C80834"/>
    <w:rsid w:val="00C80B6A"/>
    <w:rsid w:val="00C80B97"/>
    <w:rsid w:val="00C81F1E"/>
    <w:rsid w:val="00C8276E"/>
    <w:rsid w:val="00C836FD"/>
    <w:rsid w:val="00C8393F"/>
    <w:rsid w:val="00C83A36"/>
    <w:rsid w:val="00C83AD3"/>
    <w:rsid w:val="00C84859"/>
    <w:rsid w:val="00C8490F"/>
    <w:rsid w:val="00C849CD"/>
    <w:rsid w:val="00C84C99"/>
    <w:rsid w:val="00C84CD1"/>
    <w:rsid w:val="00C8674D"/>
    <w:rsid w:val="00C86AD7"/>
    <w:rsid w:val="00C86EF0"/>
    <w:rsid w:val="00C871F8"/>
    <w:rsid w:val="00C87CDB"/>
    <w:rsid w:val="00C902CC"/>
    <w:rsid w:val="00C908BD"/>
    <w:rsid w:val="00C917A2"/>
    <w:rsid w:val="00C9253A"/>
    <w:rsid w:val="00C92D3E"/>
    <w:rsid w:val="00C92F43"/>
    <w:rsid w:val="00C93027"/>
    <w:rsid w:val="00C93045"/>
    <w:rsid w:val="00C947DC"/>
    <w:rsid w:val="00C952C8"/>
    <w:rsid w:val="00C95AE3"/>
    <w:rsid w:val="00C96126"/>
    <w:rsid w:val="00C96576"/>
    <w:rsid w:val="00C971A2"/>
    <w:rsid w:val="00C977E5"/>
    <w:rsid w:val="00C9781D"/>
    <w:rsid w:val="00CA033F"/>
    <w:rsid w:val="00CA08CA"/>
    <w:rsid w:val="00CA0960"/>
    <w:rsid w:val="00CA0C01"/>
    <w:rsid w:val="00CA139D"/>
    <w:rsid w:val="00CA163D"/>
    <w:rsid w:val="00CA1751"/>
    <w:rsid w:val="00CA1989"/>
    <w:rsid w:val="00CA1A92"/>
    <w:rsid w:val="00CA1C5B"/>
    <w:rsid w:val="00CA3EF8"/>
    <w:rsid w:val="00CA4B18"/>
    <w:rsid w:val="00CA5349"/>
    <w:rsid w:val="00CA54D8"/>
    <w:rsid w:val="00CA5A62"/>
    <w:rsid w:val="00CA6287"/>
    <w:rsid w:val="00CA6455"/>
    <w:rsid w:val="00CB08E7"/>
    <w:rsid w:val="00CB2B5D"/>
    <w:rsid w:val="00CB32BC"/>
    <w:rsid w:val="00CB3716"/>
    <w:rsid w:val="00CB3D43"/>
    <w:rsid w:val="00CB40F4"/>
    <w:rsid w:val="00CB497C"/>
    <w:rsid w:val="00CB5D99"/>
    <w:rsid w:val="00CB60D3"/>
    <w:rsid w:val="00CB75F2"/>
    <w:rsid w:val="00CC0948"/>
    <w:rsid w:val="00CC0B68"/>
    <w:rsid w:val="00CC0BDB"/>
    <w:rsid w:val="00CC0C31"/>
    <w:rsid w:val="00CC1C4D"/>
    <w:rsid w:val="00CC2A6A"/>
    <w:rsid w:val="00CC2AB3"/>
    <w:rsid w:val="00CC3496"/>
    <w:rsid w:val="00CC3B44"/>
    <w:rsid w:val="00CC3C50"/>
    <w:rsid w:val="00CC435D"/>
    <w:rsid w:val="00CC482F"/>
    <w:rsid w:val="00CC4E25"/>
    <w:rsid w:val="00CC5736"/>
    <w:rsid w:val="00CC64D9"/>
    <w:rsid w:val="00CC6B1D"/>
    <w:rsid w:val="00CC71BD"/>
    <w:rsid w:val="00CC7368"/>
    <w:rsid w:val="00CC7B18"/>
    <w:rsid w:val="00CC7FB9"/>
    <w:rsid w:val="00CD0246"/>
    <w:rsid w:val="00CD0406"/>
    <w:rsid w:val="00CD0606"/>
    <w:rsid w:val="00CD162F"/>
    <w:rsid w:val="00CD22D1"/>
    <w:rsid w:val="00CD241F"/>
    <w:rsid w:val="00CD24C5"/>
    <w:rsid w:val="00CD2C7C"/>
    <w:rsid w:val="00CD3487"/>
    <w:rsid w:val="00CD3A1B"/>
    <w:rsid w:val="00CD3AA5"/>
    <w:rsid w:val="00CD4A16"/>
    <w:rsid w:val="00CD5537"/>
    <w:rsid w:val="00CD56D7"/>
    <w:rsid w:val="00CD5787"/>
    <w:rsid w:val="00CD5A95"/>
    <w:rsid w:val="00CD6DEF"/>
    <w:rsid w:val="00CD7068"/>
    <w:rsid w:val="00CD760D"/>
    <w:rsid w:val="00CD7801"/>
    <w:rsid w:val="00CD7A13"/>
    <w:rsid w:val="00CD7BFF"/>
    <w:rsid w:val="00CE0667"/>
    <w:rsid w:val="00CE1C47"/>
    <w:rsid w:val="00CE1FAE"/>
    <w:rsid w:val="00CE4E7D"/>
    <w:rsid w:val="00CE5477"/>
    <w:rsid w:val="00CE572D"/>
    <w:rsid w:val="00CE5EF5"/>
    <w:rsid w:val="00CE6191"/>
    <w:rsid w:val="00CE6FBD"/>
    <w:rsid w:val="00CE7A05"/>
    <w:rsid w:val="00CE7D2F"/>
    <w:rsid w:val="00CE7F80"/>
    <w:rsid w:val="00CF0E37"/>
    <w:rsid w:val="00CF1383"/>
    <w:rsid w:val="00CF293E"/>
    <w:rsid w:val="00CF2FE6"/>
    <w:rsid w:val="00CF368C"/>
    <w:rsid w:val="00CF36B8"/>
    <w:rsid w:val="00CF397F"/>
    <w:rsid w:val="00CF42AE"/>
    <w:rsid w:val="00CF4753"/>
    <w:rsid w:val="00CF4A77"/>
    <w:rsid w:val="00CF5503"/>
    <w:rsid w:val="00CF5639"/>
    <w:rsid w:val="00CF6170"/>
    <w:rsid w:val="00CF6AD2"/>
    <w:rsid w:val="00CF6B2E"/>
    <w:rsid w:val="00CF6D16"/>
    <w:rsid w:val="00CF711B"/>
    <w:rsid w:val="00CF7D66"/>
    <w:rsid w:val="00D002FA"/>
    <w:rsid w:val="00D009A4"/>
    <w:rsid w:val="00D00E4E"/>
    <w:rsid w:val="00D00E7D"/>
    <w:rsid w:val="00D01C09"/>
    <w:rsid w:val="00D02415"/>
    <w:rsid w:val="00D031E3"/>
    <w:rsid w:val="00D03B5F"/>
    <w:rsid w:val="00D045DA"/>
    <w:rsid w:val="00D046C0"/>
    <w:rsid w:val="00D059C6"/>
    <w:rsid w:val="00D0606B"/>
    <w:rsid w:val="00D065BF"/>
    <w:rsid w:val="00D07126"/>
    <w:rsid w:val="00D10717"/>
    <w:rsid w:val="00D10817"/>
    <w:rsid w:val="00D1084F"/>
    <w:rsid w:val="00D108A0"/>
    <w:rsid w:val="00D10E59"/>
    <w:rsid w:val="00D10E68"/>
    <w:rsid w:val="00D10F7D"/>
    <w:rsid w:val="00D11924"/>
    <w:rsid w:val="00D11FE8"/>
    <w:rsid w:val="00D12519"/>
    <w:rsid w:val="00D12EAA"/>
    <w:rsid w:val="00D12F50"/>
    <w:rsid w:val="00D13A58"/>
    <w:rsid w:val="00D141F2"/>
    <w:rsid w:val="00D14871"/>
    <w:rsid w:val="00D15671"/>
    <w:rsid w:val="00D15A4F"/>
    <w:rsid w:val="00D178CE"/>
    <w:rsid w:val="00D17CA5"/>
    <w:rsid w:val="00D17DF4"/>
    <w:rsid w:val="00D200D3"/>
    <w:rsid w:val="00D20E66"/>
    <w:rsid w:val="00D223DA"/>
    <w:rsid w:val="00D225AD"/>
    <w:rsid w:val="00D23229"/>
    <w:rsid w:val="00D2339E"/>
    <w:rsid w:val="00D259D7"/>
    <w:rsid w:val="00D262E6"/>
    <w:rsid w:val="00D26518"/>
    <w:rsid w:val="00D2656E"/>
    <w:rsid w:val="00D268BE"/>
    <w:rsid w:val="00D26CB3"/>
    <w:rsid w:val="00D27B50"/>
    <w:rsid w:val="00D3055C"/>
    <w:rsid w:val="00D313F6"/>
    <w:rsid w:val="00D31565"/>
    <w:rsid w:val="00D31B0C"/>
    <w:rsid w:val="00D32401"/>
    <w:rsid w:val="00D32784"/>
    <w:rsid w:val="00D32D28"/>
    <w:rsid w:val="00D330A4"/>
    <w:rsid w:val="00D33A0D"/>
    <w:rsid w:val="00D34700"/>
    <w:rsid w:val="00D35797"/>
    <w:rsid w:val="00D357A7"/>
    <w:rsid w:val="00D375B0"/>
    <w:rsid w:val="00D376C6"/>
    <w:rsid w:val="00D4159F"/>
    <w:rsid w:val="00D43E3F"/>
    <w:rsid w:val="00D44B9F"/>
    <w:rsid w:val="00D44D4E"/>
    <w:rsid w:val="00D44ED5"/>
    <w:rsid w:val="00D455DC"/>
    <w:rsid w:val="00D45803"/>
    <w:rsid w:val="00D4602C"/>
    <w:rsid w:val="00D4619E"/>
    <w:rsid w:val="00D468F0"/>
    <w:rsid w:val="00D475C9"/>
    <w:rsid w:val="00D47E22"/>
    <w:rsid w:val="00D51323"/>
    <w:rsid w:val="00D51E10"/>
    <w:rsid w:val="00D52D54"/>
    <w:rsid w:val="00D52FCD"/>
    <w:rsid w:val="00D53152"/>
    <w:rsid w:val="00D53A40"/>
    <w:rsid w:val="00D5469C"/>
    <w:rsid w:val="00D564AE"/>
    <w:rsid w:val="00D56CEB"/>
    <w:rsid w:val="00D5734E"/>
    <w:rsid w:val="00D57B69"/>
    <w:rsid w:val="00D600D1"/>
    <w:rsid w:val="00D604E0"/>
    <w:rsid w:val="00D60F58"/>
    <w:rsid w:val="00D60FD0"/>
    <w:rsid w:val="00D610BC"/>
    <w:rsid w:val="00D61CF7"/>
    <w:rsid w:val="00D6211E"/>
    <w:rsid w:val="00D62631"/>
    <w:rsid w:val="00D62917"/>
    <w:rsid w:val="00D64ADC"/>
    <w:rsid w:val="00D6517B"/>
    <w:rsid w:val="00D6527F"/>
    <w:rsid w:val="00D659EF"/>
    <w:rsid w:val="00D65A8B"/>
    <w:rsid w:val="00D66E73"/>
    <w:rsid w:val="00D670D2"/>
    <w:rsid w:val="00D676E8"/>
    <w:rsid w:val="00D707B6"/>
    <w:rsid w:val="00D70A58"/>
    <w:rsid w:val="00D7108F"/>
    <w:rsid w:val="00D7150F"/>
    <w:rsid w:val="00D72C34"/>
    <w:rsid w:val="00D73096"/>
    <w:rsid w:val="00D73469"/>
    <w:rsid w:val="00D73862"/>
    <w:rsid w:val="00D73C97"/>
    <w:rsid w:val="00D73F8C"/>
    <w:rsid w:val="00D74195"/>
    <w:rsid w:val="00D74BD1"/>
    <w:rsid w:val="00D7572D"/>
    <w:rsid w:val="00D767BE"/>
    <w:rsid w:val="00D768BA"/>
    <w:rsid w:val="00D77031"/>
    <w:rsid w:val="00D80752"/>
    <w:rsid w:val="00D80B85"/>
    <w:rsid w:val="00D80D54"/>
    <w:rsid w:val="00D81AFC"/>
    <w:rsid w:val="00D81E44"/>
    <w:rsid w:val="00D820E7"/>
    <w:rsid w:val="00D8234E"/>
    <w:rsid w:val="00D8235F"/>
    <w:rsid w:val="00D82A56"/>
    <w:rsid w:val="00D82BFB"/>
    <w:rsid w:val="00D83239"/>
    <w:rsid w:val="00D83B7F"/>
    <w:rsid w:val="00D84A21"/>
    <w:rsid w:val="00D85235"/>
    <w:rsid w:val="00D85B45"/>
    <w:rsid w:val="00D85BCC"/>
    <w:rsid w:val="00D85C7A"/>
    <w:rsid w:val="00D8616F"/>
    <w:rsid w:val="00D866A1"/>
    <w:rsid w:val="00D87535"/>
    <w:rsid w:val="00D907DD"/>
    <w:rsid w:val="00D9084F"/>
    <w:rsid w:val="00D91C89"/>
    <w:rsid w:val="00D92252"/>
    <w:rsid w:val="00D925B5"/>
    <w:rsid w:val="00D92D59"/>
    <w:rsid w:val="00D934F5"/>
    <w:rsid w:val="00D93D9B"/>
    <w:rsid w:val="00D943F7"/>
    <w:rsid w:val="00D9442C"/>
    <w:rsid w:val="00D94CB6"/>
    <w:rsid w:val="00D94E3E"/>
    <w:rsid w:val="00D95BA5"/>
    <w:rsid w:val="00D95E75"/>
    <w:rsid w:val="00D96088"/>
    <w:rsid w:val="00D9629F"/>
    <w:rsid w:val="00D966DD"/>
    <w:rsid w:val="00D9695D"/>
    <w:rsid w:val="00D96D58"/>
    <w:rsid w:val="00D97676"/>
    <w:rsid w:val="00D97B24"/>
    <w:rsid w:val="00DA05BF"/>
    <w:rsid w:val="00DA08CA"/>
    <w:rsid w:val="00DA0EB6"/>
    <w:rsid w:val="00DA0FD0"/>
    <w:rsid w:val="00DA12E2"/>
    <w:rsid w:val="00DA19DA"/>
    <w:rsid w:val="00DA1BAC"/>
    <w:rsid w:val="00DA1E21"/>
    <w:rsid w:val="00DA253D"/>
    <w:rsid w:val="00DA33A9"/>
    <w:rsid w:val="00DA36E5"/>
    <w:rsid w:val="00DA4246"/>
    <w:rsid w:val="00DA44EF"/>
    <w:rsid w:val="00DA4AD4"/>
    <w:rsid w:val="00DA4BBD"/>
    <w:rsid w:val="00DA4D0B"/>
    <w:rsid w:val="00DA52CC"/>
    <w:rsid w:val="00DA59E3"/>
    <w:rsid w:val="00DA5B7A"/>
    <w:rsid w:val="00DA6207"/>
    <w:rsid w:val="00DA70A9"/>
    <w:rsid w:val="00DA71D6"/>
    <w:rsid w:val="00DA7262"/>
    <w:rsid w:val="00DA79D7"/>
    <w:rsid w:val="00DB0867"/>
    <w:rsid w:val="00DB288B"/>
    <w:rsid w:val="00DB3293"/>
    <w:rsid w:val="00DB3793"/>
    <w:rsid w:val="00DB41CC"/>
    <w:rsid w:val="00DB47C3"/>
    <w:rsid w:val="00DB5EAF"/>
    <w:rsid w:val="00DB6756"/>
    <w:rsid w:val="00DB69BC"/>
    <w:rsid w:val="00DB7A89"/>
    <w:rsid w:val="00DC0339"/>
    <w:rsid w:val="00DC05E3"/>
    <w:rsid w:val="00DC1390"/>
    <w:rsid w:val="00DC19D0"/>
    <w:rsid w:val="00DC1BB6"/>
    <w:rsid w:val="00DC27B4"/>
    <w:rsid w:val="00DC533A"/>
    <w:rsid w:val="00DC5D2D"/>
    <w:rsid w:val="00DC689C"/>
    <w:rsid w:val="00DC699D"/>
    <w:rsid w:val="00DC6A4B"/>
    <w:rsid w:val="00DC73B8"/>
    <w:rsid w:val="00DC73E1"/>
    <w:rsid w:val="00DC7682"/>
    <w:rsid w:val="00DD07EA"/>
    <w:rsid w:val="00DD1668"/>
    <w:rsid w:val="00DD1A45"/>
    <w:rsid w:val="00DD2115"/>
    <w:rsid w:val="00DD2AAB"/>
    <w:rsid w:val="00DD2C31"/>
    <w:rsid w:val="00DD31AB"/>
    <w:rsid w:val="00DD3279"/>
    <w:rsid w:val="00DD32DD"/>
    <w:rsid w:val="00DD3387"/>
    <w:rsid w:val="00DD3CF5"/>
    <w:rsid w:val="00DD3D41"/>
    <w:rsid w:val="00DD48A9"/>
    <w:rsid w:val="00DD5112"/>
    <w:rsid w:val="00DD5370"/>
    <w:rsid w:val="00DD5397"/>
    <w:rsid w:val="00DD54C1"/>
    <w:rsid w:val="00DD5983"/>
    <w:rsid w:val="00DD5E7B"/>
    <w:rsid w:val="00DD628E"/>
    <w:rsid w:val="00DD74B9"/>
    <w:rsid w:val="00DD7BF2"/>
    <w:rsid w:val="00DE02BE"/>
    <w:rsid w:val="00DE059B"/>
    <w:rsid w:val="00DE0907"/>
    <w:rsid w:val="00DE10BC"/>
    <w:rsid w:val="00DE17D2"/>
    <w:rsid w:val="00DE1A32"/>
    <w:rsid w:val="00DE1B5A"/>
    <w:rsid w:val="00DE2348"/>
    <w:rsid w:val="00DE2907"/>
    <w:rsid w:val="00DE2F7D"/>
    <w:rsid w:val="00DE3598"/>
    <w:rsid w:val="00DE3804"/>
    <w:rsid w:val="00DE3D10"/>
    <w:rsid w:val="00DE4971"/>
    <w:rsid w:val="00DE5D53"/>
    <w:rsid w:val="00DE60DF"/>
    <w:rsid w:val="00DE6928"/>
    <w:rsid w:val="00DE6F8E"/>
    <w:rsid w:val="00DE79D0"/>
    <w:rsid w:val="00DE7B78"/>
    <w:rsid w:val="00DF0646"/>
    <w:rsid w:val="00DF176B"/>
    <w:rsid w:val="00DF1D1F"/>
    <w:rsid w:val="00DF24C1"/>
    <w:rsid w:val="00DF26BA"/>
    <w:rsid w:val="00DF3186"/>
    <w:rsid w:val="00DF31A7"/>
    <w:rsid w:val="00DF3987"/>
    <w:rsid w:val="00DF4B32"/>
    <w:rsid w:val="00DF5E0B"/>
    <w:rsid w:val="00DF66EF"/>
    <w:rsid w:val="00DF6B0C"/>
    <w:rsid w:val="00DF7998"/>
    <w:rsid w:val="00E00A94"/>
    <w:rsid w:val="00E00E8E"/>
    <w:rsid w:val="00E0198E"/>
    <w:rsid w:val="00E027AC"/>
    <w:rsid w:val="00E02B82"/>
    <w:rsid w:val="00E04025"/>
    <w:rsid w:val="00E041FF"/>
    <w:rsid w:val="00E04D3C"/>
    <w:rsid w:val="00E05685"/>
    <w:rsid w:val="00E05842"/>
    <w:rsid w:val="00E05DEA"/>
    <w:rsid w:val="00E05EF3"/>
    <w:rsid w:val="00E060B1"/>
    <w:rsid w:val="00E06444"/>
    <w:rsid w:val="00E068AB"/>
    <w:rsid w:val="00E06B7D"/>
    <w:rsid w:val="00E07421"/>
    <w:rsid w:val="00E07AAE"/>
    <w:rsid w:val="00E07D9E"/>
    <w:rsid w:val="00E112A5"/>
    <w:rsid w:val="00E11E8E"/>
    <w:rsid w:val="00E11F18"/>
    <w:rsid w:val="00E12897"/>
    <w:rsid w:val="00E12A69"/>
    <w:rsid w:val="00E12E1C"/>
    <w:rsid w:val="00E13075"/>
    <w:rsid w:val="00E13774"/>
    <w:rsid w:val="00E14A16"/>
    <w:rsid w:val="00E154C9"/>
    <w:rsid w:val="00E1565B"/>
    <w:rsid w:val="00E15C8F"/>
    <w:rsid w:val="00E16A7D"/>
    <w:rsid w:val="00E16C37"/>
    <w:rsid w:val="00E20D83"/>
    <w:rsid w:val="00E20E8A"/>
    <w:rsid w:val="00E21218"/>
    <w:rsid w:val="00E21655"/>
    <w:rsid w:val="00E21906"/>
    <w:rsid w:val="00E21D2F"/>
    <w:rsid w:val="00E21D81"/>
    <w:rsid w:val="00E22317"/>
    <w:rsid w:val="00E22A31"/>
    <w:rsid w:val="00E23140"/>
    <w:rsid w:val="00E2346F"/>
    <w:rsid w:val="00E2380C"/>
    <w:rsid w:val="00E238AA"/>
    <w:rsid w:val="00E239F8"/>
    <w:rsid w:val="00E24369"/>
    <w:rsid w:val="00E24F2D"/>
    <w:rsid w:val="00E253BB"/>
    <w:rsid w:val="00E25B53"/>
    <w:rsid w:val="00E25F0A"/>
    <w:rsid w:val="00E267CA"/>
    <w:rsid w:val="00E26F07"/>
    <w:rsid w:val="00E276F3"/>
    <w:rsid w:val="00E27968"/>
    <w:rsid w:val="00E27F76"/>
    <w:rsid w:val="00E31102"/>
    <w:rsid w:val="00E311FE"/>
    <w:rsid w:val="00E3127B"/>
    <w:rsid w:val="00E31334"/>
    <w:rsid w:val="00E3158C"/>
    <w:rsid w:val="00E31EF9"/>
    <w:rsid w:val="00E323D6"/>
    <w:rsid w:val="00E32B6A"/>
    <w:rsid w:val="00E3309C"/>
    <w:rsid w:val="00E3371B"/>
    <w:rsid w:val="00E33D2F"/>
    <w:rsid w:val="00E34290"/>
    <w:rsid w:val="00E34644"/>
    <w:rsid w:val="00E34C0D"/>
    <w:rsid w:val="00E36332"/>
    <w:rsid w:val="00E36720"/>
    <w:rsid w:val="00E37076"/>
    <w:rsid w:val="00E37777"/>
    <w:rsid w:val="00E37C07"/>
    <w:rsid w:val="00E4202B"/>
    <w:rsid w:val="00E42B12"/>
    <w:rsid w:val="00E436BD"/>
    <w:rsid w:val="00E44E1E"/>
    <w:rsid w:val="00E4523E"/>
    <w:rsid w:val="00E4547C"/>
    <w:rsid w:val="00E45FC8"/>
    <w:rsid w:val="00E46376"/>
    <w:rsid w:val="00E463D6"/>
    <w:rsid w:val="00E47CE7"/>
    <w:rsid w:val="00E50974"/>
    <w:rsid w:val="00E50CD0"/>
    <w:rsid w:val="00E51E94"/>
    <w:rsid w:val="00E52050"/>
    <w:rsid w:val="00E52073"/>
    <w:rsid w:val="00E5283D"/>
    <w:rsid w:val="00E537BB"/>
    <w:rsid w:val="00E538B7"/>
    <w:rsid w:val="00E54718"/>
    <w:rsid w:val="00E5483A"/>
    <w:rsid w:val="00E54DAE"/>
    <w:rsid w:val="00E55B1D"/>
    <w:rsid w:val="00E57897"/>
    <w:rsid w:val="00E57A37"/>
    <w:rsid w:val="00E57EDB"/>
    <w:rsid w:val="00E6091B"/>
    <w:rsid w:val="00E60D7C"/>
    <w:rsid w:val="00E61B5E"/>
    <w:rsid w:val="00E62D70"/>
    <w:rsid w:val="00E63161"/>
    <w:rsid w:val="00E634A3"/>
    <w:rsid w:val="00E635D1"/>
    <w:rsid w:val="00E636D7"/>
    <w:rsid w:val="00E63C3F"/>
    <w:rsid w:val="00E643B0"/>
    <w:rsid w:val="00E64B7A"/>
    <w:rsid w:val="00E653E5"/>
    <w:rsid w:val="00E65EF6"/>
    <w:rsid w:val="00E66CEC"/>
    <w:rsid w:val="00E6727D"/>
    <w:rsid w:val="00E67890"/>
    <w:rsid w:val="00E70F5D"/>
    <w:rsid w:val="00E71F7A"/>
    <w:rsid w:val="00E74829"/>
    <w:rsid w:val="00E756CF"/>
    <w:rsid w:val="00E7598E"/>
    <w:rsid w:val="00E75FE5"/>
    <w:rsid w:val="00E76269"/>
    <w:rsid w:val="00E76AF3"/>
    <w:rsid w:val="00E77337"/>
    <w:rsid w:val="00E778BB"/>
    <w:rsid w:val="00E80864"/>
    <w:rsid w:val="00E80D3F"/>
    <w:rsid w:val="00E817DF"/>
    <w:rsid w:val="00E81D1D"/>
    <w:rsid w:val="00E81EEA"/>
    <w:rsid w:val="00E82CF2"/>
    <w:rsid w:val="00E83835"/>
    <w:rsid w:val="00E84885"/>
    <w:rsid w:val="00E85333"/>
    <w:rsid w:val="00E8579D"/>
    <w:rsid w:val="00E859B2"/>
    <w:rsid w:val="00E8621F"/>
    <w:rsid w:val="00E8668D"/>
    <w:rsid w:val="00E86D51"/>
    <w:rsid w:val="00E86FAA"/>
    <w:rsid w:val="00E875A9"/>
    <w:rsid w:val="00E877FE"/>
    <w:rsid w:val="00E878E8"/>
    <w:rsid w:val="00E87EE4"/>
    <w:rsid w:val="00E90331"/>
    <w:rsid w:val="00E90560"/>
    <w:rsid w:val="00E91C42"/>
    <w:rsid w:val="00E92D06"/>
    <w:rsid w:val="00E92E8B"/>
    <w:rsid w:val="00E9308A"/>
    <w:rsid w:val="00E93A1A"/>
    <w:rsid w:val="00E93CD5"/>
    <w:rsid w:val="00E93DC1"/>
    <w:rsid w:val="00E93EDF"/>
    <w:rsid w:val="00E94B18"/>
    <w:rsid w:val="00E9514F"/>
    <w:rsid w:val="00E95802"/>
    <w:rsid w:val="00E96245"/>
    <w:rsid w:val="00E963DD"/>
    <w:rsid w:val="00E96E89"/>
    <w:rsid w:val="00E96F51"/>
    <w:rsid w:val="00E9760D"/>
    <w:rsid w:val="00E97B6C"/>
    <w:rsid w:val="00E97BA1"/>
    <w:rsid w:val="00E97C2E"/>
    <w:rsid w:val="00E97C87"/>
    <w:rsid w:val="00EA0118"/>
    <w:rsid w:val="00EA06BA"/>
    <w:rsid w:val="00EA130D"/>
    <w:rsid w:val="00EA13D0"/>
    <w:rsid w:val="00EA14EE"/>
    <w:rsid w:val="00EA21D5"/>
    <w:rsid w:val="00EA2B1E"/>
    <w:rsid w:val="00EA3070"/>
    <w:rsid w:val="00EA316E"/>
    <w:rsid w:val="00EA3570"/>
    <w:rsid w:val="00EA37C6"/>
    <w:rsid w:val="00EA3F77"/>
    <w:rsid w:val="00EA419E"/>
    <w:rsid w:val="00EA42D0"/>
    <w:rsid w:val="00EA4300"/>
    <w:rsid w:val="00EA4745"/>
    <w:rsid w:val="00EA48E2"/>
    <w:rsid w:val="00EA5FF8"/>
    <w:rsid w:val="00EA625B"/>
    <w:rsid w:val="00EA65A9"/>
    <w:rsid w:val="00EA774C"/>
    <w:rsid w:val="00EA7B96"/>
    <w:rsid w:val="00EB084F"/>
    <w:rsid w:val="00EB09AD"/>
    <w:rsid w:val="00EB14FE"/>
    <w:rsid w:val="00EB21BB"/>
    <w:rsid w:val="00EB24B2"/>
    <w:rsid w:val="00EB2598"/>
    <w:rsid w:val="00EB292D"/>
    <w:rsid w:val="00EB2C8E"/>
    <w:rsid w:val="00EB2EE3"/>
    <w:rsid w:val="00EB309E"/>
    <w:rsid w:val="00EB3A7F"/>
    <w:rsid w:val="00EB4767"/>
    <w:rsid w:val="00EB571E"/>
    <w:rsid w:val="00EB59D9"/>
    <w:rsid w:val="00EB6025"/>
    <w:rsid w:val="00EB6379"/>
    <w:rsid w:val="00EB6E22"/>
    <w:rsid w:val="00EB6F15"/>
    <w:rsid w:val="00EB7F07"/>
    <w:rsid w:val="00EC1546"/>
    <w:rsid w:val="00EC258C"/>
    <w:rsid w:val="00EC2DBF"/>
    <w:rsid w:val="00EC339E"/>
    <w:rsid w:val="00EC3700"/>
    <w:rsid w:val="00EC3915"/>
    <w:rsid w:val="00EC39B2"/>
    <w:rsid w:val="00EC4DC1"/>
    <w:rsid w:val="00EC4EF7"/>
    <w:rsid w:val="00EC592A"/>
    <w:rsid w:val="00EC5AA6"/>
    <w:rsid w:val="00EC655D"/>
    <w:rsid w:val="00EC6582"/>
    <w:rsid w:val="00ED3378"/>
    <w:rsid w:val="00ED4C10"/>
    <w:rsid w:val="00ED4D32"/>
    <w:rsid w:val="00ED4ECA"/>
    <w:rsid w:val="00ED56A5"/>
    <w:rsid w:val="00ED696B"/>
    <w:rsid w:val="00ED75EE"/>
    <w:rsid w:val="00EE0A8B"/>
    <w:rsid w:val="00EE0B1B"/>
    <w:rsid w:val="00EE19E5"/>
    <w:rsid w:val="00EE1B76"/>
    <w:rsid w:val="00EE205F"/>
    <w:rsid w:val="00EE2AE9"/>
    <w:rsid w:val="00EE304F"/>
    <w:rsid w:val="00EE35AF"/>
    <w:rsid w:val="00EE3887"/>
    <w:rsid w:val="00EE3EBA"/>
    <w:rsid w:val="00EE4F5C"/>
    <w:rsid w:val="00EE509D"/>
    <w:rsid w:val="00EE542A"/>
    <w:rsid w:val="00EE59CB"/>
    <w:rsid w:val="00EE5E6A"/>
    <w:rsid w:val="00EE65CB"/>
    <w:rsid w:val="00EE6654"/>
    <w:rsid w:val="00EE72C7"/>
    <w:rsid w:val="00EE7C9C"/>
    <w:rsid w:val="00EE7E8B"/>
    <w:rsid w:val="00EF0223"/>
    <w:rsid w:val="00EF0439"/>
    <w:rsid w:val="00EF0914"/>
    <w:rsid w:val="00EF0B0C"/>
    <w:rsid w:val="00EF0C24"/>
    <w:rsid w:val="00EF204A"/>
    <w:rsid w:val="00EF227B"/>
    <w:rsid w:val="00EF46FE"/>
    <w:rsid w:val="00EF47D4"/>
    <w:rsid w:val="00EF4D4C"/>
    <w:rsid w:val="00EF4EEA"/>
    <w:rsid w:val="00EF4F2B"/>
    <w:rsid w:val="00EF5402"/>
    <w:rsid w:val="00EF5730"/>
    <w:rsid w:val="00EF5CFF"/>
    <w:rsid w:val="00EF61C4"/>
    <w:rsid w:val="00EF649A"/>
    <w:rsid w:val="00EF6597"/>
    <w:rsid w:val="00EF71D2"/>
    <w:rsid w:val="00F00497"/>
    <w:rsid w:val="00F00A5C"/>
    <w:rsid w:val="00F00CD8"/>
    <w:rsid w:val="00F00EEE"/>
    <w:rsid w:val="00F01CA9"/>
    <w:rsid w:val="00F02A20"/>
    <w:rsid w:val="00F02F41"/>
    <w:rsid w:val="00F03A91"/>
    <w:rsid w:val="00F03DCA"/>
    <w:rsid w:val="00F04145"/>
    <w:rsid w:val="00F043D0"/>
    <w:rsid w:val="00F051FF"/>
    <w:rsid w:val="00F05FEE"/>
    <w:rsid w:val="00F06765"/>
    <w:rsid w:val="00F07EFE"/>
    <w:rsid w:val="00F1010C"/>
    <w:rsid w:val="00F106E6"/>
    <w:rsid w:val="00F109A0"/>
    <w:rsid w:val="00F10F70"/>
    <w:rsid w:val="00F114C9"/>
    <w:rsid w:val="00F11794"/>
    <w:rsid w:val="00F11AA8"/>
    <w:rsid w:val="00F12015"/>
    <w:rsid w:val="00F12463"/>
    <w:rsid w:val="00F125F9"/>
    <w:rsid w:val="00F13C21"/>
    <w:rsid w:val="00F14076"/>
    <w:rsid w:val="00F14D29"/>
    <w:rsid w:val="00F15421"/>
    <w:rsid w:val="00F1546C"/>
    <w:rsid w:val="00F155D7"/>
    <w:rsid w:val="00F15887"/>
    <w:rsid w:val="00F171A6"/>
    <w:rsid w:val="00F17A4D"/>
    <w:rsid w:val="00F17C19"/>
    <w:rsid w:val="00F2060F"/>
    <w:rsid w:val="00F20AD7"/>
    <w:rsid w:val="00F22000"/>
    <w:rsid w:val="00F2274F"/>
    <w:rsid w:val="00F2362F"/>
    <w:rsid w:val="00F23D36"/>
    <w:rsid w:val="00F2414A"/>
    <w:rsid w:val="00F24888"/>
    <w:rsid w:val="00F24A37"/>
    <w:rsid w:val="00F250BD"/>
    <w:rsid w:val="00F25971"/>
    <w:rsid w:val="00F25AF9"/>
    <w:rsid w:val="00F25B49"/>
    <w:rsid w:val="00F261EF"/>
    <w:rsid w:val="00F26312"/>
    <w:rsid w:val="00F26B86"/>
    <w:rsid w:val="00F26BB2"/>
    <w:rsid w:val="00F27D9C"/>
    <w:rsid w:val="00F27EBC"/>
    <w:rsid w:val="00F30548"/>
    <w:rsid w:val="00F308BB"/>
    <w:rsid w:val="00F30E77"/>
    <w:rsid w:val="00F31013"/>
    <w:rsid w:val="00F31AE4"/>
    <w:rsid w:val="00F3362D"/>
    <w:rsid w:val="00F3396B"/>
    <w:rsid w:val="00F3403C"/>
    <w:rsid w:val="00F3435D"/>
    <w:rsid w:val="00F36887"/>
    <w:rsid w:val="00F36C1F"/>
    <w:rsid w:val="00F36C69"/>
    <w:rsid w:val="00F36DEE"/>
    <w:rsid w:val="00F36EC9"/>
    <w:rsid w:val="00F37C0C"/>
    <w:rsid w:val="00F40774"/>
    <w:rsid w:val="00F4188E"/>
    <w:rsid w:val="00F41E19"/>
    <w:rsid w:val="00F421C8"/>
    <w:rsid w:val="00F423FE"/>
    <w:rsid w:val="00F42932"/>
    <w:rsid w:val="00F43AB9"/>
    <w:rsid w:val="00F441D1"/>
    <w:rsid w:val="00F444B0"/>
    <w:rsid w:val="00F448DD"/>
    <w:rsid w:val="00F44A15"/>
    <w:rsid w:val="00F4639C"/>
    <w:rsid w:val="00F46933"/>
    <w:rsid w:val="00F47B28"/>
    <w:rsid w:val="00F51126"/>
    <w:rsid w:val="00F51302"/>
    <w:rsid w:val="00F514C6"/>
    <w:rsid w:val="00F51675"/>
    <w:rsid w:val="00F51936"/>
    <w:rsid w:val="00F51E7A"/>
    <w:rsid w:val="00F52277"/>
    <w:rsid w:val="00F5412A"/>
    <w:rsid w:val="00F54DFD"/>
    <w:rsid w:val="00F553C5"/>
    <w:rsid w:val="00F55CA9"/>
    <w:rsid w:val="00F569CD"/>
    <w:rsid w:val="00F577DE"/>
    <w:rsid w:val="00F603A7"/>
    <w:rsid w:val="00F6111B"/>
    <w:rsid w:val="00F619BB"/>
    <w:rsid w:val="00F61AE9"/>
    <w:rsid w:val="00F61B35"/>
    <w:rsid w:val="00F61E00"/>
    <w:rsid w:val="00F623E2"/>
    <w:rsid w:val="00F62F26"/>
    <w:rsid w:val="00F63EE4"/>
    <w:rsid w:val="00F6428C"/>
    <w:rsid w:val="00F655C1"/>
    <w:rsid w:val="00F6561F"/>
    <w:rsid w:val="00F666C1"/>
    <w:rsid w:val="00F66CC6"/>
    <w:rsid w:val="00F707B1"/>
    <w:rsid w:val="00F7158A"/>
    <w:rsid w:val="00F72957"/>
    <w:rsid w:val="00F72AD9"/>
    <w:rsid w:val="00F7356F"/>
    <w:rsid w:val="00F73632"/>
    <w:rsid w:val="00F74640"/>
    <w:rsid w:val="00F74E0A"/>
    <w:rsid w:val="00F7540F"/>
    <w:rsid w:val="00F754D1"/>
    <w:rsid w:val="00F759B6"/>
    <w:rsid w:val="00F76040"/>
    <w:rsid w:val="00F76285"/>
    <w:rsid w:val="00F7718F"/>
    <w:rsid w:val="00F77252"/>
    <w:rsid w:val="00F778D5"/>
    <w:rsid w:val="00F77ACC"/>
    <w:rsid w:val="00F77C8C"/>
    <w:rsid w:val="00F77E01"/>
    <w:rsid w:val="00F818C7"/>
    <w:rsid w:val="00F81CFF"/>
    <w:rsid w:val="00F83770"/>
    <w:rsid w:val="00F83780"/>
    <w:rsid w:val="00F8426A"/>
    <w:rsid w:val="00F8567A"/>
    <w:rsid w:val="00F85860"/>
    <w:rsid w:val="00F8599B"/>
    <w:rsid w:val="00F85BF1"/>
    <w:rsid w:val="00F85DB8"/>
    <w:rsid w:val="00F8628C"/>
    <w:rsid w:val="00F874B6"/>
    <w:rsid w:val="00F90A70"/>
    <w:rsid w:val="00F90BF8"/>
    <w:rsid w:val="00F90D65"/>
    <w:rsid w:val="00F9154D"/>
    <w:rsid w:val="00F91C1E"/>
    <w:rsid w:val="00F92256"/>
    <w:rsid w:val="00F9232B"/>
    <w:rsid w:val="00F9243E"/>
    <w:rsid w:val="00F926B3"/>
    <w:rsid w:val="00F92DDA"/>
    <w:rsid w:val="00F92E7A"/>
    <w:rsid w:val="00F93010"/>
    <w:rsid w:val="00F94304"/>
    <w:rsid w:val="00F955D3"/>
    <w:rsid w:val="00F9613D"/>
    <w:rsid w:val="00F96318"/>
    <w:rsid w:val="00F96B3A"/>
    <w:rsid w:val="00F9732C"/>
    <w:rsid w:val="00F978A6"/>
    <w:rsid w:val="00F97B0C"/>
    <w:rsid w:val="00F97BF2"/>
    <w:rsid w:val="00FA0437"/>
    <w:rsid w:val="00FA089E"/>
    <w:rsid w:val="00FA10C9"/>
    <w:rsid w:val="00FA1800"/>
    <w:rsid w:val="00FA2057"/>
    <w:rsid w:val="00FA2440"/>
    <w:rsid w:val="00FA2699"/>
    <w:rsid w:val="00FA280E"/>
    <w:rsid w:val="00FA28BD"/>
    <w:rsid w:val="00FA2B4D"/>
    <w:rsid w:val="00FA3870"/>
    <w:rsid w:val="00FA3F83"/>
    <w:rsid w:val="00FA4080"/>
    <w:rsid w:val="00FA54F7"/>
    <w:rsid w:val="00FA597E"/>
    <w:rsid w:val="00FA5E98"/>
    <w:rsid w:val="00FA6262"/>
    <w:rsid w:val="00FA6649"/>
    <w:rsid w:val="00FA6737"/>
    <w:rsid w:val="00FA6FC6"/>
    <w:rsid w:val="00FA74A4"/>
    <w:rsid w:val="00FA7506"/>
    <w:rsid w:val="00FA7B4A"/>
    <w:rsid w:val="00FB02FB"/>
    <w:rsid w:val="00FB0377"/>
    <w:rsid w:val="00FB06B9"/>
    <w:rsid w:val="00FB1E73"/>
    <w:rsid w:val="00FB26CB"/>
    <w:rsid w:val="00FB2ADA"/>
    <w:rsid w:val="00FB2AFA"/>
    <w:rsid w:val="00FB3DEF"/>
    <w:rsid w:val="00FB41A5"/>
    <w:rsid w:val="00FB49DF"/>
    <w:rsid w:val="00FB4ACF"/>
    <w:rsid w:val="00FB4D52"/>
    <w:rsid w:val="00FB546A"/>
    <w:rsid w:val="00FB557B"/>
    <w:rsid w:val="00FB5AD7"/>
    <w:rsid w:val="00FB5C93"/>
    <w:rsid w:val="00FB602C"/>
    <w:rsid w:val="00FB6307"/>
    <w:rsid w:val="00FB6684"/>
    <w:rsid w:val="00FB6783"/>
    <w:rsid w:val="00FB6C17"/>
    <w:rsid w:val="00FB6C45"/>
    <w:rsid w:val="00FB6D5A"/>
    <w:rsid w:val="00FB6FB6"/>
    <w:rsid w:val="00FB7AFE"/>
    <w:rsid w:val="00FC02B9"/>
    <w:rsid w:val="00FC0F65"/>
    <w:rsid w:val="00FC2367"/>
    <w:rsid w:val="00FC25F6"/>
    <w:rsid w:val="00FC2D6A"/>
    <w:rsid w:val="00FC3976"/>
    <w:rsid w:val="00FC435E"/>
    <w:rsid w:val="00FC52FB"/>
    <w:rsid w:val="00FC5613"/>
    <w:rsid w:val="00FC60BB"/>
    <w:rsid w:val="00FC6EE3"/>
    <w:rsid w:val="00FC7477"/>
    <w:rsid w:val="00FC7846"/>
    <w:rsid w:val="00FC7FFB"/>
    <w:rsid w:val="00FD141D"/>
    <w:rsid w:val="00FD1878"/>
    <w:rsid w:val="00FD1AE3"/>
    <w:rsid w:val="00FD1CA7"/>
    <w:rsid w:val="00FD4B01"/>
    <w:rsid w:val="00FD5C91"/>
    <w:rsid w:val="00FD608D"/>
    <w:rsid w:val="00FD62AA"/>
    <w:rsid w:val="00FD643C"/>
    <w:rsid w:val="00FD74AB"/>
    <w:rsid w:val="00FD75E4"/>
    <w:rsid w:val="00FD799E"/>
    <w:rsid w:val="00FE0BF7"/>
    <w:rsid w:val="00FE116C"/>
    <w:rsid w:val="00FE1E0C"/>
    <w:rsid w:val="00FE2345"/>
    <w:rsid w:val="00FE2F43"/>
    <w:rsid w:val="00FE3AF2"/>
    <w:rsid w:val="00FE4303"/>
    <w:rsid w:val="00FE4B77"/>
    <w:rsid w:val="00FE56FE"/>
    <w:rsid w:val="00FE5827"/>
    <w:rsid w:val="00FE5833"/>
    <w:rsid w:val="00FE5985"/>
    <w:rsid w:val="00FE5BAD"/>
    <w:rsid w:val="00FE5CBB"/>
    <w:rsid w:val="00FE63EF"/>
    <w:rsid w:val="00FE703D"/>
    <w:rsid w:val="00FE7227"/>
    <w:rsid w:val="00FE7AEB"/>
    <w:rsid w:val="00FE7B82"/>
    <w:rsid w:val="00FF0E48"/>
    <w:rsid w:val="00FF1BBB"/>
    <w:rsid w:val="00FF2381"/>
    <w:rsid w:val="00FF2505"/>
    <w:rsid w:val="00FF27E4"/>
    <w:rsid w:val="00FF36E6"/>
    <w:rsid w:val="00FF38F2"/>
    <w:rsid w:val="00FF4075"/>
    <w:rsid w:val="00FF449F"/>
    <w:rsid w:val="00FF586C"/>
    <w:rsid w:val="00FF60E8"/>
    <w:rsid w:val="00FF73F3"/>
    <w:rsid w:val="00FF7B5B"/>
    <w:rsid w:val="00FF7BBC"/>
    <w:rsid w:val="00FF7F5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v:stroke on="f"/>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ca-E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semiHidden="1" w:unhideWhenUsed="1" w:qFormat="1"/>
    <w:lsdException w:name="table of figures" w:uiPriority="99"/>
    <w:lsdException w:name="Title" w:qFormat="1"/>
    <w:lsdException w:name="Subtitle" w:qFormat="1"/>
    <w:lsdException w:name="Hyperlink" w:uiPriority="99"/>
    <w:lsdException w:name="Strong" w:qFormat="1"/>
    <w:lsdException w:name="Emphasis" w:qFormat="1"/>
    <w:lsdException w:name="Normal (Web)" w:uiPriority="99"/>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D47C4"/>
    <w:pPr>
      <w:spacing w:before="60" w:line="360" w:lineRule="auto"/>
      <w:jc w:val="both"/>
    </w:pPr>
    <w:rPr>
      <w:rFonts w:ascii="Arial" w:hAnsi="Arial"/>
      <w:sz w:val="22"/>
    </w:rPr>
  </w:style>
  <w:style w:type="paragraph" w:styleId="Ttol1">
    <w:name w:val="heading 1"/>
    <w:next w:val="Normal"/>
    <w:link w:val="Ttol1Car"/>
    <w:autoRedefine/>
    <w:uiPriority w:val="9"/>
    <w:qFormat/>
    <w:rsid w:val="00482071"/>
    <w:pPr>
      <w:numPr>
        <w:numId w:val="28"/>
      </w:numPr>
      <w:spacing w:before="240" w:after="120"/>
      <w:outlineLvl w:val="0"/>
    </w:pPr>
    <w:rPr>
      <w:rFonts w:ascii="Helvetica" w:eastAsiaTheme="majorEastAsia" w:hAnsi="Helvetica" w:cs="Helvetica"/>
      <w:b/>
      <w:bCs/>
      <w:color w:val="007BC0"/>
      <w:sz w:val="28"/>
      <w:szCs w:val="28"/>
    </w:rPr>
  </w:style>
  <w:style w:type="paragraph" w:styleId="Ttol2">
    <w:name w:val="heading 2"/>
    <w:next w:val="Normal"/>
    <w:link w:val="Ttol2Car"/>
    <w:uiPriority w:val="9"/>
    <w:qFormat/>
    <w:rsid w:val="00ED4D32"/>
    <w:pPr>
      <w:keepNext/>
      <w:numPr>
        <w:ilvl w:val="1"/>
        <w:numId w:val="28"/>
      </w:numPr>
      <w:spacing w:before="480" w:after="60"/>
      <w:jc w:val="both"/>
      <w:outlineLvl w:val="1"/>
    </w:pPr>
    <w:rPr>
      <w:rFonts w:ascii="Helvetica" w:eastAsiaTheme="majorEastAsia" w:hAnsi="Helvetica" w:cs="Helvetica"/>
      <w:b/>
      <w:bCs/>
      <w:iCs/>
      <w:color w:val="007BC0"/>
      <w:sz w:val="24"/>
      <w:szCs w:val="28"/>
    </w:rPr>
  </w:style>
  <w:style w:type="paragraph" w:styleId="Ttol3">
    <w:name w:val="heading 3"/>
    <w:basedOn w:val="Ttol2"/>
    <w:next w:val="Normal"/>
    <w:link w:val="Ttol3Car"/>
    <w:qFormat/>
    <w:rsid w:val="00313D2A"/>
    <w:pPr>
      <w:numPr>
        <w:ilvl w:val="2"/>
      </w:numPr>
      <w:spacing w:before="120"/>
      <w:outlineLvl w:val="2"/>
    </w:pPr>
    <w:rPr>
      <w:bCs w:val="0"/>
      <w:i/>
      <w:sz w:val="22"/>
      <w:szCs w:val="26"/>
    </w:rPr>
  </w:style>
  <w:style w:type="paragraph" w:styleId="Ttol4">
    <w:name w:val="heading 4"/>
    <w:basedOn w:val="Normal"/>
    <w:next w:val="Normal"/>
    <w:link w:val="Ttol4Car"/>
    <w:qFormat/>
    <w:rsid w:val="00AA7EE3"/>
    <w:pPr>
      <w:keepNext/>
      <w:numPr>
        <w:ilvl w:val="3"/>
        <w:numId w:val="28"/>
      </w:numPr>
      <w:spacing w:before="240" w:after="60"/>
      <w:outlineLvl w:val="3"/>
    </w:pPr>
    <w:rPr>
      <w:b/>
      <w:bCs/>
      <w:i/>
      <w:color w:val="548DD4" w:themeColor="text2" w:themeTint="99"/>
      <w:szCs w:val="28"/>
    </w:rPr>
  </w:style>
  <w:style w:type="paragraph" w:styleId="Ttol5">
    <w:name w:val="heading 5"/>
    <w:basedOn w:val="Normal"/>
    <w:next w:val="Normal"/>
    <w:link w:val="Ttol5Car"/>
    <w:qFormat/>
    <w:rsid w:val="00C617FE"/>
    <w:pPr>
      <w:numPr>
        <w:ilvl w:val="4"/>
        <w:numId w:val="28"/>
      </w:numPr>
      <w:spacing w:before="240" w:after="60"/>
      <w:outlineLvl w:val="4"/>
    </w:pPr>
    <w:rPr>
      <w:b/>
      <w:bCs/>
      <w:i/>
      <w:iCs/>
      <w:sz w:val="26"/>
      <w:szCs w:val="26"/>
    </w:rPr>
  </w:style>
  <w:style w:type="paragraph" w:styleId="Ttol6">
    <w:name w:val="heading 6"/>
    <w:basedOn w:val="Normal"/>
    <w:next w:val="Normal"/>
    <w:link w:val="Ttol6Car"/>
    <w:qFormat/>
    <w:rsid w:val="00C617FE"/>
    <w:pPr>
      <w:keepNext/>
      <w:framePr w:hSpace="180" w:wrap="notBeside" w:hAnchor="margin" w:xAlign="center" w:y="507"/>
      <w:numPr>
        <w:ilvl w:val="5"/>
        <w:numId w:val="28"/>
      </w:numPr>
      <w:jc w:val="center"/>
      <w:outlineLvl w:val="5"/>
    </w:pPr>
    <w:rPr>
      <w:rFonts w:cs="Arial"/>
      <w:b/>
      <w:color w:val="FFFFFF"/>
      <w:sz w:val="28"/>
    </w:rPr>
  </w:style>
  <w:style w:type="paragraph" w:styleId="Ttol7">
    <w:name w:val="heading 7"/>
    <w:basedOn w:val="Normal"/>
    <w:next w:val="Normal"/>
    <w:link w:val="Ttol7Car"/>
    <w:qFormat/>
    <w:rsid w:val="00C617FE"/>
    <w:pPr>
      <w:keepNext/>
      <w:numPr>
        <w:ilvl w:val="6"/>
        <w:numId w:val="28"/>
      </w:numPr>
      <w:jc w:val="center"/>
      <w:outlineLvl w:val="6"/>
    </w:pPr>
    <w:rPr>
      <w:rFonts w:cs="Arial"/>
      <w:b/>
      <w:bCs/>
      <w:color w:val="000080"/>
      <w:sz w:val="18"/>
    </w:rPr>
  </w:style>
  <w:style w:type="paragraph" w:styleId="Ttol8">
    <w:name w:val="heading 8"/>
    <w:basedOn w:val="Normal"/>
    <w:next w:val="Normal"/>
    <w:link w:val="Ttol8Car"/>
    <w:qFormat/>
    <w:rsid w:val="00C617FE"/>
    <w:pPr>
      <w:numPr>
        <w:ilvl w:val="7"/>
        <w:numId w:val="28"/>
      </w:numPr>
      <w:spacing w:before="240" w:after="60"/>
      <w:outlineLvl w:val="7"/>
    </w:pPr>
    <w:rPr>
      <w:i/>
      <w:iCs/>
      <w:sz w:val="24"/>
      <w:szCs w:val="24"/>
    </w:rPr>
  </w:style>
  <w:style w:type="paragraph" w:styleId="Ttol9">
    <w:name w:val="heading 9"/>
    <w:basedOn w:val="Normal"/>
    <w:next w:val="Normal"/>
    <w:link w:val="Ttol9Car"/>
    <w:qFormat/>
    <w:rsid w:val="00C617FE"/>
    <w:pPr>
      <w:numPr>
        <w:ilvl w:val="8"/>
        <w:numId w:val="28"/>
      </w:numPr>
      <w:spacing w:before="240" w:after="60"/>
      <w:outlineLvl w:val="8"/>
    </w:pPr>
    <w:rPr>
      <w:rFonts w:cs="Arial"/>
      <w:szCs w:val="22"/>
    </w:rPr>
  </w:style>
  <w:style w:type="character" w:default="1" w:styleId="Tipusdelletraperdefectedelpargraf">
    <w:name w:val="Default Paragraph Font"/>
    <w:uiPriority w:val="1"/>
    <w:semiHidden/>
    <w:unhideWhenUsed/>
  </w:style>
  <w:style w:type="table" w:default="1" w:styleId="Taulanormal">
    <w:name w:val="Normal Table"/>
    <w:uiPriority w:val="99"/>
    <w:semiHidden/>
    <w:unhideWhenUsed/>
    <w:tblPr>
      <w:tblInd w:w="0" w:type="dxa"/>
      <w:tblCellMar>
        <w:top w:w="0" w:type="dxa"/>
        <w:left w:w="108" w:type="dxa"/>
        <w:bottom w:w="0" w:type="dxa"/>
        <w:right w:w="108" w:type="dxa"/>
      </w:tblCellMar>
    </w:tblPr>
  </w:style>
  <w:style w:type="numbering" w:default="1" w:styleId="Sensellista">
    <w:name w:val="No List"/>
    <w:uiPriority w:val="99"/>
    <w:semiHidden/>
    <w:unhideWhenUsed/>
  </w:style>
  <w:style w:type="paragraph" w:styleId="Textindependent">
    <w:name w:val="Body Text"/>
    <w:basedOn w:val="Normal"/>
    <w:rsid w:val="006F2449"/>
    <w:rPr>
      <w:rFonts w:cs="Arial"/>
      <w:i/>
      <w:iCs/>
      <w:color w:val="993366"/>
    </w:rPr>
  </w:style>
  <w:style w:type="paragraph" w:styleId="Capalera">
    <w:name w:val="header"/>
    <w:basedOn w:val="Normal"/>
    <w:rsid w:val="007C40CB"/>
    <w:pPr>
      <w:tabs>
        <w:tab w:val="center" w:pos="4320"/>
        <w:tab w:val="right" w:pos="8640"/>
      </w:tabs>
    </w:pPr>
  </w:style>
  <w:style w:type="paragraph" w:styleId="Peu">
    <w:name w:val="footer"/>
    <w:basedOn w:val="Normal"/>
    <w:link w:val="PeuCar"/>
    <w:uiPriority w:val="99"/>
    <w:rsid w:val="007C40CB"/>
    <w:pPr>
      <w:tabs>
        <w:tab w:val="center" w:pos="4320"/>
        <w:tab w:val="right" w:pos="8640"/>
      </w:tabs>
    </w:pPr>
  </w:style>
  <w:style w:type="paragraph" w:styleId="Textdeglobus">
    <w:name w:val="Balloon Text"/>
    <w:basedOn w:val="Normal"/>
    <w:semiHidden/>
    <w:rsid w:val="00196910"/>
    <w:rPr>
      <w:rFonts w:ascii="Tahoma" w:hAnsi="Tahoma" w:cs="Tahoma"/>
      <w:sz w:val="16"/>
      <w:szCs w:val="16"/>
    </w:rPr>
  </w:style>
  <w:style w:type="table" w:styleId="Taulaambquadrcula">
    <w:name w:val="Table Grid"/>
    <w:basedOn w:val="Taulanormal"/>
    <w:uiPriority w:val="59"/>
    <w:rsid w:val="001061FC"/>
    <w:pPr>
      <w:spacing w:before="60"/>
      <w:ind w:left="851"/>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ulotabla">
    <w:name w:val="Titulo tabla"/>
    <w:basedOn w:val="Tipusdelletraperdefectedelpargraf"/>
    <w:rsid w:val="00242BC5"/>
    <w:rPr>
      <w:rFonts w:ascii="Arial" w:hAnsi="Arial"/>
      <w:b/>
      <w:bCs/>
      <w:color w:val="000080"/>
      <w:sz w:val="24"/>
    </w:rPr>
  </w:style>
  <w:style w:type="paragraph" w:customStyle="1" w:styleId="TableTitle">
    <w:name w:val="Table Title"/>
    <w:basedOn w:val="Normal"/>
    <w:rsid w:val="00242BC5"/>
    <w:rPr>
      <w:b/>
      <w:color w:val="000080"/>
      <w:sz w:val="24"/>
    </w:rPr>
  </w:style>
  <w:style w:type="paragraph" w:customStyle="1" w:styleId="StyleHeading711pt">
    <w:name w:val="Style Heading 7 + 11 pt"/>
    <w:basedOn w:val="Ttol7"/>
    <w:rsid w:val="000A633F"/>
    <w:pPr>
      <w:numPr>
        <w:ilvl w:val="0"/>
        <w:numId w:val="0"/>
      </w:numPr>
    </w:pPr>
    <w:rPr>
      <w:sz w:val="22"/>
    </w:rPr>
  </w:style>
  <w:style w:type="paragraph" w:customStyle="1" w:styleId="StyleHeading711ptNotBoldAutoLeft">
    <w:name w:val="Style Heading 7 + 11 pt Not Bold Auto Left"/>
    <w:basedOn w:val="Ttol7"/>
    <w:rsid w:val="000A633F"/>
    <w:pPr>
      <w:numPr>
        <w:ilvl w:val="0"/>
        <w:numId w:val="0"/>
      </w:numPr>
      <w:jc w:val="left"/>
    </w:pPr>
    <w:rPr>
      <w:rFonts w:cs="Times New Roman"/>
      <w:b w:val="0"/>
      <w:bCs w:val="0"/>
      <w:color w:val="auto"/>
      <w:sz w:val="22"/>
    </w:rPr>
  </w:style>
  <w:style w:type="character" w:styleId="Enlla">
    <w:name w:val="Hyperlink"/>
    <w:basedOn w:val="Tipusdelletraperdefectedelpargraf"/>
    <w:uiPriority w:val="99"/>
    <w:rsid w:val="00AD1232"/>
    <w:rPr>
      <w:color w:val="0000FF"/>
      <w:u w:val="single"/>
    </w:rPr>
  </w:style>
  <w:style w:type="paragraph" w:styleId="IDC1">
    <w:name w:val="toc 1"/>
    <w:basedOn w:val="Normal"/>
    <w:next w:val="Normal"/>
    <w:uiPriority w:val="39"/>
    <w:qFormat/>
    <w:rsid w:val="005D640F"/>
    <w:pPr>
      <w:tabs>
        <w:tab w:val="right" w:leader="dot" w:pos="8505"/>
      </w:tabs>
      <w:spacing w:before="120" w:after="120"/>
      <w:jc w:val="left"/>
    </w:pPr>
    <w:rPr>
      <w:b/>
      <w:bCs/>
    </w:rPr>
  </w:style>
  <w:style w:type="paragraph" w:styleId="IDC2">
    <w:name w:val="toc 2"/>
    <w:basedOn w:val="Normal"/>
    <w:next w:val="Normal"/>
    <w:autoRedefine/>
    <w:uiPriority w:val="39"/>
    <w:qFormat/>
    <w:rsid w:val="00881F0D"/>
    <w:pPr>
      <w:tabs>
        <w:tab w:val="left" w:pos="880"/>
        <w:tab w:val="right" w:leader="dot" w:pos="8505"/>
      </w:tabs>
      <w:ind w:left="220"/>
    </w:pPr>
  </w:style>
  <w:style w:type="paragraph" w:styleId="IDC3">
    <w:name w:val="toc 3"/>
    <w:basedOn w:val="Normal"/>
    <w:next w:val="Normal"/>
    <w:autoRedefine/>
    <w:uiPriority w:val="39"/>
    <w:qFormat/>
    <w:rsid w:val="00E05685"/>
    <w:pPr>
      <w:tabs>
        <w:tab w:val="left" w:pos="1320"/>
        <w:tab w:val="right" w:leader="dot" w:pos="8505"/>
      </w:tabs>
      <w:ind w:left="440"/>
    </w:pPr>
  </w:style>
  <w:style w:type="character" w:styleId="Nmerodepgina">
    <w:name w:val="page number"/>
    <w:basedOn w:val="Tipusdelletraperdefectedelpargraf"/>
    <w:rsid w:val="00AD1232"/>
  </w:style>
  <w:style w:type="character" w:styleId="Refernciadecomentari">
    <w:name w:val="annotation reference"/>
    <w:basedOn w:val="Tipusdelletraperdefectedelpargraf"/>
    <w:semiHidden/>
    <w:rsid w:val="00754E93"/>
    <w:rPr>
      <w:sz w:val="16"/>
      <w:szCs w:val="16"/>
    </w:rPr>
  </w:style>
  <w:style w:type="paragraph" w:styleId="Textdecomentari">
    <w:name w:val="annotation text"/>
    <w:basedOn w:val="Normal"/>
    <w:semiHidden/>
    <w:rsid w:val="00754E93"/>
  </w:style>
  <w:style w:type="paragraph" w:styleId="Temadelcomentari">
    <w:name w:val="annotation subject"/>
    <w:basedOn w:val="Textdecomentari"/>
    <w:next w:val="Textdecomentari"/>
    <w:semiHidden/>
    <w:rsid w:val="00754E93"/>
    <w:rPr>
      <w:b/>
      <w:bCs/>
    </w:rPr>
  </w:style>
  <w:style w:type="paragraph" w:styleId="ndex1">
    <w:name w:val="index 1"/>
    <w:basedOn w:val="Normal"/>
    <w:next w:val="Normal"/>
    <w:autoRedefine/>
    <w:semiHidden/>
    <w:rsid w:val="003A5C72"/>
    <w:pPr>
      <w:spacing w:before="0"/>
      <w:ind w:left="200" w:hanging="200"/>
      <w:jc w:val="left"/>
    </w:pPr>
    <w:rPr>
      <w:rFonts w:ascii="Times New Roman" w:hAnsi="Times New Roman"/>
    </w:rPr>
  </w:style>
  <w:style w:type="paragraph" w:styleId="ndex2">
    <w:name w:val="index 2"/>
    <w:basedOn w:val="Normal"/>
    <w:next w:val="Normal"/>
    <w:autoRedefine/>
    <w:semiHidden/>
    <w:rsid w:val="003A5C72"/>
    <w:pPr>
      <w:spacing w:before="0"/>
      <w:ind w:left="400" w:hanging="200"/>
      <w:jc w:val="left"/>
    </w:pPr>
    <w:rPr>
      <w:rFonts w:ascii="Times New Roman" w:hAnsi="Times New Roman"/>
    </w:rPr>
  </w:style>
  <w:style w:type="paragraph" w:styleId="ndex3">
    <w:name w:val="index 3"/>
    <w:basedOn w:val="Normal"/>
    <w:next w:val="Normal"/>
    <w:autoRedefine/>
    <w:semiHidden/>
    <w:rsid w:val="003A5C72"/>
    <w:pPr>
      <w:spacing w:before="0"/>
      <w:ind w:left="600" w:hanging="200"/>
      <w:jc w:val="left"/>
    </w:pPr>
    <w:rPr>
      <w:rFonts w:ascii="Times New Roman" w:hAnsi="Times New Roman"/>
    </w:rPr>
  </w:style>
  <w:style w:type="paragraph" w:styleId="ndex4">
    <w:name w:val="index 4"/>
    <w:basedOn w:val="Normal"/>
    <w:next w:val="Normal"/>
    <w:autoRedefine/>
    <w:semiHidden/>
    <w:rsid w:val="003A5C72"/>
    <w:pPr>
      <w:spacing w:before="0"/>
      <w:ind w:left="800" w:hanging="200"/>
      <w:jc w:val="left"/>
    </w:pPr>
    <w:rPr>
      <w:rFonts w:ascii="Times New Roman" w:hAnsi="Times New Roman"/>
    </w:rPr>
  </w:style>
  <w:style w:type="paragraph" w:styleId="ndex5">
    <w:name w:val="index 5"/>
    <w:basedOn w:val="Normal"/>
    <w:next w:val="Normal"/>
    <w:autoRedefine/>
    <w:semiHidden/>
    <w:rsid w:val="003A5C72"/>
    <w:pPr>
      <w:spacing w:before="0"/>
      <w:ind w:left="1000" w:hanging="200"/>
      <w:jc w:val="left"/>
    </w:pPr>
    <w:rPr>
      <w:rFonts w:ascii="Times New Roman" w:hAnsi="Times New Roman"/>
    </w:rPr>
  </w:style>
  <w:style w:type="paragraph" w:styleId="ndex6">
    <w:name w:val="index 6"/>
    <w:basedOn w:val="Normal"/>
    <w:next w:val="Normal"/>
    <w:autoRedefine/>
    <w:semiHidden/>
    <w:rsid w:val="003A5C72"/>
    <w:pPr>
      <w:spacing w:before="0"/>
      <w:ind w:left="1200" w:hanging="200"/>
      <w:jc w:val="left"/>
    </w:pPr>
    <w:rPr>
      <w:rFonts w:ascii="Times New Roman" w:hAnsi="Times New Roman"/>
    </w:rPr>
  </w:style>
  <w:style w:type="paragraph" w:styleId="ndex7">
    <w:name w:val="index 7"/>
    <w:basedOn w:val="Normal"/>
    <w:next w:val="Normal"/>
    <w:autoRedefine/>
    <w:semiHidden/>
    <w:rsid w:val="003A5C72"/>
    <w:pPr>
      <w:spacing w:before="0"/>
      <w:ind w:left="1400" w:hanging="200"/>
      <w:jc w:val="left"/>
    </w:pPr>
    <w:rPr>
      <w:rFonts w:ascii="Times New Roman" w:hAnsi="Times New Roman"/>
    </w:rPr>
  </w:style>
  <w:style w:type="paragraph" w:styleId="ndex8">
    <w:name w:val="index 8"/>
    <w:basedOn w:val="Normal"/>
    <w:next w:val="Normal"/>
    <w:autoRedefine/>
    <w:semiHidden/>
    <w:rsid w:val="003A5C72"/>
    <w:pPr>
      <w:spacing w:before="0"/>
      <w:ind w:left="1600" w:hanging="200"/>
      <w:jc w:val="left"/>
    </w:pPr>
    <w:rPr>
      <w:rFonts w:ascii="Times New Roman" w:hAnsi="Times New Roman"/>
    </w:rPr>
  </w:style>
  <w:style w:type="paragraph" w:styleId="ndex9">
    <w:name w:val="index 9"/>
    <w:basedOn w:val="Normal"/>
    <w:next w:val="Normal"/>
    <w:autoRedefine/>
    <w:semiHidden/>
    <w:rsid w:val="003A5C72"/>
    <w:pPr>
      <w:spacing w:before="0"/>
      <w:ind w:left="1800" w:hanging="200"/>
      <w:jc w:val="left"/>
    </w:pPr>
    <w:rPr>
      <w:rFonts w:ascii="Times New Roman" w:hAnsi="Times New Roman"/>
    </w:rPr>
  </w:style>
  <w:style w:type="paragraph" w:styleId="Ttoldndex">
    <w:name w:val="index heading"/>
    <w:basedOn w:val="Normal"/>
    <w:next w:val="ndex1"/>
    <w:semiHidden/>
    <w:rsid w:val="003A5C72"/>
    <w:pPr>
      <w:spacing w:before="120" w:after="120"/>
      <w:jc w:val="left"/>
    </w:pPr>
    <w:rPr>
      <w:rFonts w:ascii="Times New Roman" w:hAnsi="Times New Roman"/>
      <w:b/>
      <w:bCs/>
      <w:i/>
      <w:iCs/>
    </w:rPr>
  </w:style>
  <w:style w:type="paragraph" w:customStyle="1" w:styleId="NormalIndentado">
    <w:name w:val="Normal Indentado"/>
    <w:basedOn w:val="Normal"/>
    <w:rsid w:val="007E38C1"/>
    <w:pPr>
      <w:ind w:left="567"/>
    </w:pPr>
  </w:style>
  <w:style w:type="character" w:customStyle="1" w:styleId="Ttol1Car">
    <w:name w:val="Títol 1 Car"/>
    <w:basedOn w:val="Tipusdelletraperdefectedelpargraf"/>
    <w:link w:val="Ttol1"/>
    <w:uiPriority w:val="9"/>
    <w:rsid w:val="00482071"/>
    <w:rPr>
      <w:rFonts w:ascii="Helvetica" w:eastAsiaTheme="majorEastAsia" w:hAnsi="Helvetica" w:cs="Helvetica"/>
      <w:b/>
      <w:bCs/>
      <w:color w:val="007BC0"/>
      <w:sz w:val="28"/>
      <w:szCs w:val="28"/>
    </w:rPr>
  </w:style>
  <w:style w:type="numbering" w:customStyle="1" w:styleId="StyleBulleted1">
    <w:name w:val="Style Bulleted1"/>
    <w:basedOn w:val="Sensellista"/>
    <w:rsid w:val="0028166C"/>
    <w:pPr>
      <w:numPr>
        <w:numId w:val="1"/>
      </w:numPr>
    </w:pPr>
  </w:style>
  <w:style w:type="paragraph" w:styleId="Pargrafdellista">
    <w:name w:val="List Paragraph"/>
    <w:basedOn w:val="Normal"/>
    <w:uiPriority w:val="34"/>
    <w:qFormat/>
    <w:rsid w:val="00C617FE"/>
    <w:pPr>
      <w:ind w:left="720"/>
      <w:contextualSpacing/>
    </w:pPr>
  </w:style>
  <w:style w:type="paragraph" w:styleId="Ttol">
    <w:name w:val="Title"/>
    <w:basedOn w:val="Normal"/>
    <w:next w:val="Normal"/>
    <w:link w:val="TtolCar"/>
    <w:qFormat/>
    <w:rsid w:val="00C617FE"/>
    <w:pPr>
      <w:pBdr>
        <w:bottom w:val="single" w:sz="8" w:space="4" w:color="4F81BD" w:themeColor="accent1"/>
      </w:pBdr>
      <w:spacing w:before="0"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olCar">
    <w:name w:val="Títol Car"/>
    <w:basedOn w:val="Tipusdelletraperdefectedelpargraf"/>
    <w:link w:val="Ttol"/>
    <w:rsid w:val="00C617FE"/>
    <w:rPr>
      <w:rFonts w:asciiTheme="majorHAnsi" w:eastAsiaTheme="majorEastAsia" w:hAnsiTheme="majorHAnsi" w:cstheme="majorBidi"/>
      <w:color w:val="17365D" w:themeColor="text2" w:themeShade="BF"/>
      <w:spacing w:val="5"/>
      <w:kern w:val="28"/>
      <w:sz w:val="52"/>
      <w:szCs w:val="52"/>
    </w:rPr>
  </w:style>
  <w:style w:type="paragraph" w:customStyle="1" w:styleId="Default">
    <w:name w:val="Default"/>
    <w:rsid w:val="00395EDC"/>
    <w:pPr>
      <w:widowControl w:val="0"/>
      <w:autoSpaceDE w:val="0"/>
      <w:autoSpaceDN w:val="0"/>
      <w:adjustRightInd w:val="0"/>
    </w:pPr>
    <w:rPr>
      <w:rFonts w:ascii="Verdana" w:eastAsiaTheme="minorEastAsia" w:hAnsi="Verdana" w:cs="Verdana"/>
      <w:color w:val="000000"/>
      <w:sz w:val="24"/>
      <w:szCs w:val="24"/>
      <w:lang w:eastAsia="ca-ES"/>
    </w:rPr>
  </w:style>
  <w:style w:type="paragraph" w:styleId="NormalWeb">
    <w:name w:val="Normal (Web)"/>
    <w:basedOn w:val="Normal"/>
    <w:uiPriority w:val="99"/>
    <w:unhideWhenUsed/>
    <w:rsid w:val="00FA597E"/>
    <w:pPr>
      <w:spacing w:before="100" w:beforeAutospacing="1" w:after="100" w:afterAutospacing="1"/>
      <w:jc w:val="left"/>
    </w:pPr>
    <w:rPr>
      <w:rFonts w:ascii="Times New Roman" w:hAnsi="Times New Roman"/>
      <w:color w:val="000000"/>
      <w:sz w:val="24"/>
      <w:szCs w:val="24"/>
      <w:lang w:eastAsia="ca-ES"/>
    </w:rPr>
  </w:style>
  <w:style w:type="paragraph" w:styleId="IDC4">
    <w:name w:val="toc 4"/>
    <w:basedOn w:val="Normal"/>
    <w:next w:val="Normal"/>
    <w:autoRedefine/>
    <w:uiPriority w:val="39"/>
    <w:unhideWhenUsed/>
    <w:rsid w:val="003C79D6"/>
    <w:pPr>
      <w:spacing w:before="0" w:after="100" w:line="276" w:lineRule="auto"/>
      <w:ind w:left="660"/>
      <w:jc w:val="left"/>
    </w:pPr>
    <w:rPr>
      <w:rFonts w:asciiTheme="minorHAnsi" w:eastAsiaTheme="minorEastAsia" w:hAnsiTheme="minorHAnsi" w:cstheme="minorBidi"/>
      <w:szCs w:val="22"/>
      <w:lang w:eastAsia="ca-ES"/>
    </w:rPr>
  </w:style>
  <w:style w:type="paragraph" w:styleId="IDC5">
    <w:name w:val="toc 5"/>
    <w:basedOn w:val="Normal"/>
    <w:next w:val="Normal"/>
    <w:autoRedefine/>
    <w:uiPriority w:val="39"/>
    <w:unhideWhenUsed/>
    <w:rsid w:val="003C79D6"/>
    <w:pPr>
      <w:spacing w:before="0" w:after="100" w:line="276" w:lineRule="auto"/>
      <w:ind w:left="880"/>
      <w:jc w:val="left"/>
    </w:pPr>
    <w:rPr>
      <w:rFonts w:asciiTheme="minorHAnsi" w:eastAsiaTheme="minorEastAsia" w:hAnsiTheme="minorHAnsi" w:cstheme="minorBidi"/>
      <w:szCs w:val="22"/>
      <w:lang w:eastAsia="ca-ES"/>
    </w:rPr>
  </w:style>
  <w:style w:type="paragraph" w:styleId="IDC6">
    <w:name w:val="toc 6"/>
    <w:basedOn w:val="Normal"/>
    <w:next w:val="Normal"/>
    <w:autoRedefine/>
    <w:uiPriority w:val="39"/>
    <w:unhideWhenUsed/>
    <w:rsid w:val="003C79D6"/>
    <w:pPr>
      <w:spacing w:before="0" w:after="100" w:line="276" w:lineRule="auto"/>
      <w:ind w:left="1100"/>
      <w:jc w:val="left"/>
    </w:pPr>
    <w:rPr>
      <w:rFonts w:asciiTheme="minorHAnsi" w:eastAsiaTheme="minorEastAsia" w:hAnsiTheme="minorHAnsi" w:cstheme="minorBidi"/>
      <w:szCs w:val="22"/>
      <w:lang w:eastAsia="ca-ES"/>
    </w:rPr>
  </w:style>
  <w:style w:type="paragraph" w:styleId="IDC7">
    <w:name w:val="toc 7"/>
    <w:basedOn w:val="Normal"/>
    <w:next w:val="Normal"/>
    <w:autoRedefine/>
    <w:uiPriority w:val="39"/>
    <w:unhideWhenUsed/>
    <w:rsid w:val="003C79D6"/>
    <w:pPr>
      <w:spacing w:before="0" w:after="100" w:line="276" w:lineRule="auto"/>
      <w:ind w:left="1320"/>
      <w:jc w:val="left"/>
    </w:pPr>
    <w:rPr>
      <w:rFonts w:asciiTheme="minorHAnsi" w:eastAsiaTheme="minorEastAsia" w:hAnsiTheme="minorHAnsi" w:cstheme="minorBidi"/>
      <w:szCs w:val="22"/>
      <w:lang w:eastAsia="ca-ES"/>
    </w:rPr>
  </w:style>
  <w:style w:type="paragraph" w:styleId="IDC8">
    <w:name w:val="toc 8"/>
    <w:basedOn w:val="Normal"/>
    <w:next w:val="Normal"/>
    <w:autoRedefine/>
    <w:uiPriority w:val="39"/>
    <w:unhideWhenUsed/>
    <w:rsid w:val="003C79D6"/>
    <w:pPr>
      <w:spacing w:before="0" w:after="100" w:line="276" w:lineRule="auto"/>
      <w:ind w:left="1540"/>
      <w:jc w:val="left"/>
    </w:pPr>
    <w:rPr>
      <w:rFonts w:asciiTheme="minorHAnsi" w:eastAsiaTheme="minorEastAsia" w:hAnsiTheme="minorHAnsi" w:cstheme="minorBidi"/>
      <w:szCs w:val="22"/>
      <w:lang w:eastAsia="ca-ES"/>
    </w:rPr>
  </w:style>
  <w:style w:type="paragraph" w:styleId="IDC9">
    <w:name w:val="toc 9"/>
    <w:basedOn w:val="Normal"/>
    <w:next w:val="Normal"/>
    <w:autoRedefine/>
    <w:uiPriority w:val="39"/>
    <w:unhideWhenUsed/>
    <w:rsid w:val="003C79D6"/>
    <w:pPr>
      <w:spacing w:before="0" w:after="100" w:line="276" w:lineRule="auto"/>
      <w:ind w:left="1760"/>
      <w:jc w:val="left"/>
    </w:pPr>
    <w:rPr>
      <w:rFonts w:asciiTheme="minorHAnsi" w:eastAsiaTheme="minorEastAsia" w:hAnsiTheme="minorHAnsi" w:cstheme="minorBidi"/>
      <w:szCs w:val="22"/>
      <w:lang w:eastAsia="ca-ES"/>
    </w:rPr>
  </w:style>
  <w:style w:type="character" w:customStyle="1" w:styleId="highlight">
    <w:name w:val="highlight"/>
    <w:basedOn w:val="Tipusdelletraperdefectedelpargraf"/>
    <w:rsid w:val="00DD2C31"/>
  </w:style>
  <w:style w:type="character" w:customStyle="1" w:styleId="PeuCar">
    <w:name w:val="Peu Car"/>
    <w:basedOn w:val="Tipusdelletraperdefectedelpargraf"/>
    <w:link w:val="Peu"/>
    <w:uiPriority w:val="99"/>
    <w:rsid w:val="00E537BB"/>
    <w:rPr>
      <w:rFonts w:ascii="Arial" w:hAnsi="Arial"/>
      <w:lang w:val="ca-ES"/>
    </w:rPr>
  </w:style>
  <w:style w:type="paragraph" w:styleId="Senseespaiat">
    <w:name w:val="No Spacing"/>
    <w:link w:val="SenseespaiatCar"/>
    <w:uiPriority w:val="1"/>
    <w:qFormat/>
    <w:rsid w:val="00C617FE"/>
    <w:rPr>
      <w:rFonts w:asciiTheme="minorHAnsi" w:eastAsiaTheme="minorEastAsia" w:hAnsiTheme="minorHAnsi" w:cstheme="minorBidi"/>
      <w:sz w:val="22"/>
      <w:szCs w:val="22"/>
    </w:rPr>
  </w:style>
  <w:style w:type="character" w:customStyle="1" w:styleId="SenseespaiatCar">
    <w:name w:val="Sense espaiat Car"/>
    <w:basedOn w:val="Tipusdelletraperdefectedelpargraf"/>
    <w:link w:val="Senseespaiat"/>
    <w:uiPriority w:val="1"/>
    <w:rsid w:val="00C617FE"/>
    <w:rPr>
      <w:rFonts w:asciiTheme="minorHAnsi" w:eastAsiaTheme="minorEastAsia" w:hAnsiTheme="minorHAnsi" w:cstheme="minorBidi"/>
      <w:sz w:val="22"/>
      <w:szCs w:val="22"/>
    </w:rPr>
  </w:style>
  <w:style w:type="paragraph" w:styleId="Llegenda">
    <w:name w:val="caption"/>
    <w:basedOn w:val="Normal"/>
    <w:next w:val="Normal"/>
    <w:unhideWhenUsed/>
    <w:qFormat/>
    <w:rsid w:val="00C16C68"/>
    <w:pPr>
      <w:spacing w:before="120" w:after="200"/>
      <w:jc w:val="center"/>
    </w:pPr>
    <w:rPr>
      <w:b/>
      <w:bCs/>
      <w:color w:val="4F81BD" w:themeColor="accent1"/>
      <w:sz w:val="18"/>
      <w:szCs w:val="18"/>
    </w:rPr>
  </w:style>
  <w:style w:type="paragraph" w:styleId="ndexdillustracions">
    <w:name w:val="table of figures"/>
    <w:basedOn w:val="Normal"/>
    <w:next w:val="Normal"/>
    <w:uiPriority w:val="99"/>
    <w:rsid w:val="007D2037"/>
  </w:style>
  <w:style w:type="paragraph" w:styleId="TtoldelIDC">
    <w:name w:val="TOC Heading"/>
    <w:basedOn w:val="Ttol1"/>
    <w:next w:val="Normal"/>
    <w:uiPriority w:val="39"/>
    <w:unhideWhenUsed/>
    <w:qFormat/>
    <w:rsid w:val="00C617FE"/>
    <w:pPr>
      <w:numPr>
        <w:ilvl w:val="1"/>
        <w:numId w:val="0"/>
      </w:numPr>
      <w:spacing w:line="276" w:lineRule="auto"/>
      <w:outlineLvl w:val="9"/>
    </w:pPr>
    <w:rPr>
      <w:rFonts w:asciiTheme="majorHAnsi" w:hAnsiTheme="majorHAnsi" w:cstheme="majorBidi"/>
      <w:color w:val="365F91" w:themeColor="accent1" w:themeShade="BF"/>
      <w:lang w:eastAsia="ca-ES"/>
    </w:rPr>
  </w:style>
  <w:style w:type="paragraph" w:styleId="Subttol">
    <w:name w:val="Subtitle"/>
    <w:basedOn w:val="Normal"/>
    <w:next w:val="Normal"/>
    <w:link w:val="SubttolCar"/>
    <w:qFormat/>
    <w:rsid w:val="00C617F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olCar">
    <w:name w:val="Subtítol Car"/>
    <w:basedOn w:val="Tipusdelletraperdefectedelpargraf"/>
    <w:link w:val="Subttol"/>
    <w:rsid w:val="00C617FE"/>
    <w:rPr>
      <w:rFonts w:asciiTheme="majorHAnsi" w:eastAsiaTheme="majorEastAsia" w:hAnsiTheme="majorHAnsi" w:cstheme="majorBidi"/>
      <w:i/>
      <w:iCs/>
      <w:color w:val="4F81BD" w:themeColor="accent1"/>
      <w:spacing w:val="15"/>
      <w:sz w:val="24"/>
      <w:szCs w:val="24"/>
    </w:rPr>
  </w:style>
  <w:style w:type="character" w:customStyle="1" w:styleId="Ttol2Car">
    <w:name w:val="Títol 2 Car"/>
    <w:basedOn w:val="Tipusdelletraperdefectedelpargraf"/>
    <w:link w:val="Ttol2"/>
    <w:uiPriority w:val="9"/>
    <w:rsid w:val="00ED4D32"/>
    <w:rPr>
      <w:rFonts w:ascii="Helvetica" w:eastAsiaTheme="majorEastAsia" w:hAnsi="Helvetica" w:cs="Helvetica"/>
      <w:b/>
      <w:bCs/>
      <w:iCs/>
      <w:color w:val="007BC0"/>
      <w:sz w:val="24"/>
      <w:szCs w:val="28"/>
    </w:rPr>
  </w:style>
  <w:style w:type="paragraph" w:customStyle="1" w:styleId="Estil2">
    <w:name w:val="Estil2"/>
    <w:basedOn w:val="Estil20"/>
    <w:link w:val="Estil2Car"/>
    <w:rsid w:val="003F4B7A"/>
  </w:style>
  <w:style w:type="paragraph" w:customStyle="1" w:styleId="Estil1">
    <w:name w:val="Estil1"/>
    <w:basedOn w:val="Ttol1"/>
    <w:link w:val="Estil1Car"/>
    <w:qFormat/>
    <w:rsid w:val="00C617FE"/>
    <w:pPr>
      <w:numPr>
        <w:ilvl w:val="1"/>
        <w:numId w:val="8"/>
      </w:numPr>
    </w:pPr>
  </w:style>
  <w:style w:type="character" w:customStyle="1" w:styleId="Estil2Car">
    <w:name w:val="Estil2 Car"/>
    <w:basedOn w:val="Ttol2Car"/>
    <w:link w:val="Estil2"/>
    <w:rsid w:val="003F4B7A"/>
    <w:rPr>
      <w:rFonts w:ascii="Helvetica" w:eastAsiaTheme="majorEastAsia" w:hAnsi="Helvetica" w:cs="Helvetica"/>
      <w:b/>
      <w:bCs/>
      <w:iCs/>
      <w:color w:val="007BC0"/>
      <w:sz w:val="26"/>
      <w:szCs w:val="26"/>
    </w:rPr>
  </w:style>
  <w:style w:type="paragraph" w:customStyle="1" w:styleId="Estil20">
    <w:name w:val="Estil2"/>
    <w:basedOn w:val="Estil1"/>
    <w:link w:val="Estil2Car1"/>
    <w:qFormat/>
    <w:rsid w:val="00C617FE"/>
    <w:pPr>
      <w:numPr>
        <w:ilvl w:val="0"/>
        <w:numId w:val="0"/>
      </w:numPr>
      <w:pBdr>
        <w:top w:val="single" w:sz="4" w:space="2" w:color="FFFFFF" w:themeColor="background1"/>
        <w:left w:val="single" w:sz="4" w:space="4" w:color="FFFFFF" w:themeColor="background1"/>
        <w:bottom w:val="single" w:sz="4" w:space="2" w:color="FFFFFF" w:themeColor="background1"/>
        <w:right w:val="single" w:sz="4" w:space="4" w:color="FFFFFF" w:themeColor="background1"/>
      </w:pBdr>
      <w:spacing w:before="200"/>
      <w:ind w:left="360" w:hanging="360"/>
      <w:outlineLvl w:val="1"/>
    </w:pPr>
    <w:rPr>
      <w:iCs/>
      <w:sz w:val="26"/>
      <w:szCs w:val="26"/>
      <w14:cntxtAlts/>
    </w:rPr>
  </w:style>
  <w:style w:type="character" w:customStyle="1" w:styleId="Estil1Car">
    <w:name w:val="Estil1 Car"/>
    <w:basedOn w:val="Ttol1Car"/>
    <w:link w:val="Estil1"/>
    <w:rsid w:val="00C617FE"/>
    <w:rPr>
      <w:rFonts w:ascii="Helvetica" w:eastAsiaTheme="majorEastAsia" w:hAnsi="Helvetica" w:cs="Helvetica"/>
      <w:b/>
      <w:bCs/>
      <w:color w:val="007BC0"/>
      <w:sz w:val="28"/>
      <w:szCs w:val="28"/>
    </w:rPr>
  </w:style>
  <w:style w:type="character" w:customStyle="1" w:styleId="Estil2Car1">
    <w:name w:val="Estil2 Car1"/>
    <w:basedOn w:val="Estil1Car"/>
    <w:link w:val="Estil20"/>
    <w:rsid w:val="00C617FE"/>
    <w:rPr>
      <w:rFonts w:ascii="Helvetica" w:eastAsiaTheme="majorEastAsia" w:hAnsi="Helvetica" w:cs="Helvetica"/>
      <w:b/>
      <w:bCs/>
      <w:iCs/>
      <w:color w:val="007BC0"/>
      <w:sz w:val="26"/>
      <w:szCs w:val="26"/>
      <w14:cntxtAlts/>
    </w:rPr>
  </w:style>
  <w:style w:type="character" w:customStyle="1" w:styleId="Ttol3Car">
    <w:name w:val="Títol 3 Car"/>
    <w:basedOn w:val="Tipusdelletraperdefectedelpargraf"/>
    <w:link w:val="Ttol3"/>
    <w:rsid w:val="00313D2A"/>
    <w:rPr>
      <w:rFonts w:ascii="Helvetica" w:eastAsiaTheme="majorEastAsia" w:hAnsi="Helvetica" w:cs="Helvetica"/>
      <w:b/>
      <w:i/>
      <w:iCs/>
      <w:color w:val="007BC0"/>
      <w:sz w:val="22"/>
      <w:szCs w:val="26"/>
    </w:rPr>
  </w:style>
  <w:style w:type="character" w:customStyle="1" w:styleId="Ttol4Car">
    <w:name w:val="Títol 4 Car"/>
    <w:basedOn w:val="Tipusdelletraperdefectedelpargraf"/>
    <w:link w:val="Ttol4"/>
    <w:rsid w:val="00AA7EE3"/>
    <w:rPr>
      <w:rFonts w:ascii="Arial" w:hAnsi="Arial"/>
      <w:b/>
      <w:bCs/>
      <w:i/>
      <w:color w:val="548DD4" w:themeColor="text2" w:themeTint="99"/>
      <w:sz w:val="22"/>
      <w:szCs w:val="28"/>
    </w:rPr>
  </w:style>
  <w:style w:type="character" w:customStyle="1" w:styleId="Ttol5Car">
    <w:name w:val="Títol 5 Car"/>
    <w:basedOn w:val="Tipusdelletraperdefectedelpargraf"/>
    <w:link w:val="Ttol5"/>
    <w:rsid w:val="00C617FE"/>
    <w:rPr>
      <w:rFonts w:ascii="Arial" w:hAnsi="Arial"/>
      <w:b/>
      <w:bCs/>
      <w:i/>
      <w:iCs/>
      <w:sz w:val="26"/>
      <w:szCs w:val="26"/>
    </w:rPr>
  </w:style>
  <w:style w:type="character" w:customStyle="1" w:styleId="Ttol6Car">
    <w:name w:val="Títol 6 Car"/>
    <w:basedOn w:val="Tipusdelletraperdefectedelpargraf"/>
    <w:link w:val="Ttol6"/>
    <w:rsid w:val="00C617FE"/>
    <w:rPr>
      <w:rFonts w:ascii="Arial" w:hAnsi="Arial" w:cs="Arial"/>
      <w:b/>
      <w:color w:val="FFFFFF"/>
      <w:sz w:val="28"/>
    </w:rPr>
  </w:style>
  <w:style w:type="character" w:customStyle="1" w:styleId="Ttol7Car">
    <w:name w:val="Títol 7 Car"/>
    <w:basedOn w:val="Tipusdelletraperdefectedelpargraf"/>
    <w:link w:val="Ttol7"/>
    <w:rsid w:val="00C617FE"/>
    <w:rPr>
      <w:rFonts w:ascii="Arial" w:hAnsi="Arial" w:cs="Arial"/>
      <w:b/>
      <w:bCs/>
      <w:color w:val="000080"/>
      <w:sz w:val="18"/>
    </w:rPr>
  </w:style>
  <w:style w:type="character" w:customStyle="1" w:styleId="Ttol8Car">
    <w:name w:val="Títol 8 Car"/>
    <w:basedOn w:val="Tipusdelletraperdefectedelpargraf"/>
    <w:link w:val="Ttol8"/>
    <w:rsid w:val="00C617FE"/>
    <w:rPr>
      <w:rFonts w:ascii="Arial" w:hAnsi="Arial"/>
      <w:i/>
      <w:iCs/>
      <w:sz w:val="24"/>
      <w:szCs w:val="24"/>
    </w:rPr>
  </w:style>
  <w:style w:type="character" w:customStyle="1" w:styleId="Ttol9Car">
    <w:name w:val="Títol 9 Car"/>
    <w:basedOn w:val="Tipusdelletraperdefectedelpargraf"/>
    <w:link w:val="Ttol9"/>
    <w:rsid w:val="00C617FE"/>
    <w:rPr>
      <w:rFonts w:ascii="Arial" w:hAnsi="Arial" w:cs="Arial"/>
      <w:sz w:val="22"/>
      <w:szCs w:val="22"/>
    </w:rPr>
  </w:style>
  <w:style w:type="numbering" w:customStyle="1" w:styleId="Nou1">
    <w:name w:val="Nou1"/>
    <w:uiPriority w:val="99"/>
    <w:rsid w:val="00E34290"/>
    <w:pPr>
      <w:numPr>
        <w:numId w:val="12"/>
      </w:numPr>
    </w:pPr>
  </w:style>
  <w:style w:type="character" w:styleId="Enllavisitat">
    <w:name w:val="FollowedHyperlink"/>
    <w:basedOn w:val="Tipusdelletraperdefectedelpargraf"/>
    <w:rsid w:val="000C4175"/>
    <w:rPr>
      <w:color w:val="800080" w:themeColor="followedHyperlink"/>
      <w:u w:val="single"/>
    </w:rPr>
  </w:style>
  <w:style w:type="table" w:customStyle="1" w:styleId="Taulaambquadrcula1">
    <w:name w:val="Taula amb quadrícula1"/>
    <w:basedOn w:val="Taulanormal"/>
    <w:next w:val="Taulaambquadrcula"/>
    <w:uiPriority w:val="59"/>
    <w:rsid w:val="00CF293E"/>
    <w:rPr>
      <w:rFonts w:asciiTheme="minorHAnsi" w:eastAsiaTheme="minorHAnsi" w:hAnsiTheme="minorHAnsi" w:cstheme="minorBidi"/>
      <w:sz w:val="22"/>
      <w:szCs w:val="22"/>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i">
    <w:name w:val="Codi"/>
    <w:basedOn w:val="Normal"/>
    <w:link w:val="CodiCar"/>
    <w:qFormat/>
    <w:rsid w:val="005929EA"/>
    <w:pPr>
      <w:spacing w:before="0" w:after="120" w:line="240" w:lineRule="auto"/>
      <w:contextualSpacing/>
    </w:pPr>
    <w:rPr>
      <w:rFonts w:ascii="Consolas" w:hAnsi="Consolas"/>
      <w:sz w:val="20"/>
    </w:rPr>
  </w:style>
  <w:style w:type="character" w:customStyle="1" w:styleId="CodiCar">
    <w:name w:val="Codi Car"/>
    <w:basedOn w:val="Tipusdelletraperdefectedelpargraf"/>
    <w:link w:val="Codi"/>
    <w:rsid w:val="005929EA"/>
    <w:rPr>
      <w:rFonts w:ascii="Consolas" w:hAnsi="Consolas"/>
    </w:rPr>
  </w:style>
  <w:style w:type="table" w:customStyle="1" w:styleId="Taulaambquadrcula2">
    <w:name w:val="Taula amb quadrícula2"/>
    <w:basedOn w:val="Taulanormal"/>
    <w:next w:val="Taulaambquadrcula"/>
    <w:uiPriority w:val="59"/>
    <w:rsid w:val="000C2BB4"/>
    <w:rPr>
      <w:rFonts w:ascii="Calibri" w:eastAsia="Calibri" w:hAnsi="Calibri"/>
      <w:sz w:val="22"/>
      <w:szCs w:val="22"/>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xml-punctuation">
    <w:name w:val="xml-punctuation"/>
    <w:basedOn w:val="Tipusdelletraperdefectedelpargraf"/>
    <w:rsid w:val="00527F14"/>
  </w:style>
  <w:style w:type="character" w:customStyle="1" w:styleId="xml-tagname">
    <w:name w:val="xml-tagname"/>
    <w:basedOn w:val="Tipusdelletraperdefectedelpargraf"/>
    <w:rsid w:val="00527F14"/>
  </w:style>
  <w:style w:type="character" w:customStyle="1" w:styleId="xml-attname">
    <w:name w:val="xml-attname"/>
    <w:basedOn w:val="Tipusdelletraperdefectedelpargraf"/>
    <w:rsid w:val="00527F14"/>
  </w:style>
  <w:style w:type="character" w:customStyle="1" w:styleId="xml-attribute">
    <w:name w:val="xml-attribute"/>
    <w:basedOn w:val="Tipusdelletraperdefectedelpargraf"/>
    <w:rsid w:val="00527F14"/>
  </w:style>
  <w:style w:type="character" w:customStyle="1" w:styleId="whitespace">
    <w:name w:val="whitespace"/>
    <w:basedOn w:val="Tipusdelletraperdefectedelpargraf"/>
    <w:rsid w:val="00527F14"/>
  </w:style>
  <w:style w:type="character" w:customStyle="1" w:styleId="xml-text">
    <w:name w:val="xml-text"/>
    <w:basedOn w:val="Tipusdelletraperdefectedelpargraf"/>
    <w:rsid w:val="00527F14"/>
  </w:style>
  <w:style w:type="character" w:customStyle="1" w:styleId="xml-comment">
    <w:name w:val="xml-comment"/>
    <w:basedOn w:val="Tipusdelletraperdefectedelpargraf"/>
    <w:rsid w:val="00527F14"/>
  </w:style>
  <w:style w:type="character" w:customStyle="1" w:styleId="xml-entity">
    <w:name w:val="xml-entity"/>
    <w:basedOn w:val="Tipusdelletraperdefectedelpargraf"/>
    <w:rsid w:val="00527F1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ca-E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semiHidden="1" w:unhideWhenUsed="1" w:qFormat="1"/>
    <w:lsdException w:name="table of figures" w:uiPriority="99"/>
    <w:lsdException w:name="Title" w:qFormat="1"/>
    <w:lsdException w:name="Subtitle" w:qFormat="1"/>
    <w:lsdException w:name="Hyperlink" w:uiPriority="99"/>
    <w:lsdException w:name="Strong" w:qFormat="1"/>
    <w:lsdException w:name="Emphasis" w:qFormat="1"/>
    <w:lsdException w:name="Normal (Web)" w:uiPriority="99"/>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D47C4"/>
    <w:pPr>
      <w:spacing w:before="60" w:line="360" w:lineRule="auto"/>
      <w:jc w:val="both"/>
    </w:pPr>
    <w:rPr>
      <w:rFonts w:ascii="Arial" w:hAnsi="Arial"/>
      <w:sz w:val="22"/>
    </w:rPr>
  </w:style>
  <w:style w:type="paragraph" w:styleId="Ttol1">
    <w:name w:val="heading 1"/>
    <w:next w:val="Normal"/>
    <w:link w:val="Ttol1Car"/>
    <w:autoRedefine/>
    <w:uiPriority w:val="9"/>
    <w:qFormat/>
    <w:rsid w:val="00482071"/>
    <w:pPr>
      <w:numPr>
        <w:numId w:val="28"/>
      </w:numPr>
      <w:spacing w:before="240" w:after="120"/>
      <w:outlineLvl w:val="0"/>
    </w:pPr>
    <w:rPr>
      <w:rFonts w:ascii="Helvetica" w:eastAsiaTheme="majorEastAsia" w:hAnsi="Helvetica" w:cs="Helvetica"/>
      <w:b/>
      <w:bCs/>
      <w:color w:val="007BC0"/>
      <w:sz w:val="28"/>
      <w:szCs w:val="28"/>
    </w:rPr>
  </w:style>
  <w:style w:type="paragraph" w:styleId="Ttol2">
    <w:name w:val="heading 2"/>
    <w:next w:val="Normal"/>
    <w:link w:val="Ttol2Car"/>
    <w:uiPriority w:val="9"/>
    <w:qFormat/>
    <w:rsid w:val="00ED4D32"/>
    <w:pPr>
      <w:keepNext/>
      <w:numPr>
        <w:ilvl w:val="1"/>
        <w:numId w:val="28"/>
      </w:numPr>
      <w:spacing w:before="480" w:after="60"/>
      <w:jc w:val="both"/>
      <w:outlineLvl w:val="1"/>
    </w:pPr>
    <w:rPr>
      <w:rFonts w:ascii="Helvetica" w:eastAsiaTheme="majorEastAsia" w:hAnsi="Helvetica" w:cs="Helvetica"/>
      <w:b/>
      <w:bCs/>
      <w:iCs/>
      <w:color w:val="007BC0"/>
      <w:sz w:val="24"/>
      <w:szCs w:val="28"/>
    </w:rPr>
  </w:style>
  <w:style w:type="paragraph" w:styleId="Ttol3">
    <w:name w:val="heading 3"/>
    <w:basedOn w:val="Ttol2"/>
    <w:next w:val="Normal"/>
    <w:link w:val="Ttol3Car"/>
    <w:qFormat/>
    <w:rsid w:val="00313D2A"/>
    <w:pPr>
      <w:numPr>
        <w:ilvl w:val="2"/>
      </w:numPr>
      <w:spacing w:before="120"/>
      <w:outlineLvl w:val="2"/>
    </w:pPr>
    <w:rPr>
      <w:bCs w:val="0"/>
      <w:i/>
      <w:sz w:val="22"/>
      <w:szCs w:val="26"/>
    </w:rPr>
  </w:style>
  <w:style w:type="paragraph" w:styleId="Ttol4">
    <w:name w:val="heading 4"/>
    <w:basedOn w:val="Normal"/>
    <w:next w:val="Normal"/>
    <w:link w:val="Ttol4Car"/>
    <w:qFormat/>
    <w:rsid w:val="00AA7EE3"/>
    <w:pPr>
      <w:keepNext/>
      <w:numPr>
        <w:ilvl w:val="3"/>
        <w:numId w:val="28"/>
      </w:numPr>
      <w:spacing w:before="240" w:after="60"/>
      <w:outlineLvl w:val="3"/>
    </w:pPr>
    <w:rPr>
      <w:b/>
      <w:bCs/>
      <w:i/>
      <w:color w:val="548DD4" w:themeColor="text2" w:themeTint="99"/>
      <w:szCs w:val="28"/>
    </w:rPr>
  </w:style>
  <w:style w:type="paragraph" w:styleId="Ttol5">
    <w:name w:val="heading 5"/>
    <w:basedOn w:val="Normal"/>
    <w:next w:val="Normal"/>
    <w:link w:val="Ttol5Car"/>
    <w:qFormat/>
    <w:rsid w:val="00C617FE"/>
    <w:pPr>
      <w:numPr>
        <w:ilvl w:val="4"/>
        <w:numId w:val="28"/>
      </w:numPr>
      <w:spacing w:before="240" w:after="60"/>
      <w:outlineLvl w:val="4"/>
    </w:pPr>
    <w:rPr>
      <w:b/>
      <w:bCs/>
      <w:i/>
      <w:iCs/>
      <w:sz w:val="26"/>
      <w:szCs w:val="26"/>
    </w:rPr>
  </w:style>
  <w:style w:type="paragraph" w:styleId="Ttol6">
    <w:name w:val="heading 6"/>
    <w:basedOn w:val="Normal"/>
    <w:next w:val="Normal"/>
    <w:link w:val="Ttol6Car"/>
    <w:qFormat/>
    <w:rsid w:val="00C617FE"/>
    <w:pPr>
      <w:keepNext/>
      <w:framePr w:hSpace="180" w:wrap="notBeside" w:hAnchor="margin" w:xAlign="center" w:y="507"/>
      <w:numPr>
        <w:ilvl w:val="5"/>
        <w:numId w:val="28"/>
      </w:numPr>
      <w:jc w:val="center"/>
      <w:outlineLvl w:val="5"/>
    </w:pPr>
    <w:rPr>
      <w:rFonts w:cs="Arial"/>
      <w:b/>
      <w:color w:val="FFFFFF"/>
      <w:sz w:val="28"/>
    </w:rPr>
  </w:style>
  <w:style w:type="paragraph" w:styleId="Ttol7">
    <w:name w:val="heading 7"/>
    <w:basedOn w:val="Normal"/>
    <w:next w:val="Normal"/>
    <w:link w:val="Ttol7Car"/>
    <w:qFormat/>
    <w:rsid w:val="00C617FE"/>
    <w:pPr>
      <w:keepNext/>
      <w:numPr>
        <w:ilvl w:val="6"/>
        <w:numId w:val="28"/>
      </w:numPr>
      <w:jc w:val="center"/>
      <w:outlineLvl w:val="6"/>
    </w:pPr>
    <w:rPr>
      <w:rFonts w:cs="Arial"/>
      <w:b/>
      <w:bCs/>
      <w:color w:val="000080"/>
      <w:sz w:val="18"/>
    </w:rPr>
  </w:style>
  <w:style w:type="paragraph" w:styleId="Ttol8">
    <w:name w:val="heading 8"/>
    <w:basedOn w:val="Normal"/>
    <w:next w:val="Normal"/>
    <w:link w:val="Ttol8Car"/>
    <w:qFormat/>
    <w:rsid w:val="00C617FE"/>
    <w:pPr>
      <w:numPr>
        <w:ilvl w:val="7"/>
        <w:numId w:val="28"/>
      </w:numPr>
      <w:spacing w:before="240" w:after="60"/>
      <w:outlineLvl w:val="7"/>
    </w:pPr>
    <w:rPr>
      <w:i/>
      <w:iCs/>
      <w:sz w:val="24"/>
      <w:szCs w:val="24"/>
    </w:rPr>
  </w:style>
  <w:style w:type="paragraph" w:styleId="Ttol9">
    <w:name w:val="heading 9"/>
    <w:basedOn w:val="Normal"/>
    <w:next w:val="Normal"/>
    <w:link w:val="Ttol9Car"/>
    <w:qFormat/>
    <w:rsid w:val="00C617FE"/>
    <w:pPr>
      <w:numPr>
        <w:ilvl w:val="8"/>
        <w:numId w:val="28"/>
      </w:numPr>
      <w:spacing w:before="240" w:after="60"/>
      <w:outlineLvl w:val="8"/>
    </w:pPr>
    <w:rPr>
      <w:rFonts w:cs="Arial"/>
      <w:szCs w:val="22"/>
    </w:rPr>
  </w:style>
  <w:style w:type="character" w:default="1" w:styleId="Tipusdelletraperdefectedelpargraf">
    <w:name w:val="Default Paragraph Font"/>
    <w:uiPriority w:val="1"/>
    <w:semiHidden/>
    <w:unhideWhenUsed/>
  </w:style>
  <w:style w:type="table" w:default="1" w:styleId="Taulanormal">
    <w:name w:val="Normal Table"/>
    <w:uiPriority w:val="99"/>
    <w:semiHidden/>
    <w:unhideWhenUsed/>
    <w:tblPr>
      <w:tblInd w:w="0" w:type="dxa"/>
      <w:tblCellMar>
        <w:top w:w="0" w:type="dxa"/>
        <w:left w:w="108" w:type="dxa"/>
        <w:bottom w:w="0" w:type="dxa"/>
        <w:right w:w="108" w:type="dxa"/>
      </w:tblCellMar>
    </w:tblPr>
  </w:style>
  <w:style w:type="numbering" w:default="1" w:styleId="Sensellista">
    <w:name w:val="No List"/>
    <w:uiPriority w:val="99"/>
    <w:semiHidden/>
    <w:unhideWhenUsed/>
  </w:style>
  <w:style w:type="paragraph" w:styleId="Textindependent">
    <w:name w:val="Body Text"/>
    <w:basedOn w:val="Normal"/>
    <w:rsid w:val="006F2449"/>
    <w:rPr>
      <w:rFonts w:cs="Arial"/>
      <w:i/>
      <w:iCs/>
      <w:color w:val="993366"/>
    </w:rPr>
  </w:style>
  <w:style w:type="paragraph" w:styleId="Capalera">
    <w:name w:val="header"/>
    <w:basedOn w:val="Normal"/>
    <w:rsid w:val="007C40CB"/>
    <w:pPr>
      <w:tabs>
        <w:tab w:val="center" w:pos="4320"/>
        <w:tab w:val="right" w:pos="8640"/>
      </w:tabs>
    </w:pPr>
  </w:style>
  <w:style w:type="paragraph" w:styleId="Peu">
    <w:name w:val="footer"/>
    <w:basedOn w:val="Normal"/>
    <w:link w:val="PeuCar"/>
    <w:uiPriority w:val="99"/>
    <w:rsid w:val="007C40CB"/>
    <w:pPr>
      <w:tabs>
        <w:tab w:val="center" w:pos="4320"/>
        <w:tab w:val="right" w:pos="8640"/>
      </w:tabs>
    </w:pPr>
  </w:style>
  <w:style w:type="paragraph" w:styleId="Textdeglobus">
    <w:name w:val="Balloon Text"/>
    <w:basedOn w:val="Normal"/>
    <w:semiHidden/>
    <w:rsid w:val="00196910"/>
    <w:rPr>
      <w:rFonts w:ascii="Tahoma" w:hAnsi="Tahoma" w:cs="Tahoma"/>
      <w:sz w:val="16"/>
      <w:szCs w:val="16"/>
    </w:rPr>
  </w:style>
  <w:style w:type="table" w:styleId="Taulaambquadrcula">
    <w:name w:val="Table Grid"/>
    <w:basedOn w:val="Taulanormal"/>
    <w:uiPriority w:val="59"/>
    <w:rsid w:val="001061FC"/>
    <w:pPr>
      <w:spacing w:before="60"/>
      <w:ind w:left="851"/>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ulotabla">
    <w:name w:val="Titulo tabla"/>
    <w:basedOn w:val="Tipusdelletraperdefectedelpargraf"/>
    <w:rsid w:val="00242BC5"/>
    <w:rPr>
      <w:rFonts w:ascii="Arial" w:hAnsi="Arial"/>
      <w:b/>
      <w:bCs/>
      <w:color w:val="000080"/>
      <w:sz w:val="24"/>
    </w:rPr>
  </w:style>
  <w:style w:type="paragraph" w:customStyle="1" w:styleId="TableTitle">
    <w:name w:val="Table Title"/>
    <w:basedOn w:val="Normal"/>
    <w:rsid w:val="00242BC5"/>
    <w:rPr>
      <w:b/>
      <w:color w:val="000080"/>
      <w:sz w:val="24"/>
    </w:rPr>
  </w:style>
  <w:style w:type="paragraph" w:customStyle="1" w:styleId="StyleHeading711pt">
    <w:name w:val="Style Heading 7 + 11 pt"/>
    <w:basedOn w:val="Ttol7"/>
    <w:rsid w:val="000A633F"/>
    <w:pPr>
      <w:numPr>
        <w:ilvl w:val="0"/>
        <w:numId w:val="0"/>
      </w:numPr>
    </w:pPr>
    <w:rPr>
      <w:sz w:val="22"/>
    </w:rPr>
  </w:style>
  <w:style w:type="paragraph" w:customStyle="1" w:styleId="StyleHeading711ptNotBoldAutoLeft">
    <w:name w:val="Style Heading 7 + 11 pt Not Bold Auto Left"/>
    <w:basedOn w:val="Ttol7"/>
    <w:rsid w:val="000A633F"/>
    <w:pPr>
      <w:numPr>
        <w:ilvl w:val="0"/>
        <w:numId w:val="0"/>
      </w:numPr>
      <w:jc w:val="left"/>
    </w:pPr>
    <w:rPr>
      <w:rFonts w:cs="Times New Roman"/>
      <w:b w:val="0"/>
      <w:bCs w:val="0"/>
      <w:color w:val="auto"/>
      <w:sz w:val="22"/>
    </w:rPr>
  </w:style>
  <w:style w:type="character" w:styleId="Enlla">
    <w:name w:val="Hyperlink"/>
    <w:basedOn w:val="Tipusdelletraperdefectedelpargraf"/>
    <w:uiPriority w:val="99"/>
    <w:rsid w:val="00AD1232"/>
    <w:rPr>
      <w:color w:val="0000FF"/>
      <w:u w:val="single"/>
    </w:rPr>
  </w:style>
  <w:style w:type="paragraph" w:styleId="IDC1">
    <w:name w:val="toc 1"/>
    <w:basedOn w:val="Normal"/>
    <w:next w:val="Normal"/>
    <w:uiPriority w:val="39"/>
    <w:qFormat/>
    <w:rsid w:val="005D640F"/>
    <w:pPr>
      <w:tabs>
        <w:tab w:val="right" w:leader="dot" w:pos="8505"/>
      </w:tabs>
      <w:spacing w:before="120" w:after="120"/>
      <w:jc w:val="left"/>
    </w:pPr>
    <w:rPr>
      <w:b/>
      <w:bCs/>
    </w:rPr>
  </w:style>
  <w:style w:type="paragraph" w:styleId="IDC2">
    <w:name w:val="toc 2"/>
    <w:basedOn w:val="Normal"/>
    <w:next w:val="Normal"/>
    <w:autoRedefine/>
    <w:uiPriority w:val="39"/>
    <w:qFormat/>
    <w:rsid w:val="00881F0D"/>
    <w:pPr>
      <w:tabs>
        <w:tab w:val="left" w:pos="880"/>
        <w:tab w:val="right" w:leader="dot" w:pos="8505"/>
      </w:tabs>
      <w:ind w:left="220"/>
    </w:pPr>
  </w:style>
  <w:style w:type="paragraph" w:styleId="IDC3">
    <w:name w:val="toc 3"/>
    <w:basedOn w:val="Normal"/>
    <w:next w:val="Normal"/>
    <w:autoRedefine/>
    <w:uiPriority w:val="39"/>
    <w:qFormat/>
    <w:rsid w:val="00E05685"/>
    <w:pPr>
      <w:tabs>
        <w:tab w:val="left" w:pos="1320"/>
        <w:tab w:val="right" w:leader="dot" w:pos="8505"/>
      </w:tabs>
      <w:ind w:left="440"/>
    </w:pPr>
  </w:style>
  <w:style w:type="character" w:styleId="Nmerodepgina">
    <w:name w:val="page number"/>
    <w:basedOn w:val="Tipusdelletraperdefectedelpargraf"/>
    <w:rsid w:val="00AD1232"/>
  </w:style>
  <w:style w:type="character" w:styleId="Refernciadecomentari">
    <w:name w:val="annotation reference"/>
    <w:basedOn w:val="Tipusdelletraperdefectedelpargraf"/>
    <w:semiHidden/>
    <w:rsid w:val="00754E93"/>
    <w:rPr>
      <w:sz w:val="16"/>
      <w:szCs w:val="16"/>
    </w:rPr>
  </w:style>
  <w:style w:type="paragraph" w:styleId="Textdecomentari">
    <w:name w:val="annotation text"/>
    <w:basedOn w:val="Normal"/>
    <w:semiHidden/>
    <w:rsid w:val="00754E93"/>
  </w:style>
  <w:style w:type="paragraph" w:styleId="Temadelcomentari">
    <w:name w:val="annotation subject"/>
    <w:basedOn w:val="Textdecomentari"/>
    <w:next w:val="Textdecomentari"/>
    <w:semiHidden/>
    <w:rsid w:val="00754E93"/>
    <w:rPr>
      <w:b/>
      <w:bCs/>
    </w:rPr>
  </w:style>
  <w:style w:type="paragraph" w:styleId="ndex1">
    <w:name w:val="index 1"/>
    <w:basedOn w:val="Normal"/>
    <w:next w:val="Normal"/>
    <w:autoRedefine/>
    <w:semiHidden/>
    <w:rsid w:val="003A5C72"/>
    <w:pPr>
      <w:spacing w:before="0"/>
      <w:ind w:left="200" w:hanging="200"/>
      <w:jc w:val="left"/>
    </w:pPr>
    <w:rPr>
      <w:rFonts w:ascii="Times New Roman" w:hAnsi="Times New Roman"/>
    </w:rPr>
  </w:style>
  <w:style w:type="paragraph" w:styleId="ndex2">
    <w:name w:val="index 2"/>
    <w:basedOn w:val="Normal"/>
    <w:next w:val="Normal"/>
    <w:autoRedefine/>
    <w:semiHidden/>
    <w:rsid w:val="003A5C72"/>
    <w:pPr>
      <w:spacing w:before="0"/>
      <w:ind w:left="400" w:hanging="200"/>
      <w:jc w:val="left"/>
    </w:pPr>
    <w:rPr>
      <w:rFonts w:ascii="Times New Roman" w:hAnsi="Times New Roman"/>
    </w:rPr>
  </w:style>
  <w:style w:type="paragraph" w:styleId="ndex3">
    <w:name w:val="index 3"/>
    <w:basedOn w:val="Normal"/>
    <w:next w:val="Normal"/>
    <w:autoRedefine/>
    <w:semiHidden/>
    <w:rsid w:val="003A5C72"/>
    <w:pPr>
      <w:spacing w:before="0"/>
      <w:ind w:left="600" w:hanging="200"/>
      <w:jc w:val="left"/>
    </w:pPr>
    <w:rPr>
      <w:rFonts w:ascii="Times New Roman" w:hAnsi="Times New Roman"/>
    </w:rPr>
  </w:style>
  <w:style w:type="paragraph" w:styleId="ndex4">
    <w:name w:val="index 4"/>
    <w:basedOn w:val="Normal"/>
    <w:next w:val="Normal"/>
    <w:autoRedefine/>
    <w:semiHidden/>
    <w:rsid w:val="003A5C72"/>
    <w:pPr>
      <w:spacing w:before="0"/>
      <w:ind w:left="800" w:hanging="200"/>
      <w:jc w:val="left"/>
    </w:pPr>
    <w:rPr>
      <w:rFonts w:ascii="Times New Roman" w:hAnsi="Times New Roman"/>
    </w:rPr>
  </w:style>
  <w:style w:type="paragraph" w:styleId="ndex5">
    <w:name w:val="index 5"/>
    <w:basedOn w:val="Normal"/>
    <w:next w:val="Normal"/>
    <w:autoRedefine/>
    <w:semiHidden/>
    <w:rsid w:val="003A5C72"/>
    <w:pPr>
      <w:spacing w:before="0"/>
      <w:ind w:left="1000" w:hanging="200"/>
      <w:jc w:val="left"/>
    </w:pPr>
    <w:rPr>
      <w:rFonts w:ascii="Times New Roman" w:hAnsi="Times New Roman"/>
    </w:rPr>
  </w:style>
  <w:style w:type="paragraph" w:styleId="ndex6">
    <w:name w:val="index 6"/>
    <w:basedOn w:val="Normal"/>
    <w:next w:val="Normal"/>
    <w:autoRedefine/>
    <w:semiHidden/>
    <w:rsid w:val="003A5C72"/>
    <w:pPr>
      <w:spacing w:before="0"/>
      <w:ind w:left="1200" w:hanging="200"/>
      <w:jc w:val="left"/>
    </w:pPr>
    <w:rPr>
      <w:rFonts w:ascii="Times New Roman" w:hAnsi="Times New Roman"/>
    </w:rPr>
  </w:style>
  <w:style w:type="paragraph" w:styleId="ndex7">
    <w:name w:val="index 7"/>
    <w:basedOn w:val="Normal"/>
    <w:next w:val="Normal"/>
    <w:autoRedefine/>
    <w:semiHidden/>
    <w:rsid w:val="003A5C72"/>
    <w:pPr>
      <w:spacing w:before="0"/>
      <w:ind w:left="1400" w:hanging="200"/>
      <w:jc w:val="left"/>
    </w:pPr>
    <w:rPr>
      <w:rFonts w:ascii="Times New Roman" w:hAnsi="Times New Roman"/>
    </w:rPr>
  </w:style>
  <w:style w:type="paragraph" w:styleId="ndex8">
    <w:name w:val="index 8"/>
    <w:basedOn w:val="Normal"/>
    <w:next w:val="Normal"/>
    <w:autoRedefine/>
    <w:semiHidden/>
    <w:rsid w:val="003A5C72"/>
    <w:pPr>
      <w:spacing w:before="0"/>
      <w:ind w:left="1600" w:hanging="200"/>
      <w:jc w:val="left"/>
    </w:pPr>
    <w:rPr>
      <w:rFonts w:ascii="Times New Roman" w:hAnsi="Times New Roman"/>
    </w:rPr>
  </w:style>
  <w:style w:type="paragraph" w:styleId="ndex9">
    <w:name w:val="index 9"/>
    <w:basedOn w:val="Normal"/>
    <w:next w:val="Normal"/>
    <w:autoRedefine/>
    <w:semiHidden/>
    <w:rsid w:val="003A5C72"/>
    <w:pPr>
      <w:spacing w:before="0"/>
      <w:ind w:left="1800" w:hanging="200"/>
      <w:jc w:val="left"/>
    </w:pPr>
    <w:rPr>
      <w:rFonts w:ascii="Times New Roman" w:hAnsi="Times New Roman"/>
    </w:rPr>
  </w:style>
  <w:style w:type="paragraph" w:styleId="Ttoldndex">
    <w:name w:val="index heading"/>
    <w:basedOn w:val="Normal"/>
    <w:next w:val="ndex1"/>
    <w:semiHidden/>
    <w:rsid w:val="003A5C72"/>
    <w:pPr>
      <w:spacing w:before="120" w:after="120"/>
      <w:jc w:val="left"/>
    </w:pPr>
    <w:rPr>
      <w:rFonts w:ascii="Times New Roman" w:hAnsi="Times New Roman"/>
      <w:b/>
      <w:bCs/>
      <w:i/>
      <w:iCs/>
    </w:rPr>
  </w:style>
  <w:style w:type="paragraph" w:customStyle="1" w:styleId="NormalIndentado">
    <w:name w:val="Normal Indentado"/>
    <w:basedOn w:val="Normal"/>
    <w:rsid w:val="007E38C1"/>
    <w:pPr>
      <w:ind w:left="567"/>
    </w:pPr>
  </w:style>
  <w:style w:type="character" w:customStyle="1" w:styleId="Ttol1Car">
    <w:name w:val="Títol 1 Car"/>
    <w:basedOn w:val="Tipusdelletraperdefectedelpargraf"/>
    <w:link w:val="Ttol1"/>
    <w:uiPriority w:val="9"/>
    <w:rsid w:val="00482071"/>
    <w:rPr>
      <w:rFonts w:ascii="Helvetica" w:eastAsiaTheme="majorEastAsia" w:hAnsi="Helvetica" w:cs="Helvetica"/>
      <w:b/>
      <w:bCs/>
      <w:color w:val="007BC0"/>
      <w:sz w:val="28"/>
      <w:szCs w:val="28"/>
    </w:rPr>
  </w:style>
  <w:style w:type="numbering" w:customStyle="1" w:styleId="StyleBulleted1">
    <w:name w:val="Style Bulleted1"/>
    <w:basedOn w:val="Sensellista"/>
    <w:rsid w:val="0028166C"/>
    <w:pPr>
      <w:numPr>
        <w:numId w:val="1"/>
      </w:numPr>
    </w:pPr>
  </w:style>
  <w:style w:type="paragraph" w:styleId="Pargrafdellista">
    <w:name w:val="List Paragraph"/>
    <w:basedOn w:val="Normal"/>
    <w:uiPriority w:val="34"/>
    <w:qFormat/>
    <w:rsid w:val="00C617FE"/>
    <w:pPr>
      <w:ind w:left="720"/>
      <w:contextualSpacing/>
    </w:pPr>
  </w:style>
  <w:style w:type="paragraph" w:styleId="Ttol">
    <w:name w:val="Title"/>
    <w:basedOn w:val="Normal"/>
    <w:next w:val="Normal"/>
    <w:link w:val="TtolCar"/>
    <w:qFormat/>
    <w:rsid w:val="00C617FE"/>
    <w:pPr>
      <w:pBdr>
        <w:bottom w:val="single" w:sz="8" w:space="4" w:color="4F81BD" w:themeColor="accent1"/>
      </w:pBdr>
      <w:spacing w:before="0"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olCar">
    <w:name w:val="Títol Car"/>
    <w:basedOn w:val="Tipusdelletraperdefectedelpargraf"/>
    <w:link w:val="Ttol"/>
    <w:rsid w:val="00C617FE"/>
    <w:rPr>
      <w:rFonts w:asciiTheme="majorHAnsi" w:eastAsiaTheme="majorEastAsia" w:hAnsiTheme="majorHAnsi" w:cstheme="majorBidi"/>
      <w:color w:val="17365D" w:themeColor="text2" w:themeShade="BF"/>
      <w:spacing w:val="5"/>
      <w:kern w:val="28"/>
      <w:sz w:val="52"/>
      <w:szCs w:val="52"/>
    </w:rPr>
  </w:style>
  <w:style w:type="paragraph" w:customStyle="1" w:styleId="Default">
    <w:name w:val="Default"/>
    <w:rsid w:val="00395EDC"/>
    <w:pPr>
      <w:widowControl w:val="0"/>
      <w:autoSpaceDE w:val="0"/>
      <w:autoSpaceDN w:val="0"/>
      <w:adjustRightInd w:val="0"/>
    </w:pPr>
    <w:rPr>
      <w:rFonts w:ascii="Verdana" w:eastAsiaTheme="minorEastAsia" w:hAnsi="Verdana" w:cs="Verdana"/>
      <w:color w:val="000000"/>
      <w:sz w:val="24"/>
      <w:szCs w:val="24"/>
      <w:lang w:eastAsia="ca-ES"/>
    </w:rPr>
  </w:style>
  <w:style w:type="paragraph" w:styleId="NormalWeb">
    <w:name w:val="Normal (Web)"/>
    <w:basedOn w:val="Normal"/>
    <w:uiPriority w:val="99"/>
    <w:unhideWhenUsed/>
    <w:rsid w:val="00FA597E"/>
    <w:pPr>
      <w:spacing w:before="100" w:beforeAutospacing="1" w:after="100" w:afterAutospacing="1"/>
      <w:jc w:val="left"/>
    </w:pPr>
    <w:rPr>
      <w:rFonts w:ascii="Times New Roman" w:hAnsi="Times New Roman"/>
      <w:color w:val="000000"/>
      <w:sz w:val="24"/>
      <w:szCs w:val="24"/>
      <w:lang w:eastAsia="ca-ES"/>
    </w:rPr>
  </w:style>
  <w:style w:type="paragraph" w:styleId="IDC4">
    <w:name w:val="toc 4"/>
    <w:basedOn w:val="Normal"/>
    <w:next w:val="Normal"/>
    <w:autoRedefine/>
    <w:uiPriority w:val="39"/>
    <w:unhideWhenUsed/>
    <w:rsid w:val="003C79D6"/>
    <w:pPr>
      <w:spacing w:before="0" w:after="100" w:line="276" w:lineRule="auto"/>
      <w:ind w:left="660"/>
      <w:jc w:val="left"/>
    </w:pPr>
    <w:rPr>
      <w:rFonts w:asciiTheme="minorHAnsi" w:eastAsiaTheme="minorEastAsia" w:hAnsiTheme="minorHAnsi" w:cstheme="minorBidi"/>
      <w:szCs w:val="22"/>
      <w:lang w:eastAsia="ca-ES"/>
    </w:rPr>
  </w:style>
  <w:style w:type="paragraph" w:styleId="IDC5">
    <w:name w:val="toc 5"/>
    <w:basedOn w:val="Normal"/>
    <w:next w:val="Normal"/>
    <w:autoRedefine/>
    <w:uiPriority w:val="39"/>
    <w:unhideWhenUsed/>
    <w:rsid w:val="003C79D6"/>
    <w:pPr>
      <w:spacing w:before="0" w:after="100" w:line="276" w:lineRule="auto"/>
      <w:ind w:left="880"/>
      <w:jc w:val="left"/>
    </w:pPr>
    <w:rPr>
      <w:rFonts w:asciiTheme="minorHAnsi" w:eastAsiaTheme="minorEastAsia" w:hAnsiTheme="minorHAnsi" w:cstheme="minorBidi"/>
      <w:szCs w:val="22"/>
      <w:lang w:eastAsia="ca-ES"/>
    </w:rPr>
  </w:style>
  <w:style w:type="paragraph" w:styleId="IDC6">
    <w:name w:val="toc 6"/>
    <w:basedOn w:val="Normal"/>
    <w:next w:val="Normal"/>
    <w:autoRedefine/>
    <w:uiPriority w:val="39"/>
    <w:unhideWhenUsed/>
    <w:rsid w:val="003C79D6"/>
    <w:pPr>
      <w:spacing w:before="0" w:after="100" w:line="276" w:lineRule="auto"/>
      <w:ind w:left="1100"/>
      <w:jc w:val="left"/>
    </w:pPr>
    <w:rPr>
      <w:rFonts w:asciiTheme="minorHAnsi" w:eastAsiaTheme="minorEastAsia" w:hAnsiTheme="minorHAnsi" w:cstheme="minorBidi"/>
      <w:szCs w:val="22"/>
      <w:lang w:eastAsia="ca-ES"/>
    </w:rPr>
  </w:style>
  <w:style w:type="paragraph" w:styleId="IDC7">
    <w:name w:val="toc 7"/>
    <w:basedOn w:val="Normal"/>
    <w:next w:val="Normal"/>
    <w:autoRedefine/>
    <w:uiPriority w:val="39"/>
    <w:unhideWhenUsed/>
    <w:rsid w:val="003C79D6"/>
    <w:pPr>
      <w:spacing w:before="0" w:after="100" w:line="276" w:lineRule="auto"/>
      <w:ind w:left="1320"/>
      <w:jc w:val="left"/>
    </w:pPr>
    <w:rPr>
      <w:rFonts w:asciiTheme="minorHAnsi" w:eastAsiaTheme="minorEastAsia" w:hAnsiTheme="minorHAnsi" w:cstheme="minorBidi"/>
      <w:szCs w:val="22"/>
      <w:lang w:eastAsia="ca-ES"/>
    </w:rPr>
  </w:style>
  <w:style w:type="paragraph" w:styleId="IDC8">
    <w:name w:val="toc 8"/>
    <w:basedOn w:val="Normal"/>
    <w:next w:val="Normal"/>
    <w:autoRedefine/>
    <w:uiPriority w:val="39"/>
    <w:unhideWhenUsed/>
    <w:rsid w:val="003C79D6"/>
    <w:pPr>
      <w:spacing w:before="0" w:after="100" w:line="276" w:lineRule="auto"/>
      <w:ind w:left="1540"/>
      <w:jc w:val="left"/>
    </w:pPr>
    <w:rPr>
      <w:rFonts w:asciiTheme="minorHAnsi" w:eastAsiaTheme="minorEastAsia" w:hAnsiTheme="minorHAnsi" w:cstheme="minorBidi"/>
      <w:szCs w:val="22"/>
      <w:lang w:eastAsia="ca-ES"/>
    </w:rPr>
  </w:style>
  <w:style w:type="paragraph" w:styleId="IDC9">
    <w:name w:val="toc 9"/>
    <w:basedOn w:val="Normal"/>
    <w:next w:val="Normal"/>
    <w:autoRedefine/>
    <w:uiPriority w:val="39"/>
    <w:unhideWhenUsed/>
    <w:rsid w:val="003C79D6"/>
    <w:pPr>
      <w:spacing w:before="0" w:after="100" w:line="276" w:lineRule="auto"/>
      <w:ind w:left="1760"/>
      <w:jc w:val="left"/>
    </w:pPr>
    <w:rPr>
      <w:rFonts w:asciiTheme="minorHAnsi" w:eastAsiaTheme="minorEastAsia" w:hAnsiTheme="minorHAnsi" w:cstheme="minorBidi"/>
      <w:szCs w:val="22"/>
      <w:lang w:eastAsia="ca-ES"/>
    </w:rPr>
  </w:style>
  <w:style w:type="character" w:customStyle="1" w:styleId="highlight">
    <w:name w:val="highlight"/>
    <w:basedOn w:val="Tipusdelletraperdefectedelpargraf"/>
    <w:rsid w:val="00DD2C31"/>
  </w:style>
  <w:style w:type="character" w:customStyle="1" w:styleId="PeuCar">
    <w:name w:val="Peu Car"/>
    <w:basedOn w:val="Tipusdelletraperdefectedelpargraf"/>
    <w:link w:val="Peu"/>
    <w:uiPriority w:val="99"/>
    <w:rsid w:val="00E537BB"/>
    <w:rPr>
      <w:rFonts w:ascii="Arial" w:hAnsi="Arial"/>
      <w:lang w:val="ca-ES"/>
    </w:rPr>
  </w:style>
  <w:style w:type="paragraph" w:styleId="Senseespaiat">
    <w:name w:val="No Spacing"/>
    <w:link w:val="SenseespaiatCar"/>
    <w:uiPriority w:val="1"/>
    <w:qFormat/>
    <w:rsid w:val="00C617FE"/>
    <w:rPr>
      <w:rFonts w:asciiTheme="minorHAnsi" w:eastAsiaTheme="minorEastAsia" w:hAnsiTheme="minorHAnsi" w:cstheme="minorBidi"/>
      <w:sz w:val="22"/>
      <w:szCs w:val="22"/>
    </w:rPr>
  </w:style>
  <w:style w:type="character" w:customStyle="1" w:styleId="SenseespaiatCar">
    <w:name w:val="Sense espaiat Car"/>
    <w:basedOn w:val="Tipusdelletraperdefectedelpargraf"/>
    <w:link w:val="Senseespaiat"/>
    <w:uiPriority w:val="1"/>
    <w:rsid w:val="00C617FE"/>
    <w:rPr>
      <w:rFonts w:asciiTheme="minorHAnsi" w:eastAsiaTheme="minorEastAsia" w:hAnsiTheme="minorHAnsi" w:cstheme="minorBidi"/>
      <w:sz w:val="22"/>
      <w:szCs w:val="22"/>
    </w:rPr>
  </w:style>
  <w:style w:type="paragraph" w:styleId="Llegenda">
    <w:name w:val="caption"/>
    <w:basedOn w:val="Normal"/>
    <w:next w:val="Normal"/>
    <w:unhideWhenUsed/>
    <w:qFormat/>
    <w:rsid w:val="00C16C68"/>
    <w:pPr>
      <w:spacing w:before="120" w:after="200"/>
      <w:jc w:val="center"/>
    </w:pPr>
    <w:rPr>
      <w:b/>
      <w:bCs/>
      <w:color w:val="4F81BD" w:themeColor="accent1"/>
      <w:sz w:val="18"/>
      <w:szCs w:val="18"/>
    </w:rPr>
  </w:style>
  <w:style w:type="paragraph" w:styleId="ndexdillustracions">
    <w:name w:val="table of figures"/>
    <w:basedOn w:val="Normal"/>
    <w:next w:val="Normal"/>
    <w:uiPriority w:val="99"/>
    <w:rsid w:val="007D2037"/>
  </w:style>
  <w:style w:type="paragraph" w:styleId="TtoldelIDC">
    <w:name w:val="TOC Heading"/>
    <w:basedOn w:val="Ttol1"/>
    <w:next w:val="Normal"/>
    <w:uiPriority w:val="39"/>
    <w:unhideWhenUsed/>
    <w:qFormat/>
    <w:rsid w:val="00C617FE"/>
    <w:pPr>
      <w:numPr>
        <w:ilvl w:val="1"/>
        <w:numId w:val="0"/>
      </w:numPr>
      <w:spacing w:line="276" w:lineRule="auto"/>
      <w:outlineLvl w:val="9"/>
    </w:pPr>
    <w:rPr>
      <w:rFonts w:asciiTheme="majorHAnsi" w:hAnsiTheme="majorHAnsi" w:cstheme="majorBidi"/>
      <w:color w:val="365F91" w:themeColor="accent1" w:themeShade="BF"/>
      <w:lang w:eastAsia="ca-ES"/>
    </w:rPr>
  </w:style>
  <w:style w:type="paragraph" w:styleId="Subttol">
    <w:name w:val="Subtitle"/>
    <w:basedOn w:val="Normal"/>
    <w:next w:val="Normal"/>
    <w:link w:val="SubttolCar"/>
    <w:qFormat/>
    <w:rsid w:val="00C617F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olCar">
    <w:name w:val="Subtítol Car"/>
    <w:basedOn w:val="Tipusdelletraperdefectedelpargraf"/>
    <w:link w:val="Subttol"/>
    <w:rsid w:val="00C617FE"/>
    <w:rPr>
      <w:rFonts w:asciiTheme="majorHAnsi" w:eastAsiaTheme="majorEastAsia" w:hAnsiTheme="majorHAnsi" w:cstheme="majorBidi"/>
      <w:i/>
      <w:iCs/>
      <w:color w:val="4F81BD" w:themeColor="accent1"/>
      <w:spacing w:val="15"/>
      <w:sz w:val="24"/>
      <w:szCs w:val="24"/>
    </w:rPr>
  </w:style>
  <w:style w:type="character" w:customStyle="1" w:styleId="Ttol2Car">
    <w:name w:val="Títol 2 Car"/>
    <w:basedOn w:val="Tipusdelletraperdefectedelpargraf"/>
    <w:link w:val="Ttol2"/>
    <w:uiPriority w:val="9"/>
    <w:rsid w:val="00ED4D32"/>
    <w:rPr>
      <w:rFonts w:ascii="Helvetica" w:eastAsiaTheme="majorEastAsia" w:hAnsi="Helvetica" w:cs="Helvetica"/>
      <w:b/>
      <w:bCs/>
      <w:iCs/>
      <w:color w:val="007BC0"/>
      <w:sz w:val="24"/>
      <w:szCs w:val="28"/>
    </w:rPr>
  </w:style>
  <w:style w:type="paragraph" w:customStyle="1" w:styleId="Estil2">
    <w:name w:val="Estil2"/>
    <w:basedOn w:val="Estil20"/>
    <w:link w:val="Estil2Car"/>
    <w:rsid w:val="003F4B7A"/>
  </w:style>
  <w:style w:type="paragraph" w:customStyle="1" w:styleId="Estil1">
    <w:name w:val="Estil1"/>
    <w:basedOn w:val="Ttol1"/>
    <w:link w:val="Estil1Car"/>
    <w:qFormat/>
    <w:rsid w:val="00C617FE"/>
    <w:pPr>
      <w:numPr>
        <w:ilvl w:val="1"/>
        <w:numId w:val="8"/>
      </w:numPr>
    </w:pPr>
  </w:style>
  <w:style w:type="character" w:customStyle="1" w:styleId="Estil2Car">
    <w:name w:val="Estil2 Car"/>
    <w:basedOn w:val="Ttol2Car"/>
    <w:link w:val="Estil2"/>
    <w:rsid w:val="003F4B7A"/>
    <w:rPr>
      <w:rFonts w:ascii="Helvetica" w:eastAsiaTheme="majorEastAsia" w:hAnsi="Helvetica" w:cs="Helvetica"/>
      <w:b/>
      <w:bCs/>
      <w:iCs/>
      <w:color w:val="007BC0"/>
      <w:sz w:val="26"/>
      <w:szCs w:val="26"/>
    </w:rPr>
  </w:style>
  <w:style w:type="paragraph" w:customStyle="1" w:styleId="Estil20">
    <w:name w:val="Estil2"/>
    <w:basedOn w:val="Estil1"/>
    <w:link w:val="Estil2Car1"/>
    <w:qFormat/>
    <w:rsid w:val="00C617FE"/>
    <w:pPr>
      <w:numPr>
        <w:ilvl w:val="0"/>
        <w:numId w:val="0"/>
      </w:numPr>
      <w:pBdr>
        <w:top w:val="single" w:sz="4" w:space="2" w:color="FFFFFF" w:themeColor="background1"/>
        <w:left w:val="single" w:sz="4" w:space="4" w:color="FFFFFF" w:themeColor="background1"/>
        <w:bottom w:val="single" w:sz="4" w:space="2" w:color="FFFFFF" w:themeColor="background1"/>
        <w:right w:val="single" w:sz="4" w:space="4" w:color="FFFFFF" w:themeColor="background1"/>
      </w:pBdr>
      <w:spacing w:before="200"/>
      <w:ind w:left="360" w:hanging="360"/>
      <w:outlineLvl w:val="1"/>
    </w:pPr>
    <w:rPr>
      <w:iCs/>
      <w:sz w:val="26"/>
      <w:szCs w:val="26"/>
      <w14:cntxtAlts/>
    </w:rPr>
  </w:style>
  <w:style w:type="character" w:customStyle="1" w:styleId="Estil1Car">
    <w:name w:val="Estil1 Car"/>
    <w:basedOn w:val="Ttol1Car"/>
    <w:link w:val="Estil1"/>
    <w:rsid w:val="00C617FE"/>
    <w:rPr>
      <w:rFonts w:ascii="Helvetica" w:eastAsiaTheme="majorEastAsia" w:hAnsi="Helvetica" w:cs="Helvetica"/>
      <w:b/>
      <w:bCs/>
      <w:color w:val="007BC0"/>
      <w:sz w:val="28"/>
      <w:szCs w:val="28"/>
    </w:rPr>
  </w:style>
  <w:style w:type="character" w:customStyle="1" w:styleId="Estil2Car1">
    <w:name w:val="Estil2 Car1"/>
    <w:basedOn w:val="Estil1Car"/>
    <w:link w:val="Estil20"/>
    <w:rsid w:val="00C617FE"/>
    <w:rPr>
      <w:rFonts w:ascii="Helvetica" w:eastAsiaTheme="majorEastAsia" w:hAnsi="Helvetica" w:cs="Helvetica"/>
      <w:b/>
      <w:bCs/>
      <w:iCs/>
      <w:color w:val="007BC0"/>
      <w:sz w:val="26"/>
      <w:szCs w:val="26"/>
      <w14:cntxtAlts/>
    </w:rPr>
  </w:style>
  <w:style w:type="character" w:customStyle="1" w:styleId="Ttol3Car">
    <w:name w:val="Títol 3 Car"/>
    <w:basedOn w:val="Tipusdelletraperdefectedelpargraf"/>
    <w:link w:val="Ttol3"/>
    <w:rsid w:val="00313D2A"/>
    <w:rPr>
      <w:rFonts w:ascii="Helvetica" w:eastAsiaTheme="majorEastAsia" w:hAnsi="Helvetica" w:cs="Helvetica"/>
      <w:b/>
      <w:i/>
      <w:iCs/>
      <w:color w:val="007BC0"/>
      <w:sz w:val="22"/>
      <w:szCs w:val="26"/>
    </w:rPr>
  </w:style>
  <w:style w:type="character" w:customStyle="1" w:styleId="Ttol4Car">
    <w:name w:val="Títol 4 Car"/>
    <w:basedOn w:val="Tipusdelletraperdefectedelpargraf"/>
    <w:link w:val="Ttol4"/>
    <w:rsid w:val="00AA7EE3"/>
    <w:rPr>
      <w:rFonts w:ascii="Arial" w:hAnsi="Arial"/>
      <w:b/>
      <w:bCs/>
      <w:i/>
      <w:color w:val="548DD4" w:themeColor="text2" w:themeTint="99"/>
      <w:sz w:val="22"/>
      <w:szCs w:val="28"/>
    </w:rPr>
  </w:style>
  <w:style w:type="character" w:customStyle="1" w:styleId="Ttol5Car">
    <w:name w:val="Títol 5 Car"/>
    <w:basedOn w:val="Tipusdelletraperdefectedelpargraf"/>
    <w:link w:val="Ttol5"/>
    <w:rsid w:val="00C617FE"/>
    <w:rPr>
      <w:rFonts w:ascii="Arial" w:hAnsi="Arial"/>
      <w:b/>
      <w:bCs/>
      <w:i/>
      <w:iCs/>
      <w:sz w:val="26"/>
      <w:szCs w:val="26"/>
    </w:rPr>
  </w:style>
  <w:style w:type="character" w:customStyle="1" w:styleId="Ttol6Car">
    <w:name w:val="Títol 6 Car"/>
    <w:basedOn w:val="Tipusdelletraperdefectedelpargraf"/>
    <w:link w:val="Ttol6"/>
    <w:rsid w:val="00C617FE"/>
    <w:rPr>
      <w:rFonts w:ascii="Arial" w:hAnsi="Arial" w:cs="Arial"/>
      <w:b/>
      <w:color w:val="FFFFFF"/>
      <w:sz w:val="28"/>
    </w:rPr>
  </w:style>
  <w:style w:type="character" w:customStyle="1" w:styleId="Ttol7Car">
    <w:name w:val="Títol 7 Car"/>
    <w:basedOn w:val="Tipusdelletraperdefectedelpargraf"/>
    <w:link w:val="Ttol7"/>
    <w:rsid w:val="00C617FE"/>
    <w:rPr>
      <w:rFonts w:ascii="Arial" w:hAnsi="Arial" w:cs="Arial"/>
      <w:b/>
      <w:bCs/>
      <w:color w:val="000080"/>
      <w:sz w:val="18"/>
    </w:rPr>
  </w:style>
  <w:style w:type="character" w:customStyle="1" w:styleId="Ttol8Car">
    <w:name w:val="Títol 8 Car"/>
    <w:basedOn w:val="Tipusdelletraperdefectedelpargraf"/>
    <w:link w:val="Ttol8"/>
    <w:rsid w:val="00C617FE"/>
    <w:rPr>
      <w:rFonts w:ascii="Arial" w:hAnsi="Arial"/>
      <w:i/>
      <w:iCs/>
      <w:sz w:val="24"/>
      <w:szCs w:val="24"/>
    </w:rPr>
  </w:style>
  <w:style w:type="character" w:customStyle="1" w:styleId="Ttol9Car">
    <w:name w:val="Títol 9 Car"/>
    <w:basedOn w:val="Tipusdelletraperdefectedelpargraf"/>
    <w:link w:val="Ttol9"/>
    <w:rsid w:val="00C617FE"/>
    <w:rPr>
      <w:rFonts w:ascii="Arial" w:hAnsi="Arial" w:cs="Arial"/>
      <w:sz w:val="22"/>
      <w:szCs w:val="22"/>
    </w:rPr>
  </w:style>
  <w:style w:type="numbering" w:customStyle="1" w:styleId="Nou1">
    <w:name w:val="Nou1"/>
    <w:uiPriority w:val="99"/>
    <w:rsid w:val="00E34290"/>
    <w:pPr>
      <w:numPr>
        <w:numId w:val="12"/>
      </w:numPr>
    </w:pPr>
  </w:style>
  <w:style w:type="character" w:styleId="Enllavisitat">
    <w:name w:val="FollowedHyperlink"/>
    <w:basedOn w:val="Tipusdelletraperdefectedelpargraf"/>
    <w:rsid w:val="000C4175"/>
    <w:rPr>
      <w:color w:val="800080" w:themeColor="followedHyperlink"/>
      <w:u w:val="single"/>
    </w:rPr>
  </w:style>
  <w:style w:type="table" w:customStyle="1" w:styleId="Taulaambquadrcula1">
    <w:name w:val="Taula amb quadrícula1"/>
    <w:basedOn w:val="Taulanormal"/>
    <w:next w:val="Taulaambquadrcula"/>
    <w:uiPriority w:val="59"/>
    <w:rsid w:val="00CF293E"/>
    <w:rPr>
      <w:rFonts w:asciiTheme="minorHAnsi" w:eastAsiaTheme="minorHAnsi" w:hAnsiTheme="minorHAnsi" w:cstheme="minorBidi"/>
      <w:sz w:val="22"/>
      <w:szCs w:val="22"/>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i">
    <w:name w:val="Codi"/>
    <w:basedOn w:val="Normal"/>
    <w:link w:val="CodiCar"/>
    <w:qFormat/>
    <w:rsid w:val="005929EA"/>
    <w:pPr>
      <w:spacing w:before="0" w:after="120" w:line="240" w:lineRule="auto"/>
      <w:contextualSpacing/>
    </w:pPr>
    <w:rPr>
      <w:rFonts w:ascii="Consolas" w:hAnsi="Consolas"/>
      <w:sz w:val="20"/>
    </w:rPr>
  </w:style>
  <w:style w:type="character" w:customStyle="1" w:styleId="CodiCar">
    <w:name w:val="Codi Car"/>
    <w:basedOn w:val="Tipusdelletraperdefectedelpargraf"/>
    <w:link w:val="Codi"/>
    <w:rsid w:val="005929EA"/>
    <w:rPr>
      <w:rFonts w:ascii="Consolas" w:hAnsi="Consolas"/>
    </w:rPr>
  </w:style>
  <w:style w:type="table" w:customStyle="1" w:styleId="Taulaambquadrcula2">
    <w:name w:val="Taula amb quadrícula2"/>
    <w:basedOn w:val="Taulanormal"/>
    <w:next w:val="Taulaambquadrcula"/>
    <w:uiPriority w:val="59"/>
    <w:rsid w:val="000C2BB4"/>
    <w:rPr>
      <w:rFonts w:ascii="Calibri" w:eastAsia="Calibri" w:hAnsi="Calibri"/>
      <w:sz w:val="22"/>
      <w:szCs w:val="22"/>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xml-punctuation">
    <w:name w:val="xml-punctuation"/>
    <w:basedOn w:val="Tipusdelletraperdefectedelpargraf"/>
    <w:rsid w:val="00527F14"/>
  </w:style>
  <w:style w:type="character" w:customStyle="1" w:styleId="xml-tagname">
    <w:name w:val="xml-tagname"/>
    <w:basedOn w:val="Tipusdelletraperdefectedelpargraf"/>
    <w:rsid w:val="00527F14"/>
  </w:style>
  <w:style w:type="character" w:customStyle="1" w:styleId="xml-attname">
    <w:name w:val="xml-attname"/>
    <w:basedOn w:val="Tipusdelletraperdefectedelpargraf"/>
    <w:rsid w:val="00527F14"/>
  </w:style>
  <w:style w:type="character" w:customStyle="1" w:styleId="xml-attribute">
    <w:name w:val="xml-attribute"/>
    <w:basedOn w:val="Tipusdelletraperdefectedelpargraf"/>
    <w:rsid w:val="00527F14"/>
  </w:style>
  <w:style w:type="character" w:customStyle="1" w:styleId="whitespace">
    <w:name w:val="whitespace"/>
    <w:basedOn w:val="Tipusdelletraperdefectedelpargraf"/>
    <w:rsid w:val="00527F14"/>
  </w:style>
  <w:style w:type="character" w:customStyle="1" w:styleId="xml-text">
    <w:name w:val="xml-text"/>
    <w:basedOn w:val="Tipusdelletraperdefectedelpargraf"/>
    <w:rsid w:val="00527F14"/>
  </w:style>
  <w:style w:type="character" w:customStyle="1" w:styleId="xml-comment">
    <w:name w:val="xml-comment"/>
    <w:basedOn w:val="Tipusdelletraperdefectedelpargraf"/>
    <w:rsid w:val="00527F14"/>
  </w:style>
  <w:style w:type="character" w:customStyle="1" w:styleId="xml-entity">
    <w:name w:val="xml-entity"/>
    <w:basedOn w:val="Tipusdelletraperdefectedelpargraf"/>
    <w:rsid w:val="00527F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646632">
      <w:bodyDiv w:val="1"/>
      <w:marLeft w:val="0"/>
      <w:marRight w:val="0"/>
      <w:marTop w:val="0"/>
      <w:marBottom w:val="0"/>
      <w:divBdr>
        <w:top w:val="none" w:sz="0" w:space="0" w:color="auto"/>
        <w:left w:val="none" w:sz="0" w:space="0" w:color="auto"/>
        <w:bottom w:val="none" w:sz="0" w:space="0" w:color="auto"/>
        <w:right w:val="none" w:sz="0" w:space="0" w:color="auto"/>
      </w:divBdr>
      <w:divsChild>
        <w:div w:id="481578657">
          <w:marLeft w:val="446"/>
          <w:marRight w:val="0"/>
          <w:marTop w:val="0"/>
          <w:marBottom w:val="0"/>
          <w:divBdr>
            <w:top w:val="none" w:sz="0" w:space="0" w:color="auto"/>
            <w:left w:val="none" w:sz="0" w:space="0" w:color="auto"/>
            <w:bottom w:val="none" w:sz="0" w:space="0" w:color="auto"/>
            <w:right w:val="none" w:sz="0" w:space="0" w:color="auto"/>
          </w:divBdr>
        </w:div>
        <w:div w:id="1388146388">
          <w:marLeft w:val="446"/>
          <w:marRight w:val="0"/>
          <w:marTop w:val="0"/>
          <w:marBottom w:val="0"/>
          <w:divBdr>
            <w:top w:val="none" w:sz="0" w:space="0" w:color="auto"/>
            <w:left w:val="none" w:sz="0" w:space="0" w:color="auto"/>
            <w:bottom w:val="none" w:sz="0" w:space="0" w:color="auto"/>
            <w:right w:val="none" w:sz="0" w:space="0" w:color="auto"/>
          </w:divBdr>
        </w:div>
        <w:div w:id="583338905">
          <w:marLeft w:val="1166"/>
          <w:marRight w:val="0"/>
          <w:marTop w:val="0"/>
          <w:marBottom w:val="0"/>
          <w:divBdr>
            <w:top w:val="none" w:sz="0" w:space="0" w:color="auto"/>
            <w:left w:val="none" w:sz="0" w:space="0" w:color="auto"/>
            <w:bottom w:val="none" w:sz="0" w:space="0" w:color="auto"/>
            <w:right w:val="none" w:sz="0" w:space="0" w:color="auto"/>
          </w:divBdr>
        </w:div>
        <w:div w:id="1813019304">
          <w:marLeft w:val="1166"/>
          <w:marRight w:val="0"/>
          <w:marTop w:val="0"/>
          <w:marBottom w:val="0"/>
          <w:divBdr>
            <w:top w:val="none" w:sz="0" w:space="0" w:color="auto"/>
            <w:left w:val="none" w:sz="0" w:space="0" w:color="auto"/>
            <w:bottom w:val="none" w:sz="0" w:space="0" w:color="auto"/>
            <w:right w:val="none" w:sz="0" w:space="0" w:color="auto"/>
          </w:divBdr>
        </w:div>
        <w:div w:id="1804692618">
          <w:marLeft w:val="1166"/>
          <w:marRight w:val="0"/>
          <w:marTop w:val="0"/>
          <w:marBottom w:val="0"/>
          <w:divBdr>
            <w:top w:val="none" w:sz="0" w:space="0" w:color="auto"/>
            <w:left w:val="none" w:sz="0" w:space="0" w:color="auto"/>
            <w:bottom w:val="none" w:sz="0" w:space="0" w:color="auto"/>
            <w:right w:val="none" w:sz="0" w:space="0" w:color="auto"/>
          </w:divBdr>
        </w:div>
        <w:div w:id="1380739931">
          <w:marLeft w:val="1166"/>
          <w:marRight w:val="0"/>
          <w:marTop w:val="0"/>
          <w:marBottom w:val="0"/>
          <w:divBdr>
            <w:top w:val="none" w:sz="0" w:space="0" w:color="auto"/>
            <w:left w:val="none" w:sz="0" w:space="0" w:color="auto"/>
            <w:bottom w:val="none" w:sz="0" w:space="0" w:color="auto"/>
            <w:right w:val="none" w:sz="0" w:space="0" w:color="auto"/>
          </w:divBdr>
        </w:div>
        <w:div w:id="294681044">
          <w:marLeft w:val="1166"/>
          <w:marRight w:val="0"/>
          <w:marTop w:val="0"/>
          <w:marBottom w:val="0"/>
          <w:divBdr>
            <w:top w:val="none" w:sz="0" w:space="0" w:color="auto"/>
            <w:left w:val="none" w:sz="0" w:space="0" w:color="auto"/>
            <w:bottom w:val="none" w:sz="0" w:space="0" w:color="auto"/>
            <w:right w:val="none" w:sz="0" w:space="0" w:color="auto"/>
          </w:divBdr>
        </w:div>
        <w:div w:id="1852719270">
          <w:marLeft w:val="1166"/>
          <w:marRight w:val="0"/>
          <w:marTop w:val="0"/>
          <w:marBottom w:val="0"/>
          <w:divBdr>
            <w:top w:val="none" w:sz="0" w:space="0" w:color="auto"/>
            <w:left w:val="none" w:sz="0" w:space="0" w:color="auto"/>
            <w:bottom w:val="none" w:sz="0" w:space="0" w:color="auto"/>
            <w:right w:val="none" w:sz="0" w:space="0" w:color="auto"/>
          </w:divBdr>
        </w:div>
        <w:div w:id="1088187550">
          <w:marLeft w:val="446"/>
          <w:marRight w:val="0"/>
          <w:marTop w:val="0"/>
          <w:marBottom w:val="0"/>
          <w:divBdr>
            <w:top w:val="none" w:sz="0" w:space="0" w:color="auto"/>
            <w:left w:val="none" w:sz="0" w:space="0" w:color="auto"/>
            <w:bottom w:val="none" w:sz="0" w:space="0" w:color="auto"/>
            <w:right w:val="none" w:sz="0" w:space="0" w:color="auto"/>
          </w:divBdr>
        </w:div>
        <w:div w:id="521213336">
          <w:marLeft w:val="1166"/>
          <w:marRight w:val="0"/>
          <w:marTop w:val="0"/>
          <w:marBottom w:val="0"/>
          <w:divBdr>
            <w:top w:val="none" w:sz="0" w:space="0" w:color="auto"/>
            <w:left w:val="none" w:sz="0" w:space="0" w:color="auto"/>
            <w:bottom w:val="none" w:sz="0" w:space="0" w:color="auto"/>
            <w:right w:val="none" w:sz="0" w:space="0" w:color="auto"/>
          </w:divBdr>
        </w:div>
        <w:div w:id="59601551">
          <w:marLeft w:val="1166"/>
          <w:marRight w:val="0"/>
          <w:marTop w:val="0"/>
          <w:marBottom w:val="0"/>
          <w:divBdr>
            <w:top w:val="none" w:sz="0" w:space="0" w:color="auto"/>
            <w:left w:val="none" w:sz="0" w:space="0" w:color="auto"/>
            <w:bottom w:val="none" w:sz="0" w:space="0" w:color="auto"/>
            <w:right w:val="none" w:sz="0" w:space="0" w:color="auto"/>
          </w:divBdr>
        </w:div>
        <w:div w:id="1898280505">
          <w:marLeft w:val="1166"/>
          <w:marRight w:val="0"/>
          <w:marTop w:val="0"/>
          <w:marBottom w:val="0"/>
          <w:divBdr>
            <w:top w:val="none" w:sz="0" w:space="0" w:color="auto"/>
            <w:left w:val="none" w:sz="0" w:space="0" w:color="auto"/>
            <w:bottom w:val="none" w:sz="0" w:space="0" w:color="auto"/>
            <w:right w:val="none" w:sz="0" w:space="0" w:color="auto"/>
          </w:divBdr>
        </w:div>
      </w:divsChild>
    </w:div>
    <w:div w:id="209004123">
      <w:bodyDiv w:val="1"/>
      <w:marLeft w:val="0"/>
      <w:marRight w:val="0"/>
      <w:marTop w:val="0"/>
      <w:marBottom w:val="0"/>
      <w:divBdr>
        <w:top w:val="none" w:sz="0" w:space="0" w:color="auto"/>
        <w:left w:val="none" w:sz="0" w:space="0" w:color="auto"/>
        <w:bottom w:val="none" w:sz="0" w:space="0" w:color="auto"/>
        <w:right w:val="none" w:sz="0" w:space="0" w:color="auto"/>
      </w:divBdr>
      <w:divsChild>
        <w:div w:id="1427841678">
          <w:marLeft w:val="0"/>
          <w:marRight w:val="0"/>
          <w:marTop w:val="0"/>
          <w:marBottom w:val="0"/>
          <w:divBdr>
            <w:top w:val="none" w:sz="0" w:space="0" w:color="auto"/>
            <w:left w:val="none" w:sz="0" w:space="0" w:color="auto"/>
            <w:bottom w:val="none" w:sz="0" w:space="0" w:color="auto"/>
            <w:right w:val="none" w:sz="0" w:space="0" w:color="auto"/>
          </w:divBdr>
        </w:div>
        <w:div w:id="649138638">
          <w:marLeft w:val="0"/>
          <w:marRight w:val="0"/>
          <w:marTop w:val="0"/>
          <w:marBottom w:val="0"/>
          <w:divBdr>
            <w:top w:val="none" w:sz="0" w:space="0" w:color="auto"/>
            <w:left w:val="none" w:sz="0" w:space="0" w:color="auto"/>
            <w:bottom w:val="none" w:sz="0" w:space="0" w:color="auto"/>
            <w:right w:val="none" w:sz="0" w:space="0" w:color="auto"/>
          </w:divBdr>
        </w:div>
        <w:div w:id="703556509">
          <w:marLeft w:val="0"/>
          <w:marRight w:val="0"/>
          <w:marTop w:val="0"/>
          <w:marBottom w:val="0"/>
          <w:divBdr>
            <w:top w:val="none" w:sz="0" w:space="0" w:color="auto"/>
            <w:left w:val="none" w:sz="0" w:space="0" w:color="auto"/>
            <w:bottom w:val="none" w:sz="0" w:space="0" w:color="auto"/>
            <w:right w:val="none" w:sz="0" w:space="0" w:color="auto"/>
          </w:divBdr>
        </w:div>
        <w:div w:id="184565657">
          <w:marLeft w:val="0"/>
          <w:marRight w:val="0"/>
          <w:marTop w:val="0"/>
          <w:marBottom w:val="0"/>
          <w:divBdr>
            <w:top w:val="none" w:sz="0" w:space="0" w:color="auto"/>
            <w:left w:val="none" w:sz="0" w:space="0" w:color="auto"/>
            <w:bottom w:val="none" w:sz="0" w:space="0" w:color="auto"/>
            <w:right w:val="none" w:sz="0" w:space="0" w:color="auto"/>
          </w:divBdr>
        </w:div>
        <w:div w:id="1948921654">
          <w:marLeft w:val="0"/>
          <w:marRight w:val="0"/>
          <w:marTop w:val="0"/>
          <w:marBottom w:val="0"/>
          <w:divBdr>
            <w:top w:val="none" w:sz="0" w:space="0" w:color="auto"/>
            <w:left w:val="none" w:sz="0" w:space="0" w:color="auto"/>
            <w:bottom w:val="none" w:sz="0" w:space="0" w:color="auto"/>
            <w:right w:val="none" w:sz="0" w:space="0" w:color="auto"/>
          </w:divBdr>
        </w:div>
        <w:div w:id="1171290451">
          <w:marLeft w:val="0"/>
          <w:marRight w:val="0"/>
          <w:marTop w:val="0"/>
          <w:marBottom w:val="0"/>
          <w:divBdr>
            <w:top w:val="none" w:sz="0" w:space="0" w:color="auto"/>
            <w:left w:val="none" w:sz="0" w:space="0" w:color="auto"/>
            <w:bottom w:val="none" w:sz="0" w:space="0" w:color="auto"/>
            <w:right w:val="none" w:sz="0" w:space="0" w:color="auto"/>
          </w:divBdr>
        </w:div>
        <w:div w:id="315107761">
          <w:marLeft w:val="0"/>
          <w:marRight w:val="0"/>
          <w:marTop w:val="0"/>
          <w:marBottom w:val="0"/>
          <w:divBdr>
            <w:top w:val="none" w:sz="0" w:space="0" w:color="auto"/>
            <w:left w:val="none" w:sz="0" w:space="0" w:color="auto"/>
            <w:bottom w:val="none" w:sz="0" w:space="0" w:color="auto"/>
            <w:right w:val="none" w:sz="0" w:space="0" w:color="auto"/>
          </w:divBdr>
        </w:div>
        <w:div w:id="261182962">
          <w:marLeft w:val="0"/>
          <w:marRight w:val="0"/>
          <w:marTop w:val="0"/>
          <w:marBottom w:val="0"/>
          <w:divBdr>
            <w:top w:val="none" w:sz="0" w:space="0" w:color="auto"/>
            <w:left w:val="none" w:sz="0" w:space="0" w:color="auto"/>
            <w:bottom w:val="none" w:sz="0" w:space="0" w:color="auto"/>
            <w:right w:val="none" w:sz="0" w:space="0" w:color="auto"/>
          </w:divBdr>
        </w:div>
        <w:div w:id="1407844603">
          <w:marLeft w:val="0"/>
          <w:marRight w:val="0"/>
          <w:marTop w:val="0"/>
          <w:marBottom w:val="0"/>
          <w:divBdr>
            <w:top w:val="none" w:sz="0" w:space="0" w:color="auto"/>
            <w:left w:val="none" w:sz="0" w:space="0" w:color="auto"/>
            <w:bottom w:val="none" w:sz="0" w:space="0" w:color="auto"/>
            <w:right w:val="none" w:sz="0" w:space="0" w:color="auto"/>
          </w:divBdr>
        </w:div>
        <w:div w:id="791367286">
          <w:marLeft w:val="0"/>
          <w:marRight w:val="0"/>
          <w:marTop w:val="0"/>
          <w:marBottom w:val="0"/>
          <w:divBdr>
            <w:top w:val="none" w:sz="0" w:space="0" w:color="auto"/>
            <w:left w:val="none" w:sz="0" w:space="0" w:color="auto"/>
            <w:bottom w:val="none" w:sz="0" w:space="0" w:color="auto"/>
            <w:right w:val="none" w:sz="0" w:space="0" w:color="auto"/>
          </w:divBdr>
        </w:div>
        <w:div w:id="643512340">
          <w:marLeft w:val="0"/>
          <w:marRight w:val="0"/>
          <w:marTop w:val="0"/>
          <w:marBottom w:val="0"/>
          <w:divBdr>
            <w:top w:val="none" w:sz="0" w:space="0" w:color="auto"/>
            <w:left w:val="none" w:sz="0" w:space="0" w:color="auto"/>
            <w:bottom w:val="none" w:sz="0" w:space="0" w:color="auto"/>
            <w:right w:val="none" w:sz="0" w:space="0" w:color="auto"/>
          </w:divBdr>
        </w:div>
        <w:div w:id="1841771015">
          <w:marLeft w:val="0"/>
          <w:marRight w:val="0"/>
          <w:marTop w:val="0"/>
          <w:marBottom w:val="0"/>
          <w:divBdr>
            <w:top w:val="none" w:sz="0" w:space="0" w:color="auto"/>
            <w:left w:val="none" w:sz="0" w:space="0" w:color="auto"/>
            <w:bottom w:val="none" w:sz="0" w:space="0" w:color="auto"/>
            <w:right w:val="none" w:sz="0" w:space="0" w:color="auto"/>
          </w:divBdr>
        </w:div>
        <w:div w:id="1049761468">
          <w:marLeft w:val="0"/>
          <w:marRight w:val="0"/>
          <w:marTop w:val="0"/>
          <w:marBottom w:val="0"/>
          <w:divBdr>
            <w:top w:val="none" w:sz="0" w:space="0" w:color="auto"/>
            <w:left w:val="none" w:sz="0" w:space="0" w:color="auto"/>
            <w:bottom w:val="none" w:sz="0" w:space="0" w:color="auto"/>
            <w:right w:val="none" w:sz="0" w:space="0" w:color="auto"/>
          </w:divBdr>
        </w:div>
        <w:div w:id="700934423">
          <w:marLeft w:val="0"/>
          <w:marRight w:val="0"/>
          <w:marTop w:val="0"/>
          <w:marBottom w:val="0"/>
          <w:divBdr>
            <w:top w:val="none" w:sz="0" w:space="0" w:color="auto"/>
            <w:left w:val="none" w:sz="0" w:space="0" w:color="auto"/>
            <w:bottom w:val="none" w:sz="0" w:space="0" w:color="auto"/>
            <w:right w:val="none" w:sz="0" w:space="0" w:color="auto"/>
          </w:divBdr>
        </w:div>
        <w:div w:id="1112358346">
          <w:marLeft w:val="0"/>
          <w:marRight w:val="0"/>
          <w:marTop w:val="0"/>
          <w:marBottom w:val="0"/>
          <w:divBdr>
            <w:top w:val="none" w:sz="0" w:space="0" w:color="auto"/>
            <w:left w:val="none" w:sz="0" w:space="0" w:color="auto"/>
            <w:bottom w:val="none" w:sz="0" w:space="0" w:color="auto"/>
            <w:right w:val="none" w:sz="0" w:space="0" w:color="auto"/>
          </w:divBdr>
        </w:div>
        <w:div w:id="2082868844">
          <w:marLeft w:val="0"/>
          <w:marRight w:val="0"/>
          <w:marTop w:val="0"/>
          <w:marBottom w:val="0"/>
          <w:divBdr>
            <w:top w:val="none" w:sz="0" w:space="0" w:color="auto"/>
            <w:left w:val="none" w:sz="0" w:space="0" w:color="auto"/>
            <w:bottom w:val="none" w:sz="0" w:space="0" w:color="auto"/>
            <w:right w:val="none" w:sz="0" w:space="0" w:color="auto"/>
          </w:divBdr>
        </w:div>
        <w:div w:id="1334138369">
          <w:marLeft w:val="0"/>
          <w:marRight w:val="0"/>
          <w:marTop w:val="0"/>
          <w:marBottom w:val="0"/>
          <w:divBdr>
            <w:top w:val="none" w:sz="0" w:space="0" w:color="auto"/>
            <w:left w:val="none" w:sz="0" w:space="0" w:color="auto"/>
            <w:bottom w:val="none" w:sz="0" w:space="0" w:color="auto"/>
            <w:right w:val="none" w:sz="0" w:space="0" w:color="auto"/>
          </w:divBdr>
        </w:div>
        <w:div w:id="267739959">
          <w:marLeft w:val="0"/>
          <w:marRight w:val="0"/>
          <w:marTop w:val="0"/>
          <w:marBottom w:val="0"/>
          <w:divBdr>
            <w:top w:val="none" w:sz="0" w:space="0" w:color="auto"/>
            <w:left w:val="none" w:sz="0" w:space="0" w:color="auto"/>
            <w:bottom w:val="none" w:sz="0" w:space="0" w:color="auto"/>
            <w:right w:val="none" w:sz="0" w:space="0" w:color="auto"/>
          </w:divBdr>
        </w:div>
        <w:div w:id="1610233314">
          <w:marLeft w:val="0"/>
          <w:marRight w:val="0"/>
          <w:marTop w:val="0"/>
          <w:marBottom w:val="0"/>
          <w:divBdr>
            <w:top w:val="none" w:sz="0" w:space="0" w:color="auto"/>
            <w:left w:val="none" w:sz="0" w:space="0" w:color="auto"/>
            <w:bottom w:val="none" w:sz="0" w:space="0" w:color="auto"/>
            <w:right w:val="none" w:sz="0" w:space="0" w:color="auto"/>
          </w:divBdr>
        </w:div>
        <w:div w:id="1049456261">
          <w:marLeft w:val="0"/>
          <w:marRight w:val="0"/>
          <w:marTop w:val="0"/>
          <w:marBottom w:val="0"/>
          <w:divBdr>
            <w:top w:val="none" w:sz="0" w:space="0" w:color="auto"/>
            <w:left w:val="none" w:sz="0" w:space="0" w:color="auto"/>
            <w:bottom w:val="none" w:sz="0" w:space="0" w:color="auto"/>
            <w:right w:val="none" w:sz="0" w:space="0" w:color="auto"/>
          </w:divBdr>
        </w:div>
        <w:div w:id="247734622">
          <w:marLeft w:val="0"/>
          <w:marRight w:val="0"/>
          <w:marTop w:val="0"/>
          <w:marBottom w:val="0"/>
          <w:divBdr>
            <w:top w:val="none" w:sz="0" w:space="0" w:color="auto"/>
            <w:left w:val="none" w:sz="0" w:space="0" w:color="auto"/>
            <w:bottom w:val="none" w:sz="0" w:space="0" w:color="auto"/>
            <w:right w:val="none" w:sz="0" w:space="0" w:color="auto"/>
          </w:divBdr>
        </w:div>
        <w:div w:id="755590031">
          <w:marLeft w:val="0"/>
          <w:marRight w:val="0"/>
          <w:marTop w:val="0"/>
          <w:marBottom w:val="0"/>
          <w:divBdr>
            <w:top w:val="none" w:sz="0" w:space="0" w:color="auto"/>
            <w:left w:val="none" w:sz="0" w:space="0" w:color="auto"/>
            <w:bottom w:val="none" w:sz="0" w:space="0" w:color="auto"/>
            <w:right w:val="none" w:sz="0" w:space="0" w:color="auto"/>
          </w:divBdr>
        </w:div>
        <w:div w:id="54013551">
          <w:marLeft w:val="0"/>
          <w:marRight w:val="0"/>
          <w:marTop w:val="0"/>
          <w:marBottom w:val="0"/>
          <w:divBdr>
            <w:top w:val="none" w:sz="0" w:space="0" w:color="auto"/>
            <w:left w:val="none" w:sz="0" w:space="0" w:color="auto"/>
            <w:bottom w:val="none" w:sz="0" w:space="0" w:color="auto"/>
            <w:right w:val="none" w:sz="0" w:space="0" w:color="auto"/>
          </w:divBdr>
        </w:div>
        <w:div w:id="2055424208">
          <w:marLeft w:val="0"/>
          <w:marRight w:val="0"/>
          <w:marTop w:val="0"/>
          <w:marBottom w:val="0"/>
          <w:divBdr>
            <w:top w:val="none" w:sz="0" w:space="0" w:color="auto"/>
            <w:left w:val="none" w:sz="0" w:space="0" w:color="auto"/>
            <w:bottom w:val="none" w:sz="0" w:space="0" w:color="auto"/>
            <w:right w:val="none" w:sz="0" w:space="0" w:color="auto"/>
          </w:divBdr>
        </w:div>
        <w:div w:id="2059746359">
          <w:marLeft w:val="0"/>
          <w:marRight w:val="0"/>
          <w:marTop w:val="0"/>
          <w:marBottom w:val="0"/>
          <w:divBdr>
            <w:top w:val="none" w:sz="0" w:space="0" w:color="auto"/>
            <w:left w:val="none" w:sz="0" w:space="0" w:color="auto"/>
            <w:bottom w:val="none" w:sz="0" w:space="0" w:color="auto"/>
            <w:right w:val="none" w:sz="0" w:space="0" w:color="auto"/>
          </w:divBdr>
        </w:div>
        <w:div w:id="302203639">
          <w:marLeft w:val="0"/>
          <w:marRight w:val="0"/>
          <w:marTop w:val="0"/>
          <w:marBottom w:val="0"/>
          <w:divBdr>
            <w:top w:val="none" w:sz="0" w:space="0" w:color="auto"/>
            <w:left w:val="none" w:sz="0" w:space="0" w:color="auto"/>
            <w:bottom w:val="none" w:sz="0" w:space="0" w:color="auto"/>
            <w:right w:val="none" w:sz="0" w:space="0" w:color="auto"/>
          </w:divBdr>
        </w:div>
        <w:div w:id="130875809">
          <w:marLeft w:val="0"/>
          <w:marRight w:val="0"/>
          <w:marTop w:val="0"/>
          <w:marBottom w:val="0"/>
          <w:divBdr>
            <w:top w:val="none" w:sz="0" w:space="0" w:color="auto"/>
            <w:left w:val="none" w:sz="0" w:space="0" w:color="auto"/>
            <w:bottom w:val="none" w:sz="0" w:space="0" w:color="auto"/>
            <w:right w:val="none" w:sz="0" w:space="0" w:color="auto"/>
          </w:divBdr>
        </w:div>
      </w:divsChild>
    </w:div>
    <w:div w:id="211581001">
      <w:bodyDiv w:val="1"/>
      <w:marLeft w:val="0"/>
      <w:marRight w:val="0"/>
      <w:marTop w:val="0"/>
      <w:marBottom w:val="0"/>
      <w:divBdr>
        <w:top w:val="none" w:sz="0" w:space="0" w:color="auto"/>
        <w:left w:val="none" w:sz="0" w:space="0" w:color="auto"/>
        <w:bottom w:val="none" w:sz="0" w:space="0" w:color="auto"/>
        <w:right w:val="none" w:sz="0" w:space="0" w:color="auto"/>
      </w:divBdr>
    </w:div>
    <w:div w:id="228156682">
      <w:bodyDiv w:val="1"/>
      <w:marLeft w:val="0"/>
      <w:marRight w:val="0"/>
      <w:marTop w:val="0"/>
      <w:marBottom w:val="0"/>
      <w:divBdr>
        <w:top w:val="none" w:sz="0" w:space="0" w:color="auto"/>
        <w:left w:val="none" w:sz="0" w:space="0" w:color="auto"/>
        <w:bottom w:val="none" w:sz="0" w:space="0" w:color="auto"/>
        <w:right w:val="none" w:sz="0" w:space="0" w:color="auto"/>
      </w:divBdr>
      <w:divsChild>
        <w:div w:id="1135484308">
          <w:marLeft w:val="0"/>
          <w:marRight w:val="0"/>
          <w:marTop w:val="0"/>
          <w:marBottom w:val="0"/>
          <w:divBdr>
            <w:top w:val="none" w:sz="0" w:space="0" w:color="auto"/>
            <w:left w:val="none" w:sz="0" w:space="0" w:color="auto"/>
            <w:bottom w:val="none" w:sz="0" w:space="0" w:color="auto"/>
            <w:right w:val="none" w:sz="0" w:space="0" w:color="auto"/>
          </w:divBdr>
        </w:div>
        <w:div w:id="1507748747">
          <w:marLeft w:val="0"/>
          <w:marRight w:val="0"/>
          <w:marTop w:val="0"/>
          <w:marBottom w:val="0"/>
          <w:divBdr>
            <w:top w:val="none" w:sz="0" w:space="0" w:color="auto"/>
            <w:left w:val="none" w:sz="0" w:space="0" w:color="auto"/>
            <w:bottom w:val="none" w:sz="0" w:space="0" w:color="auto"/>
            <w:right w:val="none" w:sz="0" w:space="0" w:color="auto"/>
          </w:divBdr>
        </w:div>
        <w:div w:id="1313945334">
          <w:marLeft w:val="0"/>
          <w:marRight w:val="0"/>
          <w:marTop w:val="0"/>
          <w:marBottom w:val="0"/>
          <w:divBdr>
            <w:top w:val="none" w:sz="0" w:space="0" w:color="auto"/>
            <w:left w:val="none" w:sz="0" w:space="0" w:color="auto"/>
            <w:bottom w:val="none" w:sz="0" w:space="0" w:color="auto"/>
            <w:right w:val="none" w:sz="0" w:space="0" w:color="auto"/>
          </w:divBdr>
        </w:div>
      </w:divsChild>
    </w:div>
    <w:div w:id="348485383">
      <w:bodyDiv w:val="1"/>
      <w:marLeft w:val="0"/>
      <w:marRight w:val="0"/>
      <w:marTop w:val="0"/>
      <w:marBottom w:val="0"/>
      <w:divBdr>
        <w:top w:val="none" w:sz="0" w:space="0" w:color="auto"/>
        <w:left w:val="none" w:sz="0" w:space="0" w:color="auto"/>
        <w:bottom w:val="none" w:sz="0" w:space="0" w:color="auto"/>
        <w:right w:val="none" w:sz="0" w:space="0" w:color="auto"/>
      </w:divBdr>
      <w:divsChild>
        <w:div w:id="922421337">
          <w:marLeft w:val="0"/>
          <w:marRight w:val="0"/>
          <w:marTop w:val="0"/>
          <w:marBottom w:val="0"/>
          <w:divBdr>
            <w:top w:val="none" w:sz="0" w:space="0" w:color="auto"/>
            <w:left w:val="none" w:sz="0" w:space="0" w:color="auto"/>
            <w:bottom w:val="none" w:sz="0" w:space="0" w:color="auto"/>
            <w:right w:val="none" w:sz="0" w:space="0" w:color="auto"/>
          </w:divBdr>
        </w:div>
        <w:div w:id="1348825088">
          <w:marLeft w:val="0"/>
          <w:marRight w:val="0"/>
          <w:marTop w:val="0"/>
          <w:marBottom w:val="0"/>
          <w:divBdr>
            <w:top w:val="none" w:sz="0" w:space="0" w:color="auto"/>
            <w:left w:val="none" w:sz="0" w:space="0" w:color="auto"/>
            <w:bottom w:val="none" w:sz="0" w:space="0" w:color="auto"/>
            <w:right w:val="none" w:sz="0" w:space="0" w:color="auto"/>
          </w:divBdr>
        </w:div>
        <w:div w:id="1395392795">
          <w:marLeft w:val="0"/>
          <w:marRight w:val="0"/>
          <w:marTop w:val="0"/>
          <w:marBottom w:val="0"/>
          <w:divBdr>
            <w:top w:val="none" w:sz="0" w:space="0" w:color="auto"/>
            <w:left w:val="none" w:sz="0" w:space="0" w:color="auto"/>
            <w:bottom w:val="none" w:sz="0" w:space="0" w:color="auto"/>
            <w:right w:val="none" w:sz="0" w:space="0" w:color="auto"/>
          </w:divBdr>
        </w:div>
        <w:div w:id="2138646805">
          <w:marLeft w:val="0"/>
          <w:marRight w:val="0"/>
          <w:marTop w:val="0"/>
          <w:marBottom w:val="0"/>
          <w:divBdr>
            <w:top w:val="none" w:sz="0" w:space="0" w:color="auto"/>
            <w:left w:val="none" w:sz="0" w:space="0" w:color="auto"/>
            <w:bottom w:val="none" w:sz="0" w:space="0" w:color="auto"/>
            <w:right w:val="none" w:sz="0" w:space="0" w:color="auto"/>
          </w:divBdr>
        </w:div>
        <w:div w:id="466708571">
          <w:marLeft w:val="0"/>
          <w:marRight w:val="0"/>
          <w:marTop w:val="0"/>
          <w:marBottom w:val="0"/>
          <w:divBdr>
            <w:top w:val="none" w:sz="0" w:space="0" w:color="auto"/>
            <w:left w:val="none" w:sz="0" w:space="0" w:color="auto"/>
            <w:bottom w:val="none" w:sz="0" w:space="0" w:color="auto"/>
            <w:right w:val="none" w:sz="0" w:space="0" w:color="auto"/>
          </w:divBdr>
        </w:div>
        <w:div w:id="427047885">
          <w:marLeft w:val="0"/>
          <w:marRight w:val="0"/>
          <w:marTop w:val="0"/>
          <w:marBottom w:val="0"/>
          <w:divBdr>
            <w:top w:val="none" w:sz="0" w:space="0" w:color="auto"/>
            <w:left w:val="none" w:sz="0" w:space="0" w:color="auto"/>
            <w:bottom w:val="none" w:sz="0" w:space="0" w:color="auto"/>
            <w:right w:val="none" w:sz="0" w:space="0" w:color="auto"/>
          </w:divBdr>
        </w:div>
        <w:div w:id="1188104868">
          <w:marLeft w:val="0"/>
          <w:marRight w:val="0"/>
          <w:marTop w:val="0"/>
          <w:marBottom w:val="0"/>
          <w:divBdr>
            <w:top w:val="none" w:sz="0" w:space="0" w:color="auto"/>
            <w:left w:val="none" w:sz="0" w:space="0" w:color="auto"/>
            <w:bottom w:val="none" w:sz="0" w:space="0" w:color="auto"/>
            <w:right w:val="none" w:sz="0" w:space="0" w:color="auto"/>
          </w:divBdr>
        </w:div>
        <w:div w:id="1255897811">
          <w:marLeft w:val="0"/>
          <w:marRight w:val="0"/>
          <w:marTop w:val="0"/>
          <w:marBottom w:val="0"/>
          <w:divBdr>
            <w:top w:val="none" w:sz="0" w:space="0" w:color="auto"/>
            <w:left w:val="none" w:sz="0" w:space="0" w:color="auto"/>
            <w:bottom w:val="none" w:sz="0" w:space="0" w:color="auto"/>
            <w:right w:val="none" w:sz="0" w:space="0" w:color="auto"/>
          </w:divBdr>
        </w:div>
        <w:div w:id="611205486">
          <w:marLeft w:val="0"/>
          <w:marRight w:val="0"/>
          <w:marTop w:val="0"/>
          <w:marBottom w:val="0"/>
          <w:divBdr>
            <w:top w:val="none" w:sz="0" w:space="0" w:color="auto"/>
            <w:left w:val="none" w:sz="0" w:space="0" w:color="auto"/>
            <w:bottom w:val="none" w:sz="0" w:space="0" w:color="auto"/>
            <w:right w:val="none" w:sz="0" w:space="0" w:color="auto"/>
          </w:divBdr>
        </w:div>
        <w:div w:id="746610925">
          <w:marLeft w:val="0"/>
          <w:marRight w:val="0"/>
          <w:marTop w:val="0"/>
          <w:marBottom w:val="0"/>
          <w:divBdr>
            <w:top w:val="none" w:sz="0" w:space="0" w:color="auto"/>
            <w:left w:val="none" w:sz="0" w:space="0" w:color="auto"/>
            <w:bottom w:val="none" w:sz="0" w:space="0" w:color="auto"/>
            <w:right w:val="none" w:sz="0" w:space="0" w:color="auto"/>
          </w:divBdr>
        </w:div>
        <w:div w:id="207912104">
          <w:marLeft w:val="0"/>
          <w:marRight w:val="0"/>
          <w:marTop w:val="0"/>
          <w:marBottom w:val="0"/>
          <w:divBdr>
            <w:top w:val="none" w:sz="0" w:space="0" w:color="auto"/>
            <w:left w:val="none" w:sz="0" w:space="0" w:color="auto"/>
            <w:bottom w:val="none" w:sz="0" w:space="0" w:color="auto"/>
            <w:right w:val="none" w:sz="0" w:space="0" w:color="auto"/>
          </w:divBdr>
        </w:div>
        <w:div w:id="1858763216">
          <w:marLeft w:val="0"/>
          <w:marRight w:val="0"/>
          <w:marTop w:val="0"/>
          <w:marBottom w:val="0"/>
          <w:divBdr>
            <w:top w:val="none" w:sz="0" w:space="0" w:color="auto"/>
            <w:left w:val="none" w:sz="0" w:space="0" w:color="auto"/>
            <w:bottom w:val="none" w:sz="0" w:space="0" w:color="auto"/>
            <w:right w:val="none" w:sz="0" w:space="0" w:color="auto"/>
          </w:divBdr>
        </w:div>
        <w:div w:id="1493107039">
          <w:marLeft w:val="0"/>
          <w:marRight w:val="0"/>
          <w:marTop w:val="0"/>
          <w:marBottom w:val="0"/>
          <w:divBdr>
            <w:top w:val="none" w:sz="0" w:space="0" w:color="auto"/>
            <w:left w:val="none" w:sz="0" w:space="0" w:color="auto"/>
            <w:bottom w:val="none" w:sz="0" w:space="0" w:color="auto"/>
            <w:right w:val="none" w:sz="0" w:space="0" w:color="auto"/>
          </w:divBdr>
        </w:div>
      </w:divsChild>
    </w:div>
    <w:div w:id="351108616">
      <w:bodyDiv w:val="1"/>
      <w:marLeft w:val="0"/>
      <w:marRight w:val="0"/>
      <w:marTop w:val="0"/>
      <w:marBottom w:val="0"/>
      <w:divBdr>
        <w:top w:val="none" w:sz="0" w:space="0" w:color="auto"/>
        <w:left w:val="none" w:sz="0" w:space="0" w:color="auto"/>
        <w:bottom w:val="none" w:sz="0" w:space="0" w:color="auto"/>
        <w:right w:val="none" w:sz="0" w:space="0" w:color="auto"/>
      </w:divBdr>
    </w:div>
    <w:div w:id="458107464">
      <w:bodyDiv w:val="1"/>
      <w:marLeft w:val="0"/>
      <w:marRight w:val="0"/>
      <w:marTop w:val="0"/>
      <w:marBottom w:val="0"/>
      <w:divBdr>
        <w:top w:val="none" w:sz="0" w:space="0" w:color="auto"/>
        <w:left w:val="none" w:sz="0" w:space="0" w:color="auto"/>
        <w:bottom w:val="none" w:sz="0" w:space="0" w:color="auto"/>
        <w:right w:val="none" w:sz="0" w:space="0" w:color="auto"/>
      </w:divBdr>
    </w:div>
    <w:div w:id="579367413">
      <w:bodyDiv w:val="1"/>
      <w:marLeft w:val="0"/>
      <w:marRight w:val="0"/>
      <w:marTop w:val="0"/>
      <w:marBottom w:val="0"/>
      <w:divBdr>
        <w:top w:val="none" w:sz="0" w:space="0" w:color="auto"/>
        <w:left w:val="none" w:sz="0" w:space="0" w:color="auto"/>
        <w:bottom w:val="none" w:sz="0" w:space="0" w:color="auto"/>
        <w:right w:val="none" w:sz="0" w:space="0" w:color="auto"/>
      </w:divBdr>
      <w:divsChild>
        <w:div w:id="1021667719">
          <w:marLeft w:val="0"/>
          <w:marRight w:val="0"/>
          <w:marTop w:val="0"/>
          <w:marBottom w:val="0"/>
          <w:divBdr>
            <w:top w:val="none" w:sz="0" w:space="0" w:color="auto"/>
            <w:left w:val="none" w:sz="0" w:space="0" w:color="auto"/>
            <w:bottom w:val="none" w:sz="0" w:space="0" w:color="auto"/>
            <w:right w:val="none" w:sz="0" w:space="0" w:color="auto"/>
          </w:divBdr>
        </w:div>
        <w:div w:id="2112775982">
          <w:marLeft w:val="0"/>
          <w:marRight w:val="0"/>
          <w:marTop w:val="0"/>
          <w:marBottom w:val="0"/>
          <w:divBdr>
            <w:top w:val="none" w:sz="0" w:space="0" w:color="auto"/>
            <w:left w:val="none" w:sz="0" w:space="0" w:color="auto"/>
            <w:bottom w:val="none" w:sz="0" w:space="0" w:color="auto"/>
            <w:right w:val="none" w:sz="0" w:space="0" w:color="auto"/>
          </w:divBdr>
        </w:div>
        <w:div w:id="1785150478">
          <w:marLeft w:val="0"/>
          <w:marRight w:val="0"/>
          <w:marTop w:val="0"/>
          <w:marBottom w:val="0"/>
          <w:divBdr>
            <w:top w:val="none" w:sz="0" w:space="0" w:color="auto"/>
            <w:left w:val="none" w:sz="0" w:space="0" w:color="auto"/>
            <w:bottom w:val="none" w:sz="0" w:space="0" w:color="auto"/>
            <w:right w:val="none" w:sz="0" w:space="0" w:color="auto"/>
          </w:divBdr>
        </w:div>
        <w:div w:id="1997563123">
          <w:marLeft w:val="0"/>
          <w:marRight w:val="0"/>
          <w:marTop w:val="0"/>
          <w:marBottom w:val="0"/>
          <w:divBdr>
            <w:top w:val="none" w:sz="0" w:space="0" w:color="auto"/>
            <w:left w:val="none" w:sz="0" w:space="0" w:color="auto"/>
            <w:bottom w:val="none" w:sz="0" w:space="0" w:color="auto"/>
            <w:right w:val="none" w:sz="0" w:space="0" w:color="auto"/>
          </w:divBdr>
        </w:div>
        <w:div w:id="1821311622">
          <w:marLeft w:val="0"/>
          <w:marRight w:val="0"/>
          <w:marTop w:val="0"/>
          <w:marBottom w:val="0"/>
          <w:divBdr>
            <w:top w:val="none" w:sz="0" w:space="0" w:color="auto"/>
            <w:left w:val="none" w:sz="0" w:space="0" w:color="auto"/>
            <w:bottom w:val="none" w:sz="0" w:space="0" w:color="auto"/>
            <w:right w:val="none" w:sz="0" w:space="0" w:color="auto"/>
          </w:divBdr>
        </w:div>
        <w:div w:id="1625769820">
          <w:marLeft w:val="0"/>
          <w:marRight w:val="0"/>
          <w:marTop w:val="0"/>
          <w:marBottom w:val="0"/>
          <w:divBdr>
            <w:top w:val="none" w:sz="0" w:space="0" w:color="auto"/>
            <w:left w:val="none" w:sz="0" w:space="0" w:color="auto"/>
            <w:bottom w:val="none" w:sz="0" w:space="0" w:color="auto"/>
            <w:right w:val="none" w:sz="0" w:space="0" w:color="auto"/>
          </w:divBdr>
        </w:div>
        <w:div w:id="651721015">
          <w:marLeft w:val="0"/>
          <w:marRight w:val="0"/>
          <w:marTop w:val="0"/>
          <w:marBottom w:val="0"/>
          <w:divBdr>
            <w:top w:val="none" w:sz="0" w:space="0" w:color="auto"/>
            <w:left w:val="none" w:sz="0" w:space="0" w:color="auto"/>
            <w:bottom w:val="none" w:sz="0" w:space="0" w:color="auto"/>
            <w:right w:val="none" w:sz="0" w:space="0" w:color="auto"/>
          </w:divBdr>
        </w:div>
        <w:div w:id="1293445105">
          <w:marLeft w:val="0"/>
          <w:marRight w:val="0"/>
          <w:marTop w:val="0"/>
          <w:marBottom w:val="0"/>
          <w:divBdr>
            <w:top w:val="none" w:sz="0" w:space="0" w:color="auto"/>
            <w:left w:val="none" w:sz="0" w:space="0" w:color="auto"/>
            <w:bottom w:val="none" w:sz="0" w:space="0" w:color="auto"/>
            <w:right w:val="none" w:sz="0" w:space="0" w:color="auto"/>
          </w:divBdr>
        </w:div>
        <w:div w:id="478309054">
          <w:marLeft w:val="0"/>
          <w:marRight w:val="0"/>
          <w:marTop w:val="0"/>
          <w:marBottom w:val="0"/>
          <w:divBdr>
            <w:top w:val="none" w:sz="0" w:space="0" w:color="auto"/>
            <w:left w:val="none" w:sz="0" w:space="0" w:color="auto"/>
            <w:bottom w:val="none" w:sz="0" w:space="0" w:color="auto"/>
            <w:right w:val="none" w:sz="0" w:space="0" w:color="auto"/>
          </w:divBdr>
        </w:div>
      </w:divsChild>
    </w:div>
    <w:div w:id="719983421">
      <w:bodyDiv w:val="1"/>
      <w:marLeft w:val="0"/>
      <w:marRight w:val="0"/>
      <w:marTop w:val="0"/>
      <w:marBottom w:val="0"/>
      <w:divBdr>
        <w:top w:val="none" w:sz="0" w:space="0" w:color="auto"/>
        <w:left w:val="none" w:sz="0" w:space="0" w:color="auto"/>
        <w:bottom w:val="none" w:sz="0" w:space="0" w:color="auto"/>
        <w:right w:val="none" w:sz="0" w:space="0" w:color="auto"/>
      </w:divBdr>
      <w:divsChild>
        <w:div w:id="1957634411">
          <w:marLeft w:val="0"/>
          <w:marRight w:val="0"/>
          <w:marTop w:val="0"/>
          <w:marBottom w:val="0"/>
          <w:divBdr>
            <w:top w:val="none" w:sz="0" w:space="0" w:color="auto"/>
            <w:left w:val="none" w:sz="0" w:space="0" w:color="auto"/>
            <w:bottom w:val="none" w:sz="0" w:space="0" w:color="auto"/>
            <w:right w:val="none" w:sz="0" w:space="0" w:color="auto"/>
          </w:divBdr>
        </w:div>
      </w:divsChild>
    </w:div>
    <w:div w:id="838233937">
      <w:bodyDiv w:val="1"/>
      <w:marLeft w:val="0"/>
      <w:marRight w:val="0"/>
      <w:marTop w:val="0"/>
      <w:marBottom w:val="0"/>
      <w:divBdr>
        <w:top w:val="none" w:sz="0" w:space="0" w:color="auto"/>
        <w:left w:val="none" w:sz="0" w:space="0" w:color="auto"/>
        <w:bottom w:val="none" w:sz="0" w:space="0" w:color="auto"/>
        <w:right w:val="none" w:sz="0" w:space="0" w:color="auto"/>
      </w:divBdr>
      <w:divsChild>
        <w:div w:id="93213856">
          <w:marLeft w:val="0"/>
          <w:marRight w:val="0"/>
          <w:marTop w:val="0"/>
          <w:marBottom w:val="0"/>
          <w:divBdr>
            <w:top w:val="none" w:sz="0" w:space="0" w:color="auto"/>
            <w:left w:val="none" w:sz="0" w:space="0" w:color="auto"/>
            <w:bottom w:val="none" w:sz="0" w:space="0" w:color="auto"/>
            <w:right w:val="none" w:sz="0" w:space="0" w:color="auto"/>
          </w:divBdr>
        </w:div>
      </w:divsChild>
    </w:div>
    <w:div w:id="988636142">
      <w:bodyDiv w:val="1"/>
      <w:marLeft w:val="0"/>
      <w:marRight w:val="0"/>
      <w:marTop w:val="0"/>
      <w:marBottom w:val="0"/>
      <w:divBdr>
        <w:top w:val="none" w:sz="0" w:space="0" w:color="auto"/>
        <w:left w:val="none" w:sz="0" w:space="0" w:color="auto"/>
        <w:bottom w:val="none" w:sz="0" w:space="0" w:color="auto"/>
        <w:right w:val="none" w:sz="0" w:space="0" w:color="auto"/>
      </w:divBdr>
    </w:div>
    <w:div w:id="1106921605">
      <w:bodyDiv w:val="1"/>
      <w:marLeft w:val="0"/>
      <w:marRight w:val="0"/>
      <w:marTop w:val="0"/>
      <w:marBottom w:val="0"/>
      <w:divBdr>
        <w:top w:val="none" w:sz="0" w:space="0" w:color="auto"/>
        <w:left w:val="none" w:sz="0" w:space="0" w:color="auto"/>
        <w:bottom w:val="none" w:sz="0" w:space="0" w:color="auto"/>
        <w:right w:val="none" w:sz="0" w:space="0" w:color="auto"/>
      </w:divBdr>
      <w:divsChild>
        <w:div w:id="35551272">
          <w:marLeft w:val="0"/>
          <w:marRight w:val="0"/>
          <w:marTop w:val="0"/>
          <w:marBottom w:val="0"/>
          <w:divBdr>
            <w:top w:val="none" w:sz="0" w:space="0" w:color="auto"/>
            <w:left w:val="none" w:sz="0" w:space="0" w:color="auto"/>
            <w:bottom w:val="none" w:sz="0" w:space="0" w:color="auto"/>
            <w:right w:val="none" w:sz="0" w:space="0" w:color="auto"/>
          </w:divBdr>
        </w:div>
        <w:div w:id="947661733">
          <w:marLeft w:val="0"/>
          <w:marRight w:val="0"/>
          <w:marTop w:val="0"/>
          <w:marBottom w:val="0"/>
          <w:divBdr>
            <w:top w:val="none" w:sz="0" w:space="0" w:color="auto"/>
            <w:left w:val="none" w:sz="0" w:space="0" w:color="auto"/>
            <w:bottom w:val="none" w:sz="0" w:space="0" w:color="auto"/>
            <w:right w:val="none" w:sz="0" w:space="0" w:color="auto"/>
          </w:divBdr>
        </w:div>
        <w:div w:id="2119525508">
          <w:marLeft w:val="0"/>
          <w:marRight w:val="0"/>
          <w:marTop w:val="0"/>
          <w:marBottom w:val="0"/>
          <w:divBdr>
            <w:top w:val="none" w:sz="0" w:space="0" w:color="auto"/>
            <w:left w:val="none" w:sz="0" w:space="0" w:color="auto"/>
            <w:bottom w:val="none" w:sz="0" w:space="0" w:color="auto"/>
            <w:right w:val="none" w:sz="0" w:space="0" w:color="auto"/>
          </w:divBdr>
        </w:div>
        <w:div w:id="1310550459">
          <w:marLeft w:val="0"/>
          <w:marRight w:val="0"/>
          <w:marTop w:val="0"/>
          <w:marBottom w:val="0"/>
          <w:divBdr>
            <w:top w:val="none" w:sz="0" w:space="0" w:color="auto"/>
            <w:left w:val="none" w:sz="0" w:space="0" w:color="auto"/>
            <w:bottom w:val="none" w:sz="0" w:space="0" w:color="auto"/>
            <w:right w:val="none" w:sz="0" w:space="0" w:color="auto"/>
          </w:divBdr>
        </w:div>
        <w:div w:id="1610624745">
          <w:marLeft w:val="0"/>
          <w:marRight w:val="0"/>
          <w:marTop w:val="0"/>
          <w:marBottom w:val="0"/>
          <w:divBdr>
            <w:top w:val="none" w:sz="0" w:space="0" w:color="auto"/>
            <w:left w:val="none" w:sz="0" w:space="0" w:color="auto"/>
            <w:bottom w:val="none" w:sz="0" w:space="0" w:color="auto"/>
            <w:right w:val="none" w:sz="0" w:space="0" w:color="auto"/>
          </w:divBdr>
        </w:div>
        <w:div w:id="615916419">
          <w:marLeft w:val="0"/>
          <w:marRight w:val="0"/>
          <w:marTop w:val="0"/>
          <w:marBottom w:val="0"/>
          <w:divBdr>
            <w:top w:val="none" w:sz="0" w:space="0" w:color="auto"/>
            <w:left w:val="none" w:sz="0" w:space="0" w:color="auto"/>
            <w:bottom w:val="none" w:sz="0" w:space="0" w:color="auto"/>
            <w:right w:val="none" w:sz="0" w:space="0" w:color="auto"/>
          </w:divBdr>
        </w:div>
        <w:div w:id="1479495331">
          <w:marLeft w:val="0"/>
          <w:marRight w:val="0"/>
          <w:marTop w:val="0"/>
          <w:marBottom w:val="0"/>
          <w:divBdr>
            <w:top w:val="none" w:sz="0" w:space="0" w:color="auto"/>
            <w:left w:val="none" w:sz="0" w:space="0" w:color="auto"/>
            <w:bottom w:val="none" w:sz="0" w:space="0" w:color="auto"/>
            <w:right w:val="none" w:sz="0" w:space="0" w:color="auto"/>
          </w:divBdr>
        </w:div>
        <w:div w:id="1711032657">
          <w:marLeft w:val="0"/>
          <w:marRight w:val="0"/>
          <w:marTop w:val="0"/>
          <w:marBottom w:val="0"/>
          <w:divBdr>
            <w:top w:val="none" w:sz="0" w:space="0" w:color="auto"/>
            <w:left w:val="none" w:sz="0" w:space="0" w:color="auto"/>
            <w:bottom w:val="none" w:sz="0" w:space="0" w:color="auto"/>
            <w:right w:val="none" w:sz="0" w:space="0" w:color="auto"/>
          </w:divBdr>
        </w:div>
        <w:div w:id="1099443546">
          <w:marLeft w:val="0"/>
          <w:marRight w:val="0"/>
          <w:marTop w:val="0"/>
          <w:marBottom w:val="0"/>
          <w:divBdr>
            <w:top w:val="none" w:sz="0" w:space="0" w:color="auto"/>
            <w:left w:val="none" w:sz="0" w:space="0" w:color="auto"/>
            <w:bottom w:val="none" w:sz="0" w:space="0" w:color="auto"/>
            <w:right w:val="none" w:sz="0" w:space="0" w:color="auto"/>
          </w:divBdr>
        </w:div>
        <w:div w:id="1578436262">
          <w:marLeft w:val="0"/>
          <w:marRight w:val="0"/>
          <w:marTop w:val="0"/>
          <w:marBottom w:val="0"/>
          <w:divBdr>
            <w:top w:val="none" w:sz="0" w:space="0" w:color="auto"/>
            <w:left w:val="none" w:sz="0" w:space="0" w:color="auto"/>
            <w:bottom w:val="none" w:sz="0" w:space="0" w:color="auto"/>
            <w:right w:val="none" w:sz="0" w:space="0" w:color="auto"/>
          </w:divBdr>
        </w:div>
        <w:div w:id="681051683">
          <w:marLeft w:val="0"/>
          <w:marRight w:val="0"/>
          <w:marTop w:val="0"/>
          <w:marBottom w:val="0"/>
          <w:divBdr>
            <w:top w:val="none" w:sz="0" w:space="0" w:color="auto"/>
            <w:left w:val="none" w:sz="0" w:space="0" w:color="auto"/>
            <w:bottom w:val="none" w:sz="0" w:space="0" w:color="auto"/>
            <w:right w:val="none" w:sz="0" w:space="0" w:color="auto"/>
          </w:divBdr>
        </w:div>
        <w:div w:id="2070611075">
          <w:marLeft w:val="0"/>
          <w:marRight w:val="0"/>
          <w:marTop w:val="0"/>
          <w:marBottom w:val="0"/>
          <w:divBdr>
            <w:top w:val="none" w:sz="0" w:space="0" w:color="auto"/>
            <w:left w:val="none" w:sz="0" w:space="0" w:color="auto"/>
            <w:bottom w:val="none" w:sz="0" w:space="0" w:color="auto"/>
            <w:right w:val="none" w:sz="0" w:space="0" w:color="auto"/>
          </w:divBdr>
        </w:div>
        <w:div w:id="657074786">
          <w:marLeft w:val="0"/>
          <w:marRight w:val="0"/>
          <w:marTop w:val="0"/>
          <w:marBottom w:val="0"/>
          <w:divBdr>
            <w:top w:val="none" w:sz="0" w:space="0" w:color="auto"/>
            <w:left w:val="none" w:sz="0" w:space="0" w:color="auto"/>
            <w:bottom w:val="none" w:sz="0" w:space="0" w:color="auto"/>
            <w:right w:val="none" w:sz="0" w:space="0" w:color="auto"/>
          </w:divBdr>
        </w:div>
        <w:div w:id="211887106">
          <w:marLeft w:val="0"/>
          <w:marRight w:val="0"/>
          <w:marTop w:val="0"/>
          <w:marBottom w:val="0"/>
          <w:divBdr>
            <w:top w:val="none" w:sz="0" w:space="0" w:color="auto"/>
            <w:left w:val="none" w:sz="0" w:space="0" w:color="auto"/>
            <w:bottom w:val="none" w:sz="0" w:space="0" w:color="auto"/>
            <w:right w:val="none" w:sz="0" w:space="0" w:color="auto"/>
          </w:divBdr>
        </w:div>
        <w:div w:id="1695568825">
          <w:marLeft w:val="0"/>
          <w:marRight w:val="0"/>
          <w:marTop w:val="0"/>
          <w:marBottom w:val="0"/>
          <w:divBdr>
            <w:top w:val="none" w:sz="0" w:space="0" w:color="auto"/>
            <w:left w:val="none" w:sz="0" w:space="0" w:color="auto"/>
            <w:bottom w:val="none" w:sz="0" w:space="0" w:color="auto"/>
            <w:right w:val="none" w:sz="0" w:space="0" w:color="auto"/>
          </w:divBdr>
        </w:div>
        <w:div w:id="243682601">
          <w:marLeft w:val="0"/>
          <w:marRight w:val="0"/>
          <w:marTop w:val="0"/>
          <w:marBottom w:val="0"/>
          <w:divBdr>
            <w:top w:val="none" w:sz="0" w:space="0" w:color="auto"/>
            <w:left w:val="none" w:sz="0" w:space="0" w:color="auto"/>
            <w:bottom w:val="none" w:sz="0" w:space="0" w:color="auto"/>
            <w:right w:val="none" w:sz="0" w:space="0" w:color="auto"/>
          </w:divBdr>
        </w:div>
        <w:div w:id="1064597320">
          <w:marLeft w:val="0"/>
          <w:marRight w:val="0"/>
          <w:marTop w:val="0"/>
          <w:marBottom w:val="0"/>
          <w:divBdr>
            <w:top w:val="none" w:sz="0" w:space="0" w:color="auto"/>
            <w:left w:val="none" w:sz="0" w:space="0" w:color="auto"/>
            <w:bottom w:val="none" w:sz="0" w:space="0" w:color="auto"/>
            <w:right w:val="none" w:sz="0" w:space="0" w:color="auto"/>
          </w:divBdr>
        </w:div>
        <w:div w:id="743601987">
          <w:marLeft w:val="0"/>
          <w:marRight w:val="0"/>
          <w:marTop w:val="0"/>
          <w:marBottom w:val="0"/>
          <w:divBdr>
            <w:top w:val="none" w:sz="0" w:space="0" w:color="auto"/>
            <w:left w:val="none" w:sz="0" w:space="0" w:color="auto"/>
            <w:bottom w:val="none" w:sz="0" w:space="0" w:color="auto"/>
            <w:right w:val="none" w:sz="0" w:space="0" w:color="auto"/>
          </w:divBdr>
        </w:div>
        <w:div w:id="1805583182">
          <w:marLeft w:val="0"/>
          <w:marRight w:val="0"/>
          <w:marTop w:val="0"/>
          <w:marBottom w:val="0"/>
          <w:divBdr>
            <w:top w:val="none" w:sz="0" w:space="0" w:color="auto"/>
            <w:left w:val="none" w:sz="0" w:space="0" w:color="auto"/>
            <w:bottom w:val="none" w:sz="0" w:space="0" w:color="auto"/>
            <w:right w:val="none" w:sz="0" w:space="0" w:color="auto"/>
          </w:divBdr>
        </w:div>
        <w:div w:id="1068067382">
          <w:marLeft w:val="0"/>
          <w:marRight w:val="0"/>
          <w:marTop w:val="0"/>
          <w:marBottom w:val="0"/>
          <w:divBdr>
            <w:top w:val="none" w:sz="0" w:space="0" w:color="auto"/>
            <w:left w:val="none" w:sz="0" w:space="0" w:color="auto"/>
            <w:bottom w:val="none" w:sz="0" w:space="0" w:color="auto"/>
            <w:right w:val="none" w:sz="0" w:space="0" w:color="auto"/>
          </w:divBdr>
        </w:div>
      </w:divsChild>
    </w:div>
    <w:div w:id="1125124038">
      <w:bodyDiv w:val="1"/>
      <w:marLeft w:val="0"/>
      <w:marRight w:val="0"/>
      <w:marTop w:val="0"/>
      <w:marBottom w:val="0"/>
      <w:divBdr>
        <w:top w:val="none" w:sz="0" w:space="0" w:color="auto"/>
        <w:left w:val="none" w:sz="0" w:space="0" w:color="auto"/>
        <w:bottom w:val="none" w:sz="0" w:space="0" w:color="auto"/>
        <w:right w:val="none" w:sz="0" w:space="0" w:color="auto"/>
      </w:divBdr>
      <w:divsChild>
        <w:div w:id="1830361078">
          <w:marLeft w:val="0"/>
          <w:marRight w:val="0"/>
          <w:marTop w:val="0"/>
          <w:marBottom w:val="0"/>
          <w:divBdr>
            <w:top w:val="none" w:sz="0" w:space="0" w:color="auto"/>
            <w:left w:val="none" w:sz="0" w:space="0" w:color="auto"/>
            <w:bottom w:val="none" w:sz="0" w:space="0" w:color="auto"/>
            <w:right w:val="none" w:sz="0" w:space="0" w:color="auto"/>
          </w:divBdr>
        </w:div>
        <w:div w:id="1285423272">
          <w:marLeft w:val="0"/>
          <w:marRight w:val="0"/>
          <w:marTop w:val="0"/>
          <w:marBottom w:val="0"/>
          <w:divBdr>
            <w:top w:val="none" w:sz="0" w:space="0" w:color="auto"/>
            <w:left w:val="none" w:sz="0" w:space="0" w:color="auto"/>
            <w:bottom w:val="none" w:sz="0" w:space="0" w:color="auto"/>
            <w:right w:val="none" w:sz="0" w:space="0" w:color="auto"/>
          </w:divBdr>
        </w:div>
        <w:div w:id="759912663">
          <w:marLeft w:val="0"/>
          <w:marRight w:val="0"/>
          <w:marTop w:val="0"/>
          <w:marBottom w:val="0"/>
          <w:divBdr>
            <w:top w:val="none" w:sz="0" w:space="0" w:color="auto"/>
            <w:left w:val="none" w:sz="0" w:space="0" w:color="auto"/>
            <w:bottom w:val="none" w:sz="0" w:space="0" w:color="auto"/>
            <w:right w:val="none" w:sz="0" w:space="0" w:color="auto"/>
          </w:divBdr>
        </w:div>
        <w:div w:id="1556696066">
          <w:marLeft w:val="0"/>
          <w:marRight w:val="0"/>
          <w:marTop w:val="0"/>
          <w:marBottom w:val="0"/>
          <w:divBdr>
            <w:top w:val="none" w:sz="0" w:space="0" w:color="auto"/>
            <w:left w:val="none" w:sz="0" w:space="0" w:color="auto"/>
            <w:bottom w:val="none" w:sz="0" w:space="0" w:color="auto"/>
            <w:right w:val="none" w:sz="0" w:space="0" w:color="auto"/>
          </w:divBdr>
        </w:div>
        <w:div w:id="257567584">
          <w:marLeft w:val="0"/>
          <w:marRight w:val="0"/>
          <w:marTop w:val="0"/>
          <w:marBottom w:val="0"/>
          <w:divBdr>
            <w:top w:val="none" w:sz="0" w:space="0" w:color="auto"/>
            <w:left w:val="none" w:sz="0" w:space="0" w:color="auto"/>
            <w:bottom w:val="none" w:sz="0" w:space="0" w:color="auto"/>
            <w:right w:val="none" w:sz="0" w:space="0" w:color="auto"/>
          </w:divBdr>
        </w:div>
        <w:div w:id="337738995">
          <w:marLeft w:val="0"/>
          <w:marRight w:val="0"/>
          <w:marTop w:val="0"/>
          <w:marBottom w:val="0"/>
          <w:divBdr>
            <w:top w:val="none" w:sz="0" w:space="0" w:color="auto"/>
            <w:left w:val="none" w:sz="0" w:space="0" w:color="auto"/>
            <w:bottom w:val="none" w:sz="0" w:space="0" w:color="auto"/>
            <w:right w:val="none" w:sz="0" w:space="0" w:color="auto"/>
          </w:divBdr>
        </w:div>
        <w:div w:id="341397452">
          <w:marLeft w:val="0"/>
          <w:marRight w:val="0"/>
          <w:marTop w:val="0"/>
          <w:marBottom w:val="0"/>
          <w:divBdr>
            <w:top w:val="none" w:sz="0" w:space="0" w:color="auto"/>
            <w:left w:val="none" w:sz="0" w:space="0" w:color="auto"/>
            <w:bottom w:val="none" w:sz="0" w:space="0" w:color="auto"/>
            <w:right w:val="none" w:sz="0" w:space="0" w:color="auto"/>
          </w:divBdr>
        </w:div>
        <w:div w:id="1922370843">
          <w:marLeft w:val="0"/>
          <w:marRight w:val="0"/>
          <w:marTop w:val="0"/>
          <w:marBottom w:val="0"/>
          <w:divBdr>
            <w:top w:val="none" w:sz="0" w:space="0" w:color="auto"/>
            <w:left w:val="none" w:sz="0" w:space="0" w:color="auto"/>
            <w:bottom w:val="none" w:sz="0" w:space="0" w:color="auto"/>
            <w:right w:val="none" w:sz="0" w:space="0" w:color="auto"/>
          </w:divBdr>
        </w:div>
        <w:div w:id="1516656494">
          <w:marLeft w:val="0"/>
          <w:marRight w:val="0"/>
          <w:marTop w:val="0"/>
          <w:marBottom w:val="0"/>
          <w:divBdr>
            <w:top w:val="none" w:sz="0" w:space="0" w:color="auto"/>
            <w:left w:val="none" w:sz="0" w:space="0" w:color="auto"/>
            <w:bottom w:val="none" w:sz="0" w:space="0" w:color="auto"/>
            <w:right w:val="none" w:sz="0" w:space="0" w:color="auto"/>
          </w:divBdr>
        </w:div>
        <w:div w:id="1234973889">
          <w:marLeft w:val="0"/>
          <w:marRight w:val="0"/>
          <w:marTop w:val="0"/>
          <w:marBottom w:val="0"/>
          <w:divBdr>
            <w:top w:val="none" w:sz="0" w:space="0" w:color="auto"/>
            <w:left w:val="none" w:sz="0" w:space="0" w:color="auto"/>
            <w:bottom w:val="none" w:sz="0" w:space="0" w:color="auto"/>
            <w:right w:val="none" w:sz="0" w:space="0" w:color="auto"/>
          </w:divBdr>
        </w:div>
        <w:div w:id="1980763757">
          <w:marLeft w:val="0"/>
          <w:marRight w:val="0"/>
          <w:marTop w:val="0"/>
          <w:marBottom w:val="0"/>
          <w:divBdr>
            <w:top w:val="none" w:sz="0" w:space="0" w:color="auto"/>
            <w:left w:val="none" w:sz="0" w:space="0" w:color="auto"/>
            <w:bottom w:val="none" w:sz="0" w:space="0" w:color="auto"/>
            <w:right w:val="none" w:sz="0" w:space="0" w:color="auto"/>
          </w:divBdr>
        </w:div>
        <w:div w:id="1902515847">
          <w:marLeft w:val="0"/>
          <w:marRight w:val="0"/>
          <w:marTop w:val="0"/>
          <w:marBottom w:val="0"/>
          <w:divBdr>
            <w:top w:val="none" w:sz="0" w:space="0" w:color="auto"/>
            <w:left w:val="none" w:sz="0" w:space="0" w:color="auto"/>
            <w:bottom w:val="none" w:sz="0" w:space="0" w:color="auto"/>
            <w:right w:val="none" w:sz="0" w:space="0" w:color="auto"/>
          </w:divBdr>
        </w:div>
        <w:div w:id="988485547">
          <w:marLeft w:val="0"/>
          <w:marRight w:val="0"/>
          <w:marTop w:val="0"/>
          <w:marBottom w:val="0"/>
          <w:divBdr>
            <w:top w:val="none" w:sz="0" w:space="0" w:color="auto"/>
            <w:left w:val="none" w:sz="0" w:space="0" w:color="auto"/>
            <w:bottom w:val="none" w:sz="0" w:space="0" w:color="auto"/>
            <w:right w:val="none" w:sz="0" w:space="0" w:color="auto"/>
          </w:divBdr>
        </w:div>
        <w:div w:id="273560847">
          <w:marLeft w:val="0"/>
          <w:marRight w:val="0"/>
          <w:marTop w:val="0"/>
          <w:marBottom w:val="0"/>
          <w:divBdr>
            <w:top w:val="none" w:sz="0" w:space="0" w:color="auto"/>
            <w:left w:val="none" w:sz="0" w:space="0" w:color="auto"/>
            <w:bottom w:val="none" w:sz="0" w:space="0" w:color="auto"/>
            <w:right w:val="none" w:sz="0" w:space="0" w:color="auto"/>
          </w:divBdr>
        </w:div>
        <w:div w:id="559679278">
          <w:marLeft w:val="0"/>
          <w:marRight w:val="0"/>
          <w:marTop w:val="0"/>
          <w:marBottom w:val="0"/>
          <w:divBdr>
            <w:top w:val="none" w:sz="0" w:space="0" w:color="auto"/>
            <w:left w:val="none" w:sz="0" w:space="0" w:color="auto"/>
            <w:bottom w:val="none" w:sz="0" w:space="0" w:color="auto"/>
            <w:right w:val="none" w:sz="0" w:space="0" w:color="auto"/>
          </w:divBdr>
        </w:div>
        <w:div w:id="131289508">
          <w:marLeft w:val="0"/>
          <w:marRight w:val="0"/>
          <w:marTop w:val="0"/>
          <w:marBottom w:val="0"/>
          <w:divBdr>
            <w:top w:val="none" w:sz="0" w:space="0" w:color="auto"/>
            <w:left w:val="none" w:sz="0" w:space="0" w:color="auto"/>
            <w:bottom w:val="none" w:sz="0" w:space="0" w:color="auto"/>
            <w:right w:val="none" w:sz="0" w:space="0" w:color="auto"/>
          </w:divBdr>
        </w:div>
        <w:div w:id="289290073">
          <w:marLeft w:val="0"/>
          <w:marRight w:val="0"/>
          <w:marTop w:val="0"/>
          <w:marBottom w:val="0"/>
          <w:divBdr>
            <w:top w:val="none" w:sz="0" w:space="0" w:color="auto"/>
            <w:left w:val="none" w:sz="0" w:space="0" w:color="auto"/>
            <w:bottom w:val="none" w:sz="0" w:space="0" w:color="auto"/>
            <w:right w:val="none" w:sz="0" w:space="0" w:color="auto"/>
          </w:divBdr>
        </w:div>
        <w:div w:id="1741056167">
          <w:marLeft w:val="0"/>
          <w:marRight w:val="0"/>
          <w:marTop w:val="0"/>
          <w:marBottom w:val="0"/>
          <w:divBdr>
            <w:top w:val="none" w:sz="0" w:space="0" w:color="auto"/>
            <w:left w:val="none" w:sz="0" w:space="0" w:color="auto"/>
            <w:bottom w:val="none" w:sz="0" w:space="0" w:color="auto"/>
            <w:right w:val="none" w:sz="0" w:space="0" w:color="auto"/>
          </w:divBdr>
        </w:div>
        <w:div w:id="1823543328">
          <w:marLeft w:val="0"/>
          <w:marRight w:val="0"/>
          <w:marTop w:val="0"/>
          <w:marBottom w:val="0"/>
          <w:divBdr>
            <w:top w:val="none" w:sz="0" w:space="0" w:color="auto"/>
            <w:left w:val="none" w:sz="0" w:space="0" w:color="auto"/>
            <w:bottom w:val="none" w:sz="0" w:space="0" w:color="auto"/>
            <w:right w:val="none" w:sz="0" w:space="0" w:color="auto"/>
          </w:divBdr>
        </w:div>
        <w:div w:id="818231201">
          <w:marLeft w:val="0"/>
          <w:marRight w:val="0"/>
          <w:marTop w:val="0"/>
          <w:marBottom w:val="0"/>
          <w:divBdr>
            <w:top w:val="none" w:sz="0" w:space="0" w:color="auto"/>
            <w:left w:val="none" w:sz="0" w:space="0" w:color="auto"/>
            <w:bottom w:val="none" w:sz="0" w:space="0" w:color="auto"/>
            <w:right w:val="none" w:sz="0" w:space="0" w:color="auto"/>
          </w:divBdr>
        </w:div>
        <w:div w:id="955258112">
          <w:marLeft w:val="0"/>
          <w:marRight w:val="0"/>
          <w:marTop w:val="0"/>
          <w:marBottom w:val="0"/>
          <w:divBdr>
            <w:top w:val="none" w:sz="0" w:space="0" w:color="auto"/>
            <w:left w:val="none" w:sz="0" w:space="0" w:color="auto"/>
            <w:bottom w:val="none" w:sz="0" w:space="0" w:color="auto"/>
            <w:right w:val="none" w:sz="0" w:space="0" w:color="auto"/>
          </w:divBdr>
        </w:div>
        <w:div w:id="478420922">
          <w:marLeft w:val="0"/>
          <w:marRight w:val="0"/>
          <w:marTop w:val="0"/>
          <w:marBottom w:val="0"/>
          <w:divBdr>
            <w:top w:val="none" w:sz="0" w:space="0" w:color="auto"/>
            <w:left w:val="none" w:sz="0" w:space="0" w:color="auto"/>
            <w:bottom w:val="none" w:sz="0" w:space="0" w:color="auto"/>
            <w:right w:val="none" w:sz="0" w:space="0" w:color="auto"/>
          </w:divBdr>
        </w:div>
        <w:div w:id="918439836">
          <w:marLeft w:val="0"/>
          <w:marRight w:val="0"/>
          <w:marTop w:val="0"/>
          <w:marBottom w:val="0"/>
          <w:divBdr>
            <w:top w:val="none" w:sz="0" w:space="0" w:color="auto"/>
            <w:left w:val="none" w:sz="0" w:space="0" w:color="auto"/>
            <w:bottom w:val="none" w:sz="0" w:space="0" w:color="auto"/>
            <w:right w:val="none" w:sz="0" w:space="0" w:color="auto"/>
          </w:divBdr>
        </w:div>
        <w:div w:id="1103957786">
          <w:marLeft w:val="0"/>
          <w:marRight w:val="0"/>
          <w:marTop w:val="0"/>
          <w:marBottom w:val="0"/>
          <w:divBdr>
            <w:top w:val="none" w:sz="0" w:space="0" w:color="auto"/>
            <w:left w:val="none" w:sz="0" w:space="0" w:color="auto"/>
            <w:bottom w:val="none" w:sz="0" w:space="0" w:color="auto"/>
            <w:right w:val="none" w:sz="0" w:space="0" w:color="auto"/>
          </w:divBdr>
        </w:div>
        <w:div w:id="1610239835">
          <w:marLeft w:val="0"/>
          <w:marRight w:val="0"/>
          <w:marTop w:val="0"/>
          <w:marBottom w:val="0"/>
          <w:divBdr>
            <w:top w:val="none" w:sz="0" w:space="0" w:color="auto"/>
            <w:left w:val="none" w:sz="0" w:space="0" w:color="auto"/>
            <w:bottom w:val="none" w:sz="0" w:space="0" w:color="auto"/>
            <w:right w:val="none" w:sz="0" w:space="0" w:color="auto"/>
          </w:divBdr>
        </w:div>
        <w:div w:id="1917015486">
          <w:marLeft w:val="0"/>
          <w:marRight w:val="0"/>
          <w:marTop w:val="0"/>
          <w:marBottom w:val="0"/>
          <w:divBdr>
            <w:top w:val="none" w:sz="0" w:space="0" w:color="auto"/>
            <w:left w:val="none" w:sz="0" w:space="0" w:color="auto"/>
            <w:bottom w:val="none" w:sz="0" w:space="0" w:color="auto"/>
            <w:right w:val="none" w:sz="0" w:space="0" w:color="auto"/>
          </w:divBdr>
        </w:div>
        <w:div w:id="2143692452">
          <w:marLeft w:val="0"/>
          <w:marRight w:val="0"/>
          <w:marTop w:val="0"/>
          <w:marBottom w:val="0"/>
          <w:divBdr>
            <w:top w:val="none" w:sz="0" w:space="0" w:color="auto"/>
            <w:left w:val="none" w:sz="0" w:space="0" w:color="auto"/>
            <w:bottom w:val="none" w:sz="0" w:space="0" w:color="auto"/>
            <w:right w:val="none" w:sz="0" w:space="0" w:color="auto"/>
          </w:divBdr>
        </w:div>
        <w:div w:id="2015329570">
          <w:marLeft w:val="0"/>
          <w:marRight w:val="0"/>
          <w:marTop w:val="0"/>
          <w:marBottom w:val="0"/>
          <w:divBdr>
            <w:top w:val="none" w:sz="0" w:space="0" w:color="auto"/>
            <w:left w:val="none" w:sz="0" w:space="0" w:color="auto"/>
            <w:bottom w:val="none" w:sz="0" w:space="0" w:color="auto"/>
            <w:right w:val="none" w:sz="0" w:space="0" w:color="auto"/>
          </w:divBdr>
        </w:div>
        <w:div w:id="962268701">
          <w:marLeft w:val="0"/>
          <w:marRight w:val="0"/>
          <w:marTop w:val="0"/>
          <w:marBottom w:val="0"/>
          <w:divBdr>
            <w:top w:val="none" w:sz="0" w:space="0" w:color="auto"/>
            <w:left w:val="none" w:sz="0" w:space="0" w:color="auto"/>
            <w:bottom w:val="none" w:sz="0" w:space="0" w:color="auto"/>
            <w:right w:val="none" w:sz="0" w:space="0" w:color="auto"/>
          </w:divBdr>
        </w:div>
        <w:div w:id="45640794">
          <w:marLeft w:val="0"/>
          <w:marRight w:val="0"/>
          <w:marTop w:val="0"/>
          <w:marBottom w:val="0"/>
          <w:divBdr>
            <w:top w:val="none" w:sz="0" w:space="0" w:color="auto"/>
            <w:left w:val="none" w:sz="0" w:space="0" w:color="auto"/>
            <w:bottom w:val="none" w:sz="0" w:space="0" w:color="auto"/>
            <w:right w:val="none" w:sz="0" w:space="0" w:color="auto"/>
          </w:divBdr>
        </w:div>
        <w:div w:id="1621915655">
          <w:marLeft w:val="0"/>
          <w:marRight w:val="0"/>
          <w:marTop w:val="0"/>
          <w:marBottom w:val="0"/>
          <w:divBdr>
            <w:top w:val="none" w:sz="0" w:space="0" w:color="auto"/>
            <w:left w:val="none" w:sz="0" w:space="0" w:color="auto"/>
            <w:bottom w:val="none" w:sz="0" w:space="0" w:color="auto"/>
            <w:right w:val="none" w:sz="0" w:space="0" w:color="auto"/>
          </w:divBdr>
        </w:div>
        <w:div w:id="1264999069">
          <w:marLeft w:val="0"/>
          <w:marRight w:val="0"/>
          <w:marTop w:val="0"/>
          <w:marBottom w:val="0"/>
          <w:divBdr>
            <w:top w:val="none" w:sz="0" w:space="0" w:color="auto"/>
            <w:left w:val="none" w:sz="0" w:space="0" w:color="auto"/>
            <w:bottom w:val="none" w:sz="0" w:space="0" w:color="auto"/>
            <w:right w:val="none" w:sz="0" w:space="0" w:color="auto"/>
          </w:divBdr>
        </w:div>
        <w:div w:id="1271204241">
          <w:marLeft w:val="0"/>
          <w:marRight w:val="0"/>
          <w:marTop w:val="0"/>
          <w:marBottom w:val="0"/>
          <w:divBdr>
            <w:top w:val="none" w:sz="0" w:space="0" w:color="auto"/>
            <w:left w:val="none" w:sz="0" w:space="0" w:color="auto"/>
            <w:bottom w:val="none" w:sz="0" w:space="0" w:color="auto"/>
            <w:right w:val="none" w:sz="0" w:space="0" w:color="auto"/>
          </w:divBdr>
        </w:div>
        <w:div w:id="123157009">
          <w:marLeft w:val="0"/>
          <w:marRight w:val="0"/>
          <w:marTop w:val="0"/>
          <w:marBottom w:val="0"/>
          <w:divBdr>
            <w:top w:val="none" w:sz="0" w:space="0" w:color="auto"/>
            <w:left w:val="none" w:sz="0" w:space="0" w:color="auto"/>
            <w:bottom w:val="none" w:sz="0" w:space="0" w:color="auto"/>
            <w:right w:val="none" w:sz="0" w:space="0" w:color="auto"/>
          </w:divBdr>
        </w:div>
        <w:div w:id="1046485782">
          <w:marLeft w:val="0"/>
          <w:marRight w:val="0"/>
          <w:marTop w:val="0"/>
          <w:marBottom w:val="0"/>
          <w:divBdr>
            <w:top w:val="none" w:sz="0" w:space="0" w:color="auto"/>
            <w:left w:val="none" w:sz="0" w:space="0" w:color="auto"/>
            <w:bottom w:val="none" w:sz="0" w:space="0" w:color="auto"/>
            <w:right w:val="none" w:sz="0" w:space="0" w:color="auto"/>
          </w:divBdr>
        </w:div>
        <w:div w:id="478116056">
          <w:marLeft w:val="0"/>
          <w:marRight w:val="0"/>
          <w:marTop w:val="0"/>
          <w:marBottom w:val="0"/>
          <w:divBdr>
            <w:top w:val="none" w:sz="0" w:space="0" w:color="auto"/>
            <w:left w:val="none" w:sz="0" w:space="0" w:color="auto"/>
            <w:bottom w:val="none" w:sz="0" w:space="0" w:color="auto"/>
            <w:right w:val="none" w:sz="0" w:space="0" w:color="auto"/>
          </w:divBdr>
        </w:div>
        <w:div w:id="373120823">
          <w:marLeft w:val="0"/>
          <w:marRight w:val="0"/>
          <w:marTop w:val="0"/>
          <w:marBottom w:val="0"/>
          <w:divBdr>
            <w:top w:val="none" w:sz="0" w:space="0" w:color="auto"/>
            <w:left w:val="none" w:sz="0" w:space="0" w:color="auto"/>
            <w:bottom w:val="none" w:sz="0" w:space="0" w:color="auto"/>
            <w:right w:val="none" w:sz="0" w:space="0" w:color="auto"/>
          </w:divBdr>
        </w:div>
        <w:div w:id="1676689803">
          <w:marLeft w:val="0"/>
          <w:marRight w:val="0"/>
          <w:marTop w:val="0"/>
          <w:marBottom w:val="0"/>
          <w:divBdr>
            <w:top w:val="none" w:sz="0" w:space="0" w:color="auto"/>
            <w:left w:val="none" w:sz="0" w:space="0" w:color="auto"/>
            <w:bottom w:val="none" w:sz="0" w:space="0" w:color="auto"/>
            <w:right w:val="none" w:sz="0" w:space="0" w:color="auto"/>
          </w:divBdr>
        </w:div>
        <w:div w:id="397242605">
          <w:marLeft w:val="0"/>
          <w:marRight w:val="0"/>
          <w:marTop w:val="0"/>
          <w:marBottom w:val="0"/>
          <w:divBdr>
            <w:top w:val="none" w:sz="0" w:space="0" w:color="auto"/>
            <w:left w:val="none" w:sz="0" w:space="0" w:color="auto"/>
            <w:bottom w:val="none" w:sz="0" w:space="0" w:color="auto"/>
            <w:right w:val="none" w:sz="0" w:space="0" w:color="auto"/>
          </w:divBdr>
        </w:div>
        <w:div w:id="1325355200">
          <w:marLeft w:val="0"/>
          <w:marRight w:val="0"/>
          <w:marTop w:val="0"/>
          <w:marBottom w:val="0"/>
          <w:divBdr>
            <w:top w:val="none" w:sz="0" w:space="0" w:color="auto"/>
            <w:left w:val="none" w:sz="0" w:space="0" w:color="auto"/>
            <w:bottom w:val="none" w:sz="0" w:space="0" w:color="auto"/>
            <w:right w:val="none" w:sz="0" w:space="0" w:color="auto"/>
          </w:divBdr>
        </w:div>
        <w:div w:id="2024240888">
          <w:marLeft w:val="0"/>
          <w:marRight w:val="0"/>
          <w:marTop w:val="0"/>
          <w:marBottom w:val="0"/>
          <w:divBdr>
            <w:top w:val="none" w:sz="0" w:space="0" w:color="auto"/>
            <w:left w:val="none" w:sz="0" w:space="0" w:color="auto"/>
            <w:bottom w:val="none" w:sz="0" w:space="0" w:color="auto"/>
            <w:right w:val="none" w:sz="0" w:space="0" w:color="auto"/>
          </w:divBdr>
        </w:div>
        <w:div w:id="738668873">
          <w:marLeft w:val="0"/>
          <w:marRight w:val="0"/>
          <w:marTop w:val="0"/>
          <w:marBottom w:val="0"/>
          <w:divBdr>
            <w:top w:val="none" w:sz="0" w:space="0" w:color="auto"/>
            <w:left w:val="none" w:sz="0" w:space="0" w:color="auto"/>
            <w:bottom w:val="none" w:sz="0" w:space="0" w:color="auto"/>
            <w:right w:val="none" w:sz="0" w:space="0" w:color="auto"/>
          </w:divBdr>
        </w:div>
        <w:div w:id="1700738450">
          <w:marLeft w:val="0"/>
          <w:marRight w:val="0"/>
          <w:marTop w:val="0"/>
          <w:marBottom w:val="0"/>
          <w:divBdr>
            <w:top w:val="none" w:sz="0" w:space="0" w:color="auto"/>
            <w:left w:val="none" w:sz="0" w:space="0" w:color="auto"/>
            <w:bottom w:val="none" w:sz="0" w:space="0" w:color="auto"/>
            <w:right w:val="none" w:sz="0" w:space="0" w:color="auto"/>
          </w:divBdr>
        </w:div>
        <w:div w:id="945238703">
          <w:marLeft w:val="0"/>
          <w:marRight w:val="0"/>
          <w:marTop w:val="0"/>
          <w:marBottom w:val="0"/>
          <w:divBdr>
            <w:top w:val="none" w:sz="0" w:space="0" w:color="auto"/>
            <w:left w:val="none" w:sz="0" w:space="0" w:color="auto"/>
            <w:bottom w:val="none" w:sz="0" w:space="0" w:color="auto"/>
            <w:right w:val="none" w:sz="0" w:space="0" w:color="auto"/>
          </w:divBdr>
        </w:div>
        <w:div w:id="52507677">
          <w:marLeft w:val="0"/>
          <w:marRight w:val="0"/>
          <w:marTop w:val="0"/>
          <w:marBottom w:val="0"/>
          <w:divBdr>
            <w:top w:val="none" w:sz="0" w:space="0" w:color="auto"/>
            <w:left w:val="none" w:sz="0" w:space="0" w:color="auto"/>
            <w:bottom w:val="none" w:sz="0" w:space="0" w:color="auto"/>
            <w:right w:val="none" w:sz="0" w:space="0" w:color="auto"/>
          </w:divBdr>
        </w:div>
        <w:div w:id="1271275474">
          <w:marLeft w:val="0"/>
          <w:marRight w:val="0"/>
          <w:marTop w:val="0"/>
          <w:marBottom w:val="0"/>
          <w:divBdr>
            <w:top w:val="none" w:sz="0" w:space="0" w:color="auto"/>
            <w:left w:val="none" w:sz="0" w:space="0" w:color="auto"/>
            <w:bottom w:val="none" w:sz="0" w:space="0" w:color="auto"/>
            <w:right w:val="none" w:sz="0" w:space="0" w:color="auto"/>
          </w:divBdr>
        </w:div>
        <w:div w:id="1174999743">
          <w:marLeft w:val="0"/>
          <w:marRight w:val="0"/>
          <w:marTop w:val="0"/>
          <w:marBottom w:val="0"/>
          <w:divBdr>
            <w:top w:val="none" w:sz="0" w:space="0" w:color="auto"/>
            <w:left w:val="none" w:sz="0" w:space="0" w:color="auto"/>
            <w:bottom w:val="none" w:sz="0" w:space="0" w:color="auto"/>
            <w:right w:val="none" w:sz="0" w:space="0" w:color="auto"/>
          </w:divBdr>
        </w:div>
        <w:div w:id="658194316">
          <w:marLeft w:val="0"/>
          <w:marRight w:val="0"/>
          <w:marTop w:val="0"/>
          <w:marBottom w:val="0"/>
          <w:divBdr>
            <w:top w:val="none" w:sz="0" w:space="0" w:color="auto"/>
            <w:left w:val="none" w:sz="0" w:space="0" w:color="auto"/>
            <w:bottom w:val="none" w:sz="0" w:space="0" w:color="auto"/>
            <w:right w:val="none" w:sz="0" w:space="0" w:color="auto"/>
          </w:divBdr>
        </w:div>
        <w:div w:id="1769351322">
          <w:marLeft w:val="0"/>
          <w:marRight w:val="0"/>
          <w:marTop w:val="0"/>
          <w:marBottom w:val="0"/>
          <w:divBdr>
            <w:top w:val="none" w:sz="0" w:space="0" w:color="auto"/>
            <w:left w:val="none" w:sz="0" w:space="0" w:color="auto"/>
            <w:bottom w:val="none" w:sz="0" w:space="0" w:color="auto"/>
            <w:right w:val="none" w:sz="0" w:space="0" w:color="auto"/>
          </w:divBdr>
        </w:div>
        <w:div w:id="490948168">
          <w:marLeft w:val="0"/>
          <w:marRight w:val="0"/>
          <w:marTop w:val="0"/>
          <w:marBottom w:val="0"/>
          <w:divBdr>
            <w:top w:val="none" w:sz="0" w:space="0" w:color="auto"/>
            <w:left w:val="none" w:sz="0" w:space="0" w:color="auto"/>
            <w:bottom w:val="none" w:sz="0" w:space="0" w:color="auto"/>
            <w:right w:val="none" w:sz="0" w:space="0" w:color="auto"/>
          </w:divBdr>
        </w:div>
        <w:div w:id="1489327124">
          <w:marLeft w:val="0"/>
          <w:marRight w:val="0"/>
          <w:marTop w:val="0"/>
          <w:marBottom w:val="0"/>
          <w:divBdr>
            <w:top w:val="none" w:sz="0" w:space="0" w:color="auto"/>
            <w:left w:val="none" w:sz="0" w:space="0" w:color="auto"/>
            <w:bottom w:val="none" w:sz="0" w:space="0" w:color="auto"/>
            <w:right w:val="none" w:sz="0" w:space="0" w:color="auto"/>
          </w:divBdr>
        </w:div>
        <w:div w:id="907804918">
          <w:marLeft w:val="0"/>
          <w:marRight w:val="0"/>
          <w:marTop w:val="0"/>
          <w:marBottom w:val="0"/>
          <w:divBdr>
            <w:top w:val="none" w:sz="0" w:space="0" w:color="auto"/>
            <w:left w:val="none" w:sz="0" w:space="0" w:color="auto"/>
            <w:bottom w:val="none" w:sz="0" w:space="0" w:color="auto"/>
            <w:right w:val="none" w:sz="0" w:space="0" w:color="auto"/>
          </w:divBdr>
        </w:div>
        <w:div w:id="1921986533">
          <w:marLeft w:val="0"/>
          <w:marRight w:val="0"/>
          <w:marTop w:val="0"/>
          <w:marBottom w:val="0"/>
          <w:divBdr>
            <w:top w:val="none" w:sz="0" w:space="0" w:color="auto"/>
            <w:left w:val="none" w:sz="0" w:space="0" w:color="auto"/>
            <w:bottom w:val="none" w:sz="0" w:space="0" w:color="auto"/>
            <w:right w:val="none" w:sz="0" w:space="0" w:color="auto"/>
          </w:divBdr>
        </w:div>
        <w:div w:id="2048597551">
          <w:marLeft w:val="0"/>
          <w:marRight w:val="0"/>
          <w:marTop w:val="0"/>
          <w:marBottom w:val="0"/>
          <w:divBdr>
            <w:top w:val="none" w:sz="0" w:space="0" w:color="auto"/>
            <w:left w:val="none" w:sz="0" w:space="0" w:color="auto"/>
            <w:bottom w:val="none" w:sz="0" w:space="0" w:color="auto"/>
            <w:right w:val="none" w:sz="0" w:space="0" w:color="auto"/>
          </w:divBdr>
        </w:div>
        <w:div w:id="278996095">
          <w:marLeft w:val="0"/>
          <w:marRight w:val="0"/>
          <w:marTop w:val="0"/>
          <w:marBottom w:val="0"/>
          <w:divBdr>
            <w:top w:val="none" w:sz="0" w:space="0" w:color="auto"/>
            <w:left w:val="none" w:sz="0" w:space="0" w:color="auto"/>
            <w:bottom w:val="none" w:sz="0" w:space="0" w:color="auto"/>
            <w:right w:val="none" w:sz="0" w:space="0" w:color="auto"/>
          </w:divBdr>
        </w:div>
        <w:div w:id="550966302">
          <w:marLeft w:val="0"/>
          <w:marRight w:val="0"/>
          <w:marTop w:val="0"/>
          <w:marBottom w:val="0"/>
          <w:divBdr>
            <w:top w:val="none" w:sz="0" w:space="0" w:color="auto"/>
            <w:left w:val="none" w:sz="0" w:space="0" w:color="auto"/>
            <w:bottom w:val="none" w:sz="0" w:space="0" w:color="auto"/>
            <w:right w:val="none" w:sz="0" w:space="0" w:color="auto"/>
          </w:divBdr>
        </w:div>
      </w:divsChild>
    </w:div>
    <w:div w:id="1129543378">
      <w:bodyDiv w:val="1"/>
      <w:marLeft w:val="0"/>
      <w:marRight w:val="0"/>
      <w:marTop w:val="0"/>
      <w:marBottom w:val="0"/>
      <w:divBdr>
        <w:top w:val="none" w:sz="0" w:space="0" w:color="auto"/>
        <w:left w:val="none" w:sz="0" w:space="0" w:color="auto"/>
        <w:bottom w:val="none" w:sz="0" w:space="0" w:color="auto"/>
        <w:right w:val="none" w:sz="0" w:space="0" w:color="auto"/>
      </w:divBdr>
      <w:divsChild>
        <w:div w:id="634601897">
          <w:marLeft w:val="0"/>
          <w:marRight w:val="0"/>
          <w:marTop w:val="0"/>
          <w:marBottom w:val="0"/>
          <w:divBdr>
            <w:top w:val="none" w:sz="0" w:space="0" w:color="auto"/>
            <w:left w:val="none" w:sz="0" w:space="0" w:color="auto"/>
            <w:bottom w:val="none" w:sz="0" w:space="0" w:color="auto"/>
            <w:right w:val="none" w:sz="0" w:space="0" w:color="auto"/>
          </w:divBdr>
        </w:div>
        <w:div w:id="317154223">
          <w:marLeft w:val="0"/>
          <w:marRight w:val="0"/>
          <w:marTop w:val="0"/>
          <w:marBottom w:val="0"/>
          <w:divBdr>
            <w:top w:val="none" w:sz="0" w:space="0" w:color="auto"/>
            <w:left w:val="none" w:sz="0" w:space="0" w:color="auto"/>
            <w:bottom w:val="none" w:sz="0" w:space="0" w:color="auto"/>
            <w:right w:val="none" w:sz="0" w:space="0" w:color="auto"/>
          </w:divBdr>
        </w:div>
        <w:div w:id="1327247358">
          <w:marLeft w:val="0"/>
          <w:marRight w:val="0"/>
          <w:marTop w:val="0"/>
          <w:marBottom w:val="0"/>
          <w:divBdr>
            <w:top w:val="none" w:sz="0" w:space="0" w:color="auto"/>
            <w:left w:val="none" w:sz="0" w:space="0" w:color="auto"/>
            <w:bottom w:val="none" w:sz="0" w:space="0" w:color="auto"/>
            <w:right w:val="none" w:sz="0" w:space="0" w:color="auto"/>
          </w:divBdr>
        </w:div>
        <w:div w:id="724377553">
          <w:marLeft w:val="0"/>
          <w:marRight w:val="0"/>
          <w:marTop w:val="0"/>
          <w:marBottom w:val="0"/>
          <w:divBdr>
            <w:top w:val="none" w:sz="0" w:space="0" w:color="auto"/>
            <w:left w:val="none" w:sz="0" w:space="0" w:color="auto"/>
            <w:bottom w:val="none" w:sz="0" w:space="0" w:color="auto"/>
            <w:right w:val="none" w:sz="0" w:space="0" w:color="auto"/>
          </w:divBdr>
        </w:div>
        <w:div w:id="832840378">
          <w:marLeft w:val="0"/>
          <w:marRight w:val="0"/>
          <w:marTop w:val="0"/>
          <w:marBottom w:val="0"/>
          <w:divBdr>
            <w:top w:val="none" w:sz="0" w:space="0" w:color="auto"/>
            <w:left w:val="none" w:sz="0" w:space="0" w:color="auto"/>
            <w:bottom w:val="none" w:sz="0" w:space="0" w:color="auto"/>
            <w:right w:val="none" w:sz="0" w:space="0" w:color="auto"/>
          </w:divBdr>
        </w:div>
        <w:div w:id="1229727134">
          <w:marLeft w:val="0"/>
          <w:marRight w:val="0"/>
          <w:marTop w:val="0"/>
          <w:marBottom w:val="0"/>
          <w:divBdr>
            <w:top w:val="none" w:sz="0" w:space="0" w:color="auto"/>
            <w:left w:val="none" w:sz="0" w:space="0" w:color="auto"/>
            <w:bottom w:val="none" w:sz="0" w:space="0" w:color="auto"/>
            <w:right w:val="none" w:sz="0" w:space="0" w:color="auto"/>
          </w:divBdr>
        </w:div>
        <w:div w:id="719598988">
          <w:marLeft w:val="0"/>
          <w:marRight w:val="0"/>
          <w:marTop w:val="0"/>
          <w:marBottom w:val="0"/>
          <w:divBdr>
            <w:top w:val="none" w:sz="0" w:space="0" w:color="auto"/>
            <w:left w:val="none" w:sz="0" w:space="0" w:color="auto"/>
            <w:bottom w:val="none" w:sz="0" w:space="0" w:color="auto"/>
            <w:right w:val="none" w:sz="0" w:space="0" w:color="auto"/>
          </w:divBdr>
        </w:div>
        <w:div w:id="1437360512">
          <w:marLeft w:val="0"/>
          <w:marRight w:val="0"/>
          <w:marTop w:val="0"/>
          <w:marBottom w:val="0"/>
          <w:divBdr>
            <w:top w:val="none" w:sz="0" w:space="0" w:color="auto"/>
            <w:left w:val="none" w:sz="0" w:space="0" w:color="auto"/>
            <w:bottom w:val="none" w:sz="0" w:space="0" w:color="auto"/>
            <w:right w:val="none" w:sz="0" w:space="0" w:color="auto"/>
          </w:divBdr>
        </w:div>
        <w:div w:id="583031943">
          <w:marLeft w:val="0"/>
          <w:marRight w:val="0"/>
          <w:marTop w:val="0"/>
          <w:marBottom w:val="0"/>
          <w:divBdr>
            <w:top w:val="none" w:sz="0" w:space="0" w:color="auto"/>
            <w:left w:val="none" w:sz="0" w:space="0" w:color="auto"/>
            <w:bottom w:val="none" w:sz="0" w:space="0" w:color="auto"/>
            <w:right w:val="none" w:sz="0" w:space="0" w:color="auto"/>
          </w:divBdr>
        </w:div>
        <w:div w:id="1276329176">
          <w:marLeft w:val="0"/>
          <w:marRight w:val="0"/>
          <w:marTop w:val="0"/>
          <w:marBottom w:val="0"/>
          <w:divBdr>
            <w:top w:val="none" w:sz="0" w:space="0" w:color="auto"/>
            <w:left w:val="none" w:sz="0" w:space="0" w:color="auto"/>
            <w:bottom w:val="none" w:sz="0" w:space="0" w:color="auto"/>
            <w:right w:val="none" w:sz="0" w:space="0" w:color="auto"/>
          </w:divBdr>
        </w:div>
        <w:div w:id="876820834">
          <w:marLeft w:val="0"/>
          <w:marRight w:val="0"/>
          <w:marTop w:val="0"/>
          <w:marBottom w:val="0"/>
          <w:divBdr>
            <w:top w:val="none" w:sz="0" w:space="0" w:color="auto"/>
            <w:left w:val="none" w:sz="0" w:space="0" w:color="auto"/>
            <w:bottom w:val="none" w:sz="0" w:space="0" w:color="auto"/>
            <w:right w:val="none" w:sz="0" w:space="0" w:color="auto"/>
          </w:divBdr>
        </w:div>
        <w:div w:id="1836533441">
          <w:marLeft w:val="0"/>
          <w:marRight w:val="0"/>
          <w:marTop w:val="0"/>
          <w:marBottom w:val="0"/>
          <w:divBdr>
            <w:top w:val="none" w:sz="0" w:space="0" w:color="auto"/>
            <w:left w:val="none" w:sz="0" w:space="0" w:color="auto"/>
            <w:bottom w:val="none" w:sz="0" w:space="0" w:color="auto"/>
            <w:right w:val="none" w:sz="0" w:space="0" w:color="auto"/>
          </w:divBdr>
        </w:div>
        <w:div w:id="111900188">
          <w:marLeft w:val="0"/>
          <w:marRight w:val="0"/>
          <w:marTop w:val="0"/>
          <w:marBottom w:val="0"/>
          <w:divBdr>
            <w:top w:val="none" w:sz="0" w:space="0" w:color="auto"/>
            <w:left w:val="none" w:sz="0" w:space="0" w:color="auto"/>
            <w:bottom w:val="none" w:sz="0" w:space="0" w:color="auto"/>
            <w:right w:val="none" w:sz="0" w:space="0" w:color="auto"/>
          </w:divBdr>
        </w:div>
        <w:div w:id="1269391006">
          <w:marLeft w:val="0"/>
          <w:marRight w:val="0"/>
          <w:marTop w:val="0"/>
          <w:marBottom w:val="0"/>
          <w:divBdr>
            <w:top w:val="none" w:sz="0" w:space="0" w:color="auto"/>
            <w:left w:val="none" w:sz="0" w:space="0" w:color="auto"/>
            <w:bottom w:val="none" w:sz="0" w:space="0" w:color="auto"/>
            <w:right w:val="none" w:sz="0" w:space="0" w:color="auto"/>
          </w:divBdr>
        </w:div>
        <w:div w:id="18162990">
          <w:marLeft w:val="0"/>
          <w:marRight w:val="0"/>
          <w:marTop w:val="0"/>
          <w:marBottom w:val="0"/>
          <w:divBdr>
            <w:top w:val="none" w:sz="0" w:space="0" w:color="auto"/>
            <w:left w:val="none" w:sz="0" w:space="0" w:color="auto"/>
            <w:bottom w:val="none" w:sz="0" w:space="0" w:color="auto"/>
            <w:right w:val="none" w:sz="0" w:space="0" w:color="auto"/>
          </w:divBdr>
        </w:div>
        <w:div w:id="1990090143">
          <w:marLeft w:val="0"/>
          <w:marRight w:val="0"/>
          <w:marTop w:val="0"/>
          <w:marBottom w:val="0"/>
          <w:divBdr>
            <w:top w:val="none" w:sz="0" w:space="0" w:color="auto"/>
            <w:left w:val="none" w:sz="0" w:space="0" w:color="auto"/>
            <w:bottom w:val="none" w:sz="0" w:space="0" w:color="auto"/>
            <w:right w:val="none" w:sz="0" w:space="0" w:color="auto"/>
          </w:divBdr>
        </w:div>
        <w:div w:id="1279752550">
          <w:marLeft w:val="0"/>
          <w:marRight w:val="0"/>
          <w:marTop w:val="0"/>
          <w:marBottom w:val="0"/>
          <w:divBdr>
            <w:top w:val="none" w:sz="0" w:space="0" w:color="auto"/>
            <w:left w:val="none" w:sz="0" w:space="0" w:color="auto"/>
            <w:bottom w:val="none" w:sz="0" w:space="0" w:color="auto"/>
            <w:right w:val="none" w:sz="0" w:space="0" w:color="auto"/>
          </w:divBdr>
        </w:div>
        <w:div w:id="1976713926">
          <w:marLeft w:val="0"/>
          <w:marRight w:val="0"/>
          <w:marTop w:val="0"/>
          <w:marBottom w:val="0"/>
          <w:divBdr>
            <w:top w:val="none" w:sz="0" w:space="0" w:color="auto"/>
            <w:left w:val="none" w:sz="0" w:space="0" w:color="auto"/>
            <w:bottom w:val="none" w:sz="0" w:space="0" w:color="auto"/>
            <w:right w:val="none" w:sz="0" w:space="0" w:color="auto"/>
          </w:divBdr>
        </w:div>
        <w:div w:id="1400635962">
          <w:marLeft w:val="0"/>
          <w:marRight w:val="0"/>
          <w:marTop w:val="0"/>
          <w:marBottom w:val="0"/>
          <w:divBdr>
            <w:top w:val="none" w:sz="0" w:space="0" w:color="auto"/>
            <w:left w:val="none" w:sz="0" w:space="0" w:color="auto"/>
            <w:bottom w:val="none" w:sz="0" w:space="0" w:color="auto"/>
            <w:right w:val="none" w:sz="0" w:space="0" w:color="auto"/>
          </w:divBdr>
        </w:div>
        <w:div w:id="1852837147">
          <w:marLeft w:val="0"/>
          <w:marRight w:val="0"/>
          <w:marTop w:val="0"/>
          <w:marBottom w:val="0"/>
          <w:divBdr>
            <w:top w:val="none" w:sz="0" w:space="0" w:color="auto"/>
            <w:left w:val="none" w:sz="0" w:space="0" w:color="auto"/>
            <w:bottom w:val="none" w:sz="0" w:space="0" w:color="auto"/>
            <w:right w:val="none" w:sz="0" w:space="0" w:color="auto"/>
          </w:divBdr>
        </w:div>
        <w:div w:id="1293824736">
          <w:marLeft w:val="0"/>
          <w:marRight w:val="0"/>
          <w:marTop w:val="0"/>
          <w:marBottom w:val="0"/>
          <w:divBdr>
            <w:top w:val="none" w:sz="0" w:space="0" w:color="auto"/>
            <w:left w:val="none" w:sz="0" w:space="0" w:color="auto"/>
            <w:bottom w:val="none" w:sz="0" w:space="0" w:color="auto"/>
            <w:right w:val="none" w:sz="0" w:space="0" w:color="auto"/>
          </w:divBdr>
        </w:div>
      </w:divsChild>
    </w:div>
    <w:div w:id="1274902237">
      <w:bodyDiv w:val="1"/>
      <w:marLeft w:val="0"/>
      <w:marRight w:val="0"/>
      <w:marTop w:val="0"/>
      <w:marBottom w:val="0"/>
      <w:divBdr>
        <w:top w:val="none" w:sz="0" w:space="0" w:color="auto"/>
        <w:left w:val="none" w:sz="0" w:space="0" w:color="auto"/>
        <w:bottom w:val="none" w:sz="0" w:space="0" w:color="auto"/>
        <w:right w:val="none" w:sz="0" w:space="0" w:color="auto"/>
      </w:divBdr>
      <w:divsChild>
        <w:div w:id="706372178">
          <w:marLeft w:val="0"/>
          <w:marRight w:val="0"/>
          <w:marTop w:val="0"/>
          <w:marBottom w:val="0"/>
          <w:divBdr>
            <w:top w:val="none" w:sz="0" w:space="0" w:color="auto"/>
            <w:left w:val="none" w:sz="0" w:space="0" w:color="auto"/>
            <w:bottom w:val="none" w:sz="0" w:space="0" w:color="auto"/>
            <w:right w:val="none" w:sz="0" w:space="0" w:color="auto"/>
          </w:divBdr>
        </w:div>
        <w:div w:id="256794005">
          <w:marLeft w:val="0"/>
          <w:marRight w:val="0"/>
          <w:marTop w:val="0"/>
          <w:marBottom w:val="0"/>
          <w:divBdr>
            <w:top w:val="none" w:sz="0" w:space="0" w:color="auto"/>
            <w:left w:val="none" w:sz="0" w:space="0" w:color="auto"/>
            <w:bottom w:val="none" w:sz="0" w:space="0" w:color="auto"/>
            <w:right w:val="none" w:sz="0" w:space="0" w:color="auto"/>
          </w:divBdr>
        </w:div>
        <w:div w:id="871118016">
          <w:marLeft w:val="0"/>
          <w:marRight w:val="0"/>
          <w:marTop w:val="0"/>
          <w:marBottom w:val="0"/>
          <w:divBdr>
            <w:top w:val="none" w:sz="0" w:space="0" w:color="auto"/>
            <w:left w:val="none" w:sz="0" w:space="0" w:color="auto"/>
            <w:bottom w:val="none" w:sz="0" w:space="0" w:color="auto"/>
            <w:right w:val="none" w:sz="0" w:space="0" w:color="auto"/>
          </w:divBdr>
        </w:div>
        <w:div w:id="1195997027">
          <w:marLeft w:val="0"/>
          <w:marRight w:val="0"/>
          <w:marTop w:val="0"/>
          <w:marBottom w:val="0"/>
          <w:divBdr>
            <w:top w:val="none" w:sz="0" w:space="0" w:color="auto"/>
            <w:left w:val="none" w:sz="0" w:space="0" w:color="auto"/>
            <w:bottom w:val="none" w:sz="0" w:space="0" w:color="auto"/>
            <w:right w:val="none" w:sz="0" w:space="0" w:color="auto"/>
          </w:divBdr>
        </w:div>
        <w:div w:id="1158886864">
          <w:marLeft w:val="0"/>
          <w:marRight w:val="0"/>
          <w:marTop w:val="0"/>
          <w:marBottom w:val="0"/>
          <w:divBdr>
            <w:top w:val="none" w:sz="0" w:space="0" w:color="auto"/>
            <w:left w:val="none" w:sz="0" w:space="0" w:color="auto"/>
            <w:bottom w:val="none" w:sz="0" w:space="0" w:color="auto"/>
            <w:right w:val="none" w:sz="0" w:space="0" w:color="auto"/>
          </w:divBdr>
        </w:div>
        <w:div w:id="227427759">
          <w:marLeft w:val="0"/>
          <w:marRight w:val="0"/>
          <w:marTop w:val="0"/>
          <w:marBottom w:val="0"/>
          <w:divBdr>
            <w:top w:val="none" w:sz="0" w:space="0" w:color="auto"/>
            <w:left w:val="none" w:sz="0" w:space="0" w:color="auto"/>
            <w:bottom w:val="none" w:sz="0" w:space="0" w:color="auto"/>
            <w:right w:val="none" w:sz="0" w:space="0" w:color="auto"/>
          </w:divBdr>
        </w:div>
        <w:div w:id="1452239504">
          <w:marLeft w:val="0"/>
          <w:marRight w:val="0"/>
          <w:marTop w:val="0"/>
          <w:marBottom w:val="0"/>
          <w:divBdr>
            <w:top w:val="none" w:sz="0" w:space="0" w:color="auto"/>
            <w:left w:val="none" w:sz="0" w:space="0" w:color="auto"/>
            <w:bottom w:val="none" w:sz="0" w:space="0" w:color="auto"/>
            <w:right w:val="none" w:sz="0" w:space="0" w:color="auto"/>
          </w:divBdr>
        </w:div>
        <w:div w:id="861479201">
          <w:marLeft w:val="0"/>
          <w:marRight w:val="0"/>
          <w:marTop w:val="0"/>
          <w:marBottom w:val="0"/>
          <w:divBdr>
            <w:top w:val="none" w:sz="0" w:space="0" w:color="auto"/>
            <w:left w:val="none" w:sz="0" w:space="0" w:color="auto"/>
            <w:bottom w:val="none" w:sz="0" w:space="0" w:color="auto"/>
            <w:right w:val="none" w:sz="0" w:space="0" w:color="auto"/>
          </w:divBdr>
        </w:div>
        <w:div w:id="2057848839">
          <w:marLeft w:val="0"/>
          <w:marRight w:val="0"/>
          <w:marTop w:val="0"/>
          <w:marBottom w:val="0"/>
          <w:divBdr>
            <w:top w:val="none" w:sz="0" w:space="0" w:color="auto"/>
            <w:left w:val="none" w:sz="0" w:space="0" w:color="auto"/>
            <w:bottom w:val="none" w:sz="0" w:space="0" w:color="auto"/>
            <w:right w:val="none" w:sz="0" w:space="0" w:color="auto"/>
          </w:divBdr>
        </w:div>
        <w:div w:id="1264727449">
          <w:marLeft w:val="0"/>
          <w:marRight w:val="0"/>
          <w:marTop w:val="0"/>
          <w:marBottom w:val="0"/>
          <w:divBdr>
            <w:top w:val="none" w:sz="0" w:space="0" w:color="auto"/>
            <w:left w:val="none" w:sz="0" w:space="0" w:color="auto"/>
            <w:bottom w:val="none" w:sz="0" w:space="0" w:color="auto"/>
            <w:right w:val="none" w:sz="0" w:space="0" w:color="auto"/>
          </w:divBdr>
        </w:div>
        <w:div w:id="1401755351">
          <w:marLeft w:val="0"/>
          <w:marRight w:val="0"/>
          <w:marTop w:val="0"/>
          <w:marBottom w:val="0"/>
          <w:divBdr>
            <w:top w:val="none" w:sz="0" w:space="0" w:color="auto"/>
            <w:left w:val="none" w:sz="0" w:space="0" w:color="auto"/>
            <w:bottom w:val="none" w:sz="0" w:space="0" w:color="auto"/>
            <w:right w:val="none" w:sz="0" w:space="0" w:color="auto"/>
          </w:divBdr>
        </w:div>
        <w:div w:id="1194726292">
          <w:marLeft w:val="0"/>
          <w:marRight w:val="0"/>
          <w:marTop w:val="0"/>
          <w:marBottom w:val="0"/>
          <w:divBdr>
            <w:top w:val="none" w:sz="0" w:space="0" w:color="auto"/>
            <w:left w:val="none" w:sz="0" w:space="0" w:color="auto"/>
            <w:bottom w:val="none" w:sz="0" w:space="0" w:color="auto"/>
            <w:right w:val="none" w:sz="0" w:space="0" w:color="auto"/>
          </w:divBdr>
        </w:div>
        <w:div w:id="487670374">
          <w:marLeft w:val="0"/>
          <w:marRight w:val="0"/>
          <w:marTop w:val="0"/>
          <w:marBottom w:val="0"/>
          <w:divBdr>
            <w:top w:val="none" w:sz="0" w:space="0" w:color="auto"/>
            <w:left w:val="none" w:sz="0" w:space="0" w:color="auto"/>
            <w:bottom w:val="none" w:sz="0" w:space="0" w:color="auto"/>
            <w:right w:val="none" w:sz="0" w:space="0" w:color="auto"/>
          </w:divBdr>
        </w:div>
        <w:div w:id="1464737415">
          <w:marLeft w:val="0"/>
          <w:marRight w:val="0"/>
          <w:marTop w:val="0"/>
          <w:marBottom w:val="0"/>
          <w:divBdr>
            <w:top w:val="none" w:sz="0" w:space="0" w:color="auto"/>
            <w:left w:val="none" w:sz="0" w:space="0" w:color="auto"/>
            <w:bottom w:val="none" w:sz="0" w:space="0" w:color="auto"/>
            <w:right w:val="none" w:sz="0" w:space="0" w:color="auto"/>
          </w:divBdr>
        </w:div>
        <w:div w:id="1037048819">
          <w:marLeft w:val="0"/>
          <w:marRight w:val="0"/>
          <w:marTop w:val="0"/>
          <w:marBottom w:val="0"/>
          <w:divBdr>
            <w:top w:val="none" w:sz="0" w:space="0" w:color="auto"/>
            <w:left w:val="none" w:sz="0" w:space="0" w:color="auto"/>
            <w:bottom w:val="none" w:sz="0" w:space="0" w:color="auto"/>
            <w:right w:val="none" w:sz="0" w:space="0" w:color="auto"/>
          </w:divBdr>
        </w:div>
        <w:div w:id="1369837844">
          <w:marLeft w:val="0"/>
          <w:marRight w:val="0"/>
          <w:marTop w:val="0"/>
          <w:marBottom w:val="0"/>
          <w:divBdr>
            <w:top w:val="none" w:sz="0" w:space="0" w:color="auto"/>
            <w:left w:val="none" w:sz="0" w:space="0" w:color="auto"/>
            <w:bottom w:val="none" w:sz="0" w:space="0" w:color="auto"/>
            <w:right w:val="none" w:sz="0" w:space="0" w:color="auto"/>
          </w:divBdr>
        </w:div>
        <w:div w:id="754739907">
          <w:marLeft w:val="0"/>
          <w:marRight w:val="0"/>
          <w:marTop w:val="0"/>
          <w:marBottom w:val="0"/>
          <w:divBdr>
            <w:top w:val="none" w:sz="0" w:space="0" w:color="auto"/>
            <w:left w:val="none" w:sz="0" w:space="0" w:color="auto"/>
            <w:bottom w:val="none" w:sz="0" w:space="0" w:color="auto"/>
            <w:right w:val="none" w:sz="0" w:space="0" w:color="auto"/>
          </w:divBdr>
        </w:div>
        <w:div w:id="1486047341">
          <w:marLeft w:val="0"/>
          <w:marRight w:val="0"/>
          <w:marTop w:val="0"/>
          <w:marBottom w:val="0"/>
          <w:divBdr>
            <w:top w:val="none" w:sz="0" w:space="0" w:color="auto"/>
            <w:left w:val="none" w:sz="0" w:space="0" w:color="auto"/>
            <w:bottom w:val="none" w:sz="0" w:space="0" w:color="auto"/>
            <w:right w:val="none" w:sz="0" w:space="0" w:color="auto"/>
          </w:divBdr>
        </w:div>
        <w:div w:id="275674408">
          <w:marLeft w:val="0"/>
          <w:marRight w:val="0"/>
          <w:marTop w:val="0"/>
          <w:marBottom w:val="0"/>
          <w:divBdr>
            <w:top w:val="none" w:sz="0" w:space="0" w:color="auto"/>
            <w:left w:val="none" w:sz="0" w:space="0" w:color="auto"/>
            <w:bottom w:val="none" w:sz="0" w:space="0" w:color="auto"/>
            <w:right w:val="none" w:sz="0" w:space="0" w:color="auto"/>
          </w:divBdr>
        </w:div>
        <w:div w:id="587929062">
          <w:marLeft w:val="0"/>
          <w:marRight w:val="0"/>
          <w:marTop w:val="0"/>
          <w:marBottom w:val="0"/>
          <w:divBdr>
            <w:top w:val="none" w:sz="0" w:space="0" w:color="auto"/>
            <w:left w:val="none" w:sz="0" w:space="0" w:color="auto"/>
            <w:bottom w:val="none" w:sz="0" w:space="0" w:color="auto"/>
            <w:right w:val="none" w:sz="0" w:space="0" w:color="auto"/>
          </w:divBdr>
        </w:div>
        <w:div w:id="392316250">
          <w:marLeft w:val="0"/>
          <w:marRight w:val="0"/>
          <w:marTop w:val="0"/>
          <w:marBottom w:val="0"/>
          <w:divBdr>
            <w:top w:val="none" w:sz="0" w:space="0" w:color="auto"/>
            <w:left w:val="none" w:sz="0" w:space="0" w:color="auto"/>
            <w:bottom w:val="none" w:sz="0" w:space="0" w:color="auto"/>
            <w:right w:val="none" w:sz="0" w:space="0" w:color="auto"/>
          </w:divBdr>
        </w:div>
        <w:div w:id="765882069">
          <w:marLeft w:val="0"/>
          <w:marRight w:val="0"/>
          <w:marTop w:val="0"/>
          <w:marBottom w:val="0"/>
          <w:divBdr>
            <w:top w:val="none" w:sz="0" w:space="0" w:color="auto"/>
            <w:left w:val="none" w:sz="0" w:space="0" w:color="auto"/>
            <w:bottom w:val="none" w:sz="0" w:space="0" w:color="auto"/>
            <w:right w:val="none" w:sz="0" w:space="0" w:color="auto"/>
          </w:divBdr>
        </w:div>
        <w:div w:id="372854811">
          <w:marLeft w:val="0"/>
          <w:marRight w:val="0"/>
          <w:marTop w:val="0"/>
          <w:marBottom w:val="0"/>
          <w:divBdr>
            <w:top w:val="none" w:sz="0" w:space="0" w:color="auto"/>
            <w:left w:val="none" w:sz="0" w:space="0" w:color="auto"/>
            <w:bottom w:val="none" w:sz="0" w:space="0" w:color="auto"/>
            <w:right w:val="none" w:sz="0" w:space="0" w:color="auto"/>
          </w:divBdr>
        </w:div>
        <w:div w:id="917835344">
          <w:marLeft w:val="0"/>
          <w:marRight w:val="0"/>
          <w:marTop w:val="0"/>
          <w:marBottom w:val="0"/>
          <w:divBdr>
            <w:top w:val="none" w:sz="0" w:space="0" w:color="auto"/>
            <w:left w:val="none" w:sz="0" w:space="0" w:color="auto"/>
            <w:bottom w:val="none" w:sz="0" w:space="0" w:color="auto"/>
            <w:right w:val="none" w:sz="0" w:space="0" w:color="auto"/>
          </w:divBdr>
        </w:div>
        <w:div w:id="223024965">
          <w:marLeft w:val="0"/>
          <w:marRight w:val="0"/>
          <w:marTop w:val="0"/>
          <w:marBottom w:val="0"/>
          <w:divBdr>
            <w:top w:val="none" w:sz="0" w:space="0" w:color="auto"/>
            <w:left w:val="none" w:sz="0" w:space="0" w:color="auto"/>
            <w:bottom w:val="none" w:sz="0" w:space="0" w:color="auto"/>
            <w:right w:val="none" w:sz="0" w:space="0" w:color="auto"/>
          </w:divBdr>
        </w:div>
        <w:div w:id="992487965">
          <w:marLeft w:val="0"/>
          <w:marRight w:val="0"/>
          <w:marTop w:val="0"/>
          <w:marBottom w:val="0"/>
          <w:divBdr>
            <w:top w:val="none" w:sz="0" w:space="0" w:color="auto"/>
            <w:left w:val="none" w:sz="0" w:space="0" w:color="auto"/>
            <w:bottom w:val="none" w:sz="0" w:space="0" w:color="auto"/>
            <w:right w:val="none" w:sz="0" w:space="0" w:color="auto"/>
          </w:divBdr>
        </w:div>
        <w:div w:id="484399516">
          <w:marLeft w:val="0"/>
          <w:marRight w:val="0"/>
          <w:marTop w:val="0"/>
          <w:marBottom w:val="0"/>
          <w:divBdr>
            <w:top w:val="none" w:sz="0" w:space="0" w:color="auto"/>
            <w:left w:val="none" w:sz="0" w:space="0" w:color="auto"/>
            <w:bottom w:val="none" w:sz="0" w:space="0" w:color="auto"/>
            <w:right w:val="none" w:sz="0" w:space="0" w:color="auto"/>
          </w:divBdr>
        </w:div>
        <w:div w:id="1406343710">
          <w:marLeft w:val="0"/>
          <w:marRight w:val="0"/>
          <w:marTop w:val="0"/>
          <w:marBottom w:val="0"/>
          <w:divBdr>
            <w:top w:val="none" w:sz="0" w:space="0" w:color="auto"/>
            <w:left w:val="none" w:sz="0" w:space="0" w:color="auto"/>
            <w:bottom w:val="none" w:sz="0" w:space="0" w:color="auto"/>
            <w:right w:val="none" w:sz="0" w:space="0" w:color="auto"/>
          </w:divBdr>
        </w:div>
        <w:div w:id="1842425305">
          <w:marLeft w:val="0"/>
          <w:marRight w:val="0"/>
          <w:marTop w:val="0"/>
          <w:marBottom w:val="0"/>
          <w:divBdr>
            <w:top w:val="none" w:sz="0" w:space="0" w:color="auto"/>
            <w:left w:val="none" w:sz="0" w:space="0" w:color="auto"/>
            <w:bottom w:val="none" w:sz="0" w:space="0" w:color="auto"/>
            <w:right w:val="none" w:sz="0" w:space="0" w:color="auto"/>
          </w:divBdr>
        </w:div>
        <w:div w:id="1720326286">
          <w:marLeft w:val="0"/>
          <w:marRight w:val="0"/>
          <w:marTop w:val="0"/>
          <w:marBottom w:val="0"/>
          <w:divBdr>
            <w:top w:val="none" w:sz="0" w:space="0" w:color="auto"/>
            <w:left w:val="none" w:sz="0" w:space="0" w:color="auto"/>
            <w:bottom w:val="none" w:sz="0" w:space="0" w:color="auto"/>
            <w:right w:val="none" w:sz="0" w:space="0" w:color="auto"/>
          </w:divBdr>
        </w:div>
        <w:div w:id="411973970">
          <w:marLeft w:val="0"/>
          <w:marRight w:val="0"/>
          <w:marTop w:val="0"/>
          <w:marBottom w:val="0"/>
          <w:divBdr>
            <w:top w:val="none" w:sz="0" w:space="0" w:color="auto"/>
            <w:left w:val="none" w:sz="0" w:space="0" w:color="auto"/>
            <w:bottom w:val="none" w:sz="0" w:space="0" w:color="auto"/>
            <w:right w:val="none" w:sz="0" w:space="0" w:color="auto"/>
          </w:divBdr>
        </w:div>
        <w:div w:id="393547257">
          <w:marLeft w:val="0"/>
          <w:marRight w:val="0"/>
          <w:marTop w:val="0"/>
          <w:marBottom w:val="0"/>
          <w:divBdr>
            <w:top w:val="none" w:sz="0" w:space="0" w:color="auto"/>
            <w:left w:val="none" w:sz="0" w:space="0" w:color="auto"/>
            <w:bottom w:val="none" w:sz="0" w:space="0" w:color="auto"/>
            <w:right w:val="none" w:sz="0" w:space="0" w:color="auto"/>
          </w:divBdr>
        </w:div>
        <w:div w:id="146824022">
          <w:marLeft w:val="0"/>
          <w:marRight w:val="0"/>
          <w:marTop w:val="0"/>
          <w:marBottom w:val="0"/>
          <w:divBdr>
            <w:top w:val="none" w:sz="0" w:space="0" w:color="auto"/>
            <w:left w:val="none" w:sz="0" w:space="0" w:color="auto"/>
            <w:bottom w:val="none" w:sz="0" w:space="0" w:color="auto"/>
            <w:right w:val="none" w:sz="0" w:space="0" w:color="auto"/>
          </w:divBdr>
        </w:div>
        <w:div w:id="191921790">
          <w:marLeft w:val="0"/>
          <w:marRight w:val="0"/>
          <w:marTop w:val="0"/>
          <w:marBottom w:val="0"/>
          <w:divBdr>
            <w:top w:val="none" w:sz="0" w:space="0" w:color="auto"/>
            <w:left w:val="none" w:sz="0" w:space="0" w:color="auto"/>
            <w:bottom w:val="none" w:sz="0" w:space="0" w:color="auto"/>
            <w:right w:val="none" w:sz="0" w:space="0" w:color="auto"/>
          </w:divBdr>
        </w:div>
        <w:div w:id="1257514906">
          <w:marLeft w:val="0"/>
          <w:marRight w:val="0"/>
          <w:marTop w:val="0"/>
          <w:marBottom w:val="0"/>
          <w:divBdr>
            <w:top w:val="none" w:sz="0" w:space="0" w:color="auto"/>
            <w:left w:val="none" w:sz="0" w:space="0" w:color="auto"/>
            <w:bottom w:val="none" w:sz="0" w:space="0" w:color="auto"/>
            <w:right w:val="none" w:sz="0" w:space="0" w:color="auto"/>
          </w:divBdr>
        </w:div>
        <w:div w:id="1124469955">
          <w:marLeft w:val="0"/>
          <w:marRight w:val="0"/>
          <w:marTop w:val="0"/>
          <w:marBottom w:val="0"/>
          <w:divBdr>
            <w:top w:val="none" w:sz="0" w:space="0" w:color="auto"/>
            <w:left w:val="none" w:sz="0" w:space="0" w:color="auto"/>
            <w:bottom w:val="none" w:sz="0" w:space="0" w:color="auto"/>
            <w:right w:val="none" w:sz="0" w:space="0" w:color="auto"/>
          </w:divBdr>
        </w:div>
        <w:div w:id="612250856">
          <w:marLeft w:val="0"/>
          <w:marRight w:val="0"/>
          <w:marTop w:val="0"/>
          <w:marBottom w:val="0"/>
          <w:divBdr>
            <w:top w:val="none" w:sz="0" w:space="0" w:color="auto"/>
            <w:left w:val="none" w:sz="0" w:space="0" w:color="auto"/>
            <w:bottom w:val="none" w:sz="0" w:space="0" w:color="auto"/>
            <w:right w:val="none" w:sz="0" w:space="0" w:color="auto"/>
          </w:divBdr>
        </w:div>
        <w:div w:id="1173882151">
          <w:marLeft w:val="0"/>
          <w:marRight w:val="0"/>
          <w:marTop w:val="0"/>
          <w:marBottom w:val="0"/>
          <w:divBdr>
            <w:top w:val="none" w:sz="0" w:space="0" w:color="auto"/>
            <w:left w:val="none" w:sz="0" w:space="0" w:color="auto"/>
            <w:bottom w:val="none" w:sz="0" w:space="0" w:color="auto"/>
            <w:right w:val="none" w:sz="0" w:space="0" w:color="auto"/>
          </w:divBdr>
        </w:div>
        <w:div w:id="1032609033">
          <w:marLeft w:val="0"/>
          <w:marRight w:val="0"/>
          <w:marTop w:val="0"/>
          <w:marBottom w:val="0"/>
          <w:divBdr>
            <w:top w:val="none" w:sz="0" w:space="0" w:color="auto"/>
            <w:left w:val="none" w:sz="0" w:space="0" w:color="auto"/>
            <w:bottom w:val="none" w:sz="0" w:space="0" w:color="auto"/>
            <w:right w:val="none" w:sz="0" w:space="0" w:color="auto"/>
          </w:divBdr>
        </w:div>
      </w:divsChild>
    </w:div>
    <w:div w:id="1415862783">
      <w:bodyDiv w:val="1"/>
      <w:marLeft w:val="0"/>
      <w:marRight w:val="0"/>
      <w:marTop w:val="0"/>
      <w:marBottom w:val="0"/>
      <w:divBdr>
        <w:top w:val="none" w:sz="0" w:space="0" w:color="auto"/>
        <w:left w:val="none" w:sz="0" w:space="0" w:color="auto"/>
        <w:bottom w:val="none" w:sz="0" w:space="0" w:color="auto"/>
        <w:right w:val="none" w:sz="0" w:space="0" w:color="auto"/>
      </w:divBdr>
      <w:divsChild>
        <w:div w:id="1272393978">
          <w:marLeft w:val="0"/>
          <w:marRight w:val="0"/>
          <w:marTop w:val="0"/>
          <w:marBottom w:val="0"/>
          <w:divBdr>
            <w:top w:val="none" w:sz="0" w:space="0" w:color="auto"/>
            <w:left w:val="none" w:sz="0" w:space="0" w:color="auto"/>
            <w:bottom w:val="none" w:sz="0" w:space="0" w:color="auto"/>
            <w:right w:val="none" w:sz="0" w:space="0" w:color="auto"/>
          </w:divBdr>
        </w:div>
        <w:div w:id="228931682">
          <w:marLeft w:val="0"/>
          <w:marRight w:val="0"/>
          <w:marTop w:val="0"/>
          <w:marBottom w:val="0"/>
          <w:divBdr>
            <w:top w:val="none" w:sz="0" w:space="0" w:color="auto"/>
            <w:left w:val="none" w:sz="0" w:space="0" w:color="auto"/>
            <w:bottom w:val="none" w:sz="0" w:space="0" w:color="auto"/>
            <w:right w:val="none" w:sz="0" w:space="0" w:color="auto"/>
          </w:divBdr>
        </w:div>
        <w:div w:id="456409418">
          <w:marLeft w:val="0"/>
          <w:marRight w:val="0"/>
          <w:marTop w:val="0"/>
          <w:marBottom w:val="0"/>
          <w:divBdr>
            <w:top w:val="none" w:sz="0" w:space="0" w:color="auto"/>
            <w:left w:val="none" w:sz="0" w:space="0" w:color="auto"/>
            <w:bottom w:val="none" w:sz="0" w:space="0" w:color="auto"/>
            <w:right w:val="none" w:sz="0" w:space="0" w:color="auto"/>
          </w:divBdr>
        </w:div>
        <w:div w:id="1022053268">
          <w:marLeft w:val="0"/>
          <w:marRight w:val="0"/>
          <w:marTop w:val="0"/>
          <w:marBottom w:val="0"/>
          <w:divBdr>
            <w:top w:val="none" w:sz="0" w:space="0" w:color="auto"/>
            <w:left w:val="none" w:sz="0" w:space="0" w:color="auto"/>
            <w:bottom w:val="none" w:sz="0" w:space="0" w:color="auto"/>
            <w:right w:val="none" w:sz="0" w:space="0" w:color="auto"/>
          </w:divBdr>
        </w:div>
        <w:div w:id="2035107216">
          <w:marLeft w:val="0"/>
          <w:marRight w:val="0"/>
          <w:marTop w:val="0"/>
          <w:marBottom w:val="0"/>
          <w:divBdr>
            <w:top w:val="none" w:sz="0" w:space="0" w:color="auto"/>
            <w:left w:val="none" w:sz="0" w:space="0" w:color="auto"/>
            <w:bottom w:val="none" w:sz="0" w:space="0" w:color="auto"/>
            <w:right w:val="none" w:sz="0" w:space="0" w:color="auto"/>
          </w:divBdr>
        </w:div>
        <w:div w:id="1049302828">
          <w:marLeft w:val="0"/>
          <w:marRight w:val="0"/>
          <w:marTop w:val="0"/>
          <w:marBottom w:val="0"/>
          <w:divBdr>
            <w:top w:val="none" w:sz="0" w:space="0" w:color="auto"/>
            <w:left w:val="none" w:sz="0" w:space="0" w:color="auto"/>
            <w:bottom w:val="none" w:sz="0" w:space="0" w:color="auto"/>
            <w:right w:val="none" w:sz="0" w:space="0" w:color="auto"/>
          </w:divBdr>
        </w:div>
        <w:div w:id="2005670169">
          <w:marLeft w:val="0"/>
          <w:marRight w:val="0"/>
          <w:marTop w:val="0"/>
          <w:marBottom w:val="0"/>
          <w:divBdr>
            <w:top w:val="none" w:sz="0" w:space="0" w:color="auto"/>
            <w:left w:val="none" w:sz="0" w:space="0" w:color="auto"/>
            <w:bottom w:val="none" w:sz="0" w:space="0" w:color="auto"/>
            <w:right w:val="none" w:sz="0" w:space="0" w:color="auto"/>
          </w:divBdr>
        </w:div>
        <w:div w:id="1652173316">
          <w:marLeft w:val="0"/>
          <w:marRight w:val="0"/>
          <w:marTop w:val="0"/>
          <w:marBottom w:val="0"/>
          <w:divBdr>
            <w:top w:val="none" w:sz="0" w:space="0" w:color="auto"/>
            <w:left w:val="none" w:sz="0" w:space="0" w:color="auto"/>
            <w:bottom w:val="none" w:sz="0" w:space="0" w:color="auto"/>
            <w:right w:val="none" w:sz="0" w:space="0" w:color="auto"/>
          </w:divBdr>
        </w:div>
        <w:div w:id="1556357021">
          <w:marLeft w:val="0"/>
          <w:marRight w:val="0"/>
          <w:marTop w:val="0"/>
          <w:marBottom w:val="0"/>
          <w:divBdr>
            <w:top w:val="none" w:sz="0" w:space="0" w:color="auto"/>
            <w:left w:val="none" w:sz="0" w:space="0" w:color="auto"/>
            <w:bottom w:val="none" w:sz="0" w:space="0" w:color="auto"/>
            <w:right w:val="none" w:sz="0" w:space="0" w:color="auto"/>
          </w:divBdr>
        </w:div>
        <w:div w:id="1609237414">
          <w:marLeft w:val="0"/>
          <w:marRight w:val="0"/>
          <w:marTop w:val="0"/>
          <w:marBottom w:val="0"/>
          <w:divBdr>
            <w:top w:val="none" w:sz="0" w:space="0" w:color="auto"/>
            <w:left w:val="none" w:sz="0" w:space="0" w:color="auto"/>
            <w:bottom w:val="none" w:sz="0" w:space="0" w:color="auto"/>
            <w:right w:val="none" w:sz="0" w:space="0" w:color="auto"/>
          </w:divBdr>
        </w:div>
        <w:div w:id="323974693">
          <w:marLeft w:val="0"/>
          <w:marRight w:val="0"/>
          <w:marTop w:val="0"/>
          <w:marBottom w:val="0"/>
          <w:divBdr>
            <w:top w:val="none" w:sz="0" w:space="0" w:color="auto"/>
            <w:left w:val="none" w:sz="0" w:space="0" w:color="auto"/>
            <w:bottom w:val="none" w:sz="0" w:space="0" w:color="auto"/>
            <w:right w:val="none" w:sz="0" w:space="0" w:color="auto"/>
          </w:divBdr>
        </w:div>
        <w:div w:id="652946653">
          <w:marLeft w:val="0"/>
          <w:marRight w:val="0"/>
          <w:marTop w:val="0"/>
          <w:marBottom w:val="0"/>
          <w:divBdr>
            <w:top w:val="none" w:sz="0" w:space="0" w:color="auto"/>
            <w:left w:val="none" w:sz="0" w:space="0" w:color="auto"/>
            <w:bottom w:val="none" w:sz="0" w:space="0" w:color="auto"/>
            <w:right w:val="none" w:sz="0" w:space="0" w:color="auto"/>
          </w:divBdr>
        </w:div>
        <w:div w:id="480848605">
          <w:marLeft w:val="0"/>
          <w:marRight w:val="0"/>
          <w:marTop w:val="0"/>
          <w:marBottom w:val="0"/>
          <w:divBdr>
            <w:top w:val="none" w:sz="0" w:space="0" w:color="auto"/>
            <w:left w:val="none" w:sz="0" w:space="0" w:color="auto"/>
            <w:bottom w:val="none" w:sz="0" w:space="0" w:color="auto"/>
            <w:right w:val="none" w:sz="0" w:space="0" w:color="auto"/>
          </w:divBdr>
        </w:div>
        <w:div w:id="1819228576">
          <w:marLeft w:val="0"/>
          <w:marRight w:val="0"/>
          <w:marTop w:val="0"/>
          <w:marBottom w:val="0"/>
          <w:divBdr>
            <w:top w:val="none" w:sz="0" w:space="0" w:color="auto"/>
            <w:left w:val="none" w:sz="0" w:space="0" w:color="auto"/>
            <w:bottom w:val="none" w:sz="0" w:space="0" w:color="auto"/>
            <w:right w:val="none" w:sz="0" w:space="0" w:color="auto"/>
          </w:divBdr>
        </w:div>
        <w:div w:id="1095981982">
          <w:marLeft w:val="0"/>
          <w:marRight w:val="0"/>
          <w:marTop w:val="0"/>
          <w:marBottom w:val="0"/>
          <w:divBdr>
            <w:top w:val="none" w:sz="0" w:space="0" w:color="auto"/>
            <w:left w:val="none" w:sz="0" w:space="0" w:color="auto"/>
            <w:bottom w:val="none" w:sz="0" w:space="0" w:color="auto"/>
            <w:right w:val="none" w:sz="0" w:space="0" w:color="auto"/>
          </w:divBdr>
        </w:div>
        <w:div w:id="1727795845">
          <w:marLeft w:val="0"/>
          <w:marRight w:val="0"/>
          <w:marTop w:val="0"/>
          <w:marBottom w:val="0"/>
          <w:divBdr>
            <w:top w:val="none" w:sz="0" w:space="0" w:color="auto"/>
            <w:left w:val="none" w:sz="0" w:space="0" w:color="auto"/>
            <w:bottom w:val="none" w:sz="0" w:space="0" w:color="auto"/>
            <w:right w:val="none" w:sz="0" w:space="0" w:color="auto"/>
          </w:divBdr>
        </w:div>
        <w:div w:id="2069105414">
          <w:marLeft w:val="0"/>
          <w:marRight w:val="0"/>
          <w:marTop w:val="0"/>
          <w:marBottom w:val="0"/>
          <w:divBdr>
            <w:top w:val="none" w:sz="0" w:space="0" w:color="auto"/>
            <w:left w:val="none" w:sz="0" w:space="0" w:color="auto"/>
            <w:bottom w:val="none" w:sz="0" w:space="0" w:color="auto"/>
            <w:right w:val="none" w:sz="0" w:space="0" w:color="auto"/>
          </w:divBdr>
        </w:div>
        <w:div w:id="2137025306">
          <w:marLeft w:val="0"/>
          <w:marRight w:val="0"/>
          <w:marTop w:val="0"/>
          <w:marBottom w:val="0"/>
          <w:divBdr>
            <w:top w:val="none" w:sz="0" w:space="0" w:color="auto"/>
            <w:left w:val="none" w:sz="0" w:space="0" w:color="auto"/>
            <w:bottom w:val="none" w:sz="0" w:space="0" w:color="auto"/>
            <w:right w:val="none" w:sz="0" w:space="0" w:color="auto"/>
          </w:divBdr>
        </w:div>
        <w:div w:id="1775006403">
          <w:marLeft w:val="0"/>
          <w:marRight w:val="0"/>
          <w:marTop w:val="0"/>
          <w:marBottom w:val="0"/>
          <w:divBdr>
            <w:top w:val="none" w:sz="0" w:space="0" w:color="auto"/>
            <w:left w:val="none" w:sz="0" w:space="0" w:color="auto"/>
            <w:bottom w:val="none" w:sz="0" w:space="0" w:color="auto"/>
            <w:right w:val="none" w:sz="0" w:space="0" w:color="auto"/>
          </w:divBdr>
        </w:div>
        <w:div w:id="1164933428">
          <w:marLeft w:val="0"/>
          <w:marRight w:val="0"/>
          <w:marTop w:val="0"/>
          <w:marBottom w:val="0"/>
          <w:divBdr>
            <w:top w:val="none" w:sz="0" w:space="0" w:color="auto"/>
            <w:left w:val="none" w:sz="0" w:space="0" w:color="auto"/>
            <w:bottom w:val="none" w:sz="0" w:space="0" w:color="auto"/>
            <w:right w:val="none" w:sz="0" w:space="0" w:color="auto"/>
          </w:divBdr>
        </w:div>
        <w:div w:id="1792479732">
          <w:marLeft w:val="0"/>
          <w:marRight w:val="0"/>
          <w:marTop w:val="0"/>
          <w:marBottom w:val="0"/>
          <w:divBdr>
            <w:top w:val="none" w:sz="0" w:space="0" w:color="auto"/>
            <w:left w:val="none" w:sz="0" w:space="0" w:color="auto"/>
            <w:bottom w:val="none" w:sz="0" w:space="0" w:color="auto"/>
            <w:right w:val="none" w:sz="0" w:space="0" w:color="auto"/>
          </w:divBdr>
        </w:div>
        <w:div w:id="974599777">
          <w:marLeft w:val="0"/>
          <w:marRight w:val="0"/>
          <w:marTop w:val="0"/>
          <w:marBottom w:val="0"/>
          <w:divBdr>
            <w:top w:val="none" w:sz="0" w:space="0" w:color="auto"/>
            <w:left w:val="none" w:sz="0" w:space="0" w:color="auto"/>
            <w:bottom w:val="none" w:sz="0" w:space="0" w:color="auto"/>
            <w:right w:val="none" w:sz="0" w:space="0" w:color="auto"/>
          </w:divBdr>
        </w:div>
        <w:div w:id="807477887">
          <w:marLeft w:val="0"/>
          <w:marRight w:val="0"/>
          <w:marTop w:val="0"/>
          <w:marBottom w:val="0"/>
          <w:divBdr>
            <w:top w:val="none" w:sz="0" w:space="0" w:color="auto"/>
            <w:left w:val="none" w:sz="0" w:space="0" w:color="auto"/>
            <w:bottom w:val="none" w:sz="0" w:space="0" w:color="auto"/>
            <w:right w:val="none" w:sz="0" w:space="0" w:color="auto"/>
          </w:divBdr>
        </w:div>
        <w:div w:id="1669016060">
          <w:marLeft w:val="0"/>
          <w:marRight w:val="0"/>
          <w:marTop w:val="0"/>
          <w:marBottom w:val="0"/>
          <w:divBdr>
            <w:top w:val="none" w:sz="0" w:space="0" w:color="auto"/>
            <w:left w:val="none" w:sz="0" w:space="0" w:color="auto"/>
            <w:bottom w:val="none" w:sz="0" w:space="0" w:color="auto"/>
            <w:right w:val="none" w:sz="0" w:space="0" w:color="auto"/>
          </w:divBdr>
        </w:div>
        <w:div w:id="833028923">
          <w:marLeft w:val="0"/>
          <w:marRight w:val="0"/>
          <w:marTop w:val="0"/>
          <w:marBottom w:val="0"/>
          <w:divBdr>
            <w:top w:val="none" w:sz="0" w:space="0" w:color="auto"/>
            <w:left w:val="none" w:sz="0" w:space="0" w:color="auto"/>
            <w:bottom w:val="none" w:sz="0" w:space="0" w:color="auto"/>
            <w:right w:val="none" w:sz="0" w:space="0" w:color="auto"/>
          </w:divBdr>
        </w:div>
        <w:div w:id="2089378645">
          <w:marLeft w:val="0"/>
          <w:marRight w:val="0"/>
          <w:marTop w:val="0"/>
          <w:marBottom w:val="0"/>
          <w:divBdr>
            <w:top w:val="none" w:sz="0" w:space="0" w:color="auto"/>
            <w:left w:val="none" w:sz="0" w:space="0" w:color="auto"/>
            <w:bottom w:val="none" w:sz="0" w:space="0" w:color="auto"/>
            <w:right w:val="none" w:sz="0" w:space="0" w:color="auto"/>
          </w:divBdr>
        </w:div>
        <w:div w:id="1597521272">
          <w:marLeft w:val="0"/>
          <w:marRight w:val="0"/>
          <w:marTop w:val="0"/>
          <w:marBottom w:val="0"/>
          <w:divBdr>
            <w:top w:val="none" w:sz="0" w:space="0" w:color="auto"/>
            <w:left w:val="none" w:sz="0" w:space="0" w:color="auto"/>
            <w:bottom w:val="none" w:sz="0" w:space="0" w:color="auto"/>
            <w:right w:val="none" w:sz="0" w:space="0" w:color="auto"/>
          </w:divBdr>
        </w:div>
        <w:div w:id="1263761813">
          <w:marLeft w:val="0"/>
          <w:marRight w:val="0"/>
          <w:marTop w:val="0"/>
          <w:marBottom w:val="0"/>
          <w:divBdr>
            <w:top w:val="none" w:sz="0" w:space="0" w:color="auto"/>
            <w:left w:val="none" w:sz="0" w:space="0" w:color="auto"/>
            <w:bottom w:val="none" w:sz="0" w:space="0" w:color="auto"/>
            <w:right w:val="none" w:sz="0" w:space="0" w:color="auto"/>
          </w:divBdr>
        </w:div>
        <w:div w:id="1844934913">
          <w:marLeft w:val="0"/>
          <w:marRight w:val="0"/>
          <w:marTop w:val="0"/>
          <w:marBottom w:val="0"/>
          <w:divBdr>
            <w:top w:val="none" w:sz="0" w:space="0" w:color="auto"/>
            <w:left w:val="none" w:sz="0" w:space="0" w:color="auto"/>
            <w:bottom w:val="none" w:sz="0" w:space="0" w:color="auto"/>
            <w:right w:val="none" w:sz="0" w:space="0" w:color="auto"/>
          </w:divBdr>
        </w:div>
        <w:div w:id="1112670397">
          <w:marLeft w:val="0"/>
          <w:marRight w:val="0"/>
          <w:marTop w:val="0"/>
          <w:marBottom w:val="0"/>
          <w:divBdr>
            <w:top w:val="none" w:sz="0" w:space="0" w:color="auto"/>
            <w:left w:val="none" w:sz="0" w:space="0" w:color="auto"/>
            <w:bottom w:val="none" w:sz="0" w:space="0" w:color="auto"/>
            <w:right w:val="none" w:sz="0" w:space="0" w:color="auto"/>
          </w:divBdr>
        </w:div>
        <w:div w:id="1521623364">
          <w:marLeft w:val="0"/>
          <w:marRight w:val="0"/>
          <w:marTop w:val="0"/>
          <w:marBottom w:val="0"/>
          <w:divBdr>
            <w:top w:val="none" w:sz="0" w:space="0" w:color="auto"/>
            <w:left w:val="none" w:sz="0" w:space="0" w:color="auto"/>
            <w:bottom w:val="none" w:sz="0" w:space="0" w:color="auto"/>
            <w:right w:val="none" w:sz="0" w:space="0" w:color="auto"/>
          </w:divBdr>
        </w:div>
        <w:div w:id="804659534">
          <w:marLeft w:val="0"/>
          <w:marRight w:val="0"/>
          <w:marTop w:val="0"/>
          <w:marBottom w:val="0"/>
          <w:divBdr>
            <w:top w:val="none" w:sz="0" w:space="0" w:color="auto"/>
            <w:left w:val="none" w:sz="0" w:space="0" w:color="auto"/>
            <w:bottom w:val="none" w:sz="0" w:space="0" w:color="auto"/>
            <w:right w:val="none" w:sz="0" w:space="0" w:color="auto"/>
          </w:divBdr>
        </w:div>
        <w:div w:id="905803867">
          <w:marLeft w:val="0"/>
          <w:marRight w:val="0"/>
          <w:marTop w:val="0"/>
          <w:marBottom w:val="0"/>
          <w:divBdr>
            <w:top w:val="none" w:sz="0" w:space="0" w:color="auto"/>
            <w:left w:val="none" w:sz="0" w:space="0" w:color="auto"/>
            <w:bottom w:val="none" w:sz="0" w:space="0" w:color="auto"/>
            <w:right w:val="none" w:sz="0" w:space="0" w:color="auto"/>
          </w:divBdr>
        </w:div>
        <w:div w:id="1787962500">
          <w:marLeft w:val="0"/>
          <w:marRight w:val="0"/>
          <w:marTop w:val="0"/>
          <w:marBottom w:val="0"/>
          <w:divBdr>
            <w:top w:val="none" w:sz="0" w:space="0" w:color="auto"/>
            <w:left w:val="none" w:sz="0" w:space="0" w:color="auto"/>
            <w:bottom w:val="none" w:sz="0" w:space="0" w:color="auto"/>
            <w:right w:val="none" w:sz="0" w:space="0" w:color="auto"/>
          </w:divBdr>
        </w:div>
        <w:div w:id="1752509158">
          <w:marLeft w:val="0"/>
          <w:marRight w:val="0"/>
          <w:marTop w:val="0"/>
          <w:marBottom w:val="0"/>
          <w:divBdr>
            <w:top w:val="none" w:sz="0" w:space="0" w:color="auto"/>
            <w:left w:val="none" w:sz="0" w:space="0" w:color="auto"/>
            <w:bottom w:val="none" w:sz="0" w:space="0" w:color="auto"/>
            <w:right w:val="none" w:sz="0" w:space="0" w:color="auto"/>
          </w:divBdr>
        </w:div>
      </w:divsChild>
    </w:div>
    <w:div w:id="1483424404">
      <w:bodyDiv w:val="1"/>
      <w:marLeft w:val="0"/>
      <w:marRight w:val="0"/>
      <w:marTop w:val="0"/>
      <w:marBottom w:val="0"/>
      <w:divBdr>
        <w:top w:val="none" w:sz="0" w:space="0" w:color="auto"/>
        <w:left w:val="none" w:sz="0" w:space="0" w:color="auto"/>
        <w:bottom w:val="none" w:sz="0" w:space="0" w:color="auto"/>
        <w:right w:val="none" w:sz="0" w:space="0" w:color="auto"/>
      </w:divBdr>
      <w:divsChild>
        <w:div w:id="602617302">
          <w:marLeft w:val="0"/>
          <w:marRight w:val="0"/>
          <w:marTop w:val="0"/>
          <w:marBottom w:val="0"/>
          <w:divBdr>
            <w:top w:val="none" w:sz="0" w:space="0" w:color="auto"/>
            <w:left w:val="none" w:sz="0" w:space="0" w:color="auto"/>
            <w:bottom w:val="none" w:sz="0" w:space="0" w:color="auto"/>
            <w:right w:val="none" w:sz="0" w:space="0" w:color="auto"/>
          </w:divBdr>
          <w:divsChild>
            <w:div w:id="1264218264">
              <w:marLeft w:val="0"/>
              <w:marRight w:val="0"/>
              <w:marTop w:val="150"/>
              <w:marBottom w:val="75"/>
              <w:divBdr>
                <w:top w:val="single" w:sz="6" w:space="4" w:color="B2D1FF"/>
                <w:left w:val="single" w:sz="6" w:space="23" w:color="B2D1FF"/>
                <w:bottom w:val="single" w:sz="6" w:space="4" w:color="B2D1FF"/>
                <w:right w:val="single" w:sz="6" w:space="4" w:color="B2D1FF"/>
              </w:divBdr>
            </w:div>
          </w:divsChild>
        </w:div>
      </w:divsChild>
    </w:div>
    <w:div w:id="1516503487">
      <w:bodyDiv w:val="1"/>
      <w:marLeft w:val="0"/>
      <w:marRight w:val="0"/>
      <w:marTop w:val="0"/>
      <w:marBottom w:val="0"/>
      <w:divBdr>
        <w:top w:val="none" w:sz="0" w:space="0" w:color="auto"/>
        <w:left w:val="none" w:sz="0" w:space="0" w:color="auto"/>
        <w:bottom w:val="none" w:sz="0" w:space="0" w:color="auto"/>
        <w:right w:val="none" w:sz="0" w:space="0" w:color="auto"/>
      </w:divBdr>
    </w:div>
    <w:div w:id="1522938401">
      <w:bodyDiv w:val="1"/>
      <w:marLeft w:val="0"/>
      <w:marRight w:val="0"/>
      <w:marTop w:val="0"/>
      <w:marBottom w:val="0"/>
      <w:divBdr>
        <w:top w:val="none" w:sz="0" w:space="0" w:color="auto"/>
        <w:left w:val="none" w:sz="0" w:space="0" w:color="auto"/>
        <w:bottom w:val="none" w:sz="0" w:space="0" w:color="auto"/>
        <w:right w:val="none" w:sz="0" w:space="0" w:color="auto"/>
      </w:divBdr>
      <w:divsChild>
        <w:div w:id="1200707834">
          <w:marLeft w:val="0"/>
          <w:marRight w:val="0"/>
          <w:marTop w:val="0"/>
          <w:marBottom w:val="0"/>
          <w:divBdr>
            <w:top w:val="none" w:sz="0" w:space="0" w:color="auto"/>
            <w:left w:val="none" w:sz="0" w:space="0" w:color="auto"/>
            <w:bottom w:val="none" w:sz="0" w:space="0" w:color="auto"/>
            <w:right w:val="none" w:sz="0" w:space="0" w:color="auto"/>
          </w:divBdr>
        </w:div>
        <w:div w:id="499123966">
          <w:marLeft w:val="0"/>
          <w:marRight w:val="0"/>
          <w:marTop w:val="0"/>
          <w:marBottom w:val="0"/>
          <w:divBdr>
            <w:top w:val="none" w:sz="0" w:space="0" w:color="auto"/>
            <w:left w:val="none" w:sz="0" w:space="0" w:color="auto"/>
            <w:bottom w:val="none" w:sz="0" w:space="0" w:color="auto"/>
            <w:right w:val="none" w:sz="0" w:space="0" w:color="auto"/>
          </w:divBdr>
        </w:div>
        <w:div w:id="989790221">
          <w:marLeft w:val="0"/>
          <w:marRight w:val="0"/>
          <w:marTop w:val="0"/>
          <w:marBottom w:val="0"/>
          <w:divBdr>
            <w:top w:val="none" w:sz="0" w:space="0" w:color="auto"/>
            <w:left w:val="none" w:sz="0" w:space="0" w:color="auto"/>
            <w:bottom w:val="none" w:sz="0" w:space="0" w:color="auto"/>
            <w:right w:val="none" w:sz="0" w:space="0" w:color="auto"/>
          </w:divBdr>
        </w:div>
        <w:div w:id="1872957607">
          <w:marLeft w:val="0"/>
          <w:marRight w:val="0"/>
          <w:marTop w:val="0"/>
          <w:marBottom w:val="0"/>
          <w:divBdr>
            <w:top w:val="none" w:sz="0" w:space="0" w:color="auto"/>
            <w:left w:val="none" w:sz="0" w:space="0" w:color="auto"/>
            <w:bottom w:val="none" w:sz="0" w:space="0" w:color="auto"/>
            <w:right w:val="none" w:sz="0" w:space="0" w:color="auto"/>
          </w:divBdr>
        </w:div>
        <w:div w:id="1434745091">
          <w:marLeft w:val="0"/>
          <w:marRight w:val="0"/>
          <w:marTop w:val="0"/>
          <w:marBottom w:val="0"/>
          <w:divBdr>
            <w:top w:val="none" w:sz="0" w:space="0" w:color="auto"/>
            <w:left w:val="none" w:sz="0" w:space="0" w:color="auto"/>
            <w:bottom w:val="none" w:sz="0" w:space="0" w:color="auto"/>
            <w:right w:val="none" w:sz="0" w:space="0" w:color="auto"/>
          </w:divBdr>
        </w:div>
        <w:div w:id="640964253">
          <w:marLeft w:val="0"/>
          <w:marRight w:val="0"/>
          <w:marTop w:val="0"/>
          <w:marBottom w:val="0"/>
          <w:divBdr>
            <w:top w:val="none" w:sz="0" w:space="0" w:color="auto"/>
            <w:left w:val="none" w:sz="0" w:space="0" w:color="auto"/>
            <w:bottom w:val="none" w:sz="0" w:space="0" w:color="auto"/>
            <w:right w:val="none" w:sz="0" w:space="0" w:color="auto"/>
          </w:divBdr>
        </w:div>
        <w:div w:id="1785270618">
          <w:marLeft w:val="0"/>
          <w:marRight w:val="0"/>
          <w:marTop w:val="0"/>
          <w:marBottom w:val="0"/>
          <w:divBdr>
            <w:top w:val="none" w:sz="0" w:space="0" w:color="auto"/>
            <w:left w:val="none" w:sz="0" w:space="0" w:color="auto"/>
            <w:bottom w:val="none" w:sz="0" w:space="0" w:color="auto"/>
            <w:right w:val="none" w:sz="0" w:space="0" w:color="auto"/>
          </w:divBdr>
        </w:div>
        <w:div w:id="610018565">
          <w:marLeft w:val="0"/>
          <w:marRight w:val="0"/>
          <w:marTop w:val="0"/>
          <w:marBottom w:val="0"/>
          <w:divBdr>
            <w:top w:val="none" w:sz="0" w:space="0" w:color="auto"/>
            <w:left w:val="none" w:sz="0" w:space="0" w:color="auto"/>
            <w:bottom w:val="none" w:sz="0" w:space="0" w:color="auto"/>
            <w:right w:val="none" w:sz="0" w:space="0" w:color="auto"/>
          </w:divBdr>
        </w:div>
        <w:div w:id="925845792">
          <w:marLeft w:val="0"/>
          <w:marRight w:val="0"/>
          <w:marTop w:val="0"/>
          <w:marBottom w:val="0"/>
          <w:divBdr>
            <w:top w:val="none" w:sz="0" w:space="0" w:color="auto"/>
            <w:left w:val="none" w:sz="0" w:space="0" w:color="auto"/>
            <w:bottom w:val="none" w:sz="0" w:space="0" w:color="auto"/>
            <w:right w:val="none" w:sz="0" w:space="0" w:color="auto"/>
          </w:divBdr>
        </w:div>
        <w:div w:id="2021004681">
          <w:marLeft w:val="0"/>
          <w:marRight w:val="0"/>
          <w:marTop w:val="0"/>
          <w:marBottom w:val="0"/>
          <w:divBdr>
            <w:top w:val="none" w:sz="0" w:space="0" w:color="auto"/>
            <w:left w:val="none" w:sz="0" w:space="0" w:color="auto"/>
            <w:bottom w:val="none" w:sz="0" w:space="0" w:color="auto"/>
            <w:right w:val="none" w:sz="0" w:space="0" w:color="auto"/>
          </w:divBdr>
        </w:div>
        <w:div w:id="644165040">
          <w:marLeft w:val="0"/>
          <w:marRight w:val="0"/>
          <w:marTop w:val="0"/>
          <w:marBottom w:val="0"/>
          <w:divBdr>
            <w:top w:val="none" w:sz="0" w:space="0" w:color="auto"/>
            <w:left w:val="none" w:sz="0" w:space="0" w:color="auto"/>
            <w:bottom w:val="none" w:sz="0" w:space="0" w:color="auto"/>
            <w:right w:val="none" w:sz="0" w:space="0" w:color="auto"/>
          </w:divBdr>
        </w:div>
        <w:div w:id="1253516106">
          <w:marLeft w:val="0"/>
          <w:marRight w:val="0"/>
          <w:marTop w:val="0"/>
          <w:marBottom w:val="0"/>
          <w:divBdr>
            <w:top w:val="none" w:sz="0" w:space="0" w:color="auto"/>
            <w:left w:val="none" w:sz="0" w:space="0" w:color="auto"/>
            <w:bottom w:val="none" w:sz="0" w:space="0" w:color="auto"/>
            <w:right w:val="none" w:sz="0" w:space="0" w:color="auto"/>
          </w:divBdr>
        </w:div>
        <w:div w:id="1777941411">
          <w:marLeft w:val="0"/>
          <w:marRight w:val="0"/>
          <w:marTop w:val="0"/>
          <w:marBottom w:val="0"/>
          <w:divBdr>
            <w:top w:val="none" w:sz="0" w:space="0" w:color="auto"/>
            <w:left w:val="none" w:sz="0" w:space="0" w:color="auto"/>
            <w:bottom w:val="none" w:sz="0" w:space="0" w:color="auto"/>
            <w:right w:val="none" w:sz="0" w:space="0" w:color="auto"/>
          </w:divBdr>
        </w:div>
        <w:div w:id="1877155052">
          <w:marLeft w:val="0"/>
          <w:marRight w:val="0"/>
          <w:marTop w:val="0"/>
          <w:marBottom w:val="0"/>
          <w:divBdr>
            <w:top w:val="none" w:sz="0" w:space="0" w:color="auto"/>
            <w:left w:val="none" w:sz="0" w:space="0" w:color="auto"/>
            <w:bottom w:val="none" w:sz="0" w:space="0" w:color="auto"/>
            <w:right w:val="none" w:sz="0" w:space="0" w:color="auto"/>
          </w:divBdr>
        </w:div>
        <w:div w:id="688022894">
          <w:marLeft w:val="0"/>
          <w:marRight w:val="0"/>
          <w:marTop w:val="0"/>
          <w:marBottom w:val="0"/>
          <w:divBdr>
            <w:top w:val="none" w:sz="0" w:space="0" w:color="auto"/>
            <w:left w:val="none" w:sz="0" w:space="0" w:color="auto"/>
            <w:bottom w:val="none" w:sz="0" w:space="0" w:color="auto"/>
            <w:right w:val="none" w:sz="0" w:space="0" w:color="auto"/>
          </w:divBdr>
        </w:div>
        <w:div w:id="1499466382">
          <w:marLeft w:val="0"/>
          <w:marRight w:val="0"/>
          <w:marTop w:val="0"/>
          <w:marBottom w:val="0"/>
          <w:divBdr>
            <w:top w:val="none" w:sz="0" w:space="0" w:color="auto"/>
            <w:left w:val="none" w:sz="0" w:space="0" w:color="auto"/>
            <w:bottom w:val="none" w:sz="0" w:space="0" w:color="auto"/>
            <w:right w:val="none" w:sz="0" w:space="0" w:color="auto"/>
          </w:divBdr>
        </w:div>
        <w:div w:id="1942643884">
          <w:marLeft w:val="0"/>
          <w:marRight w:val="0"/>
          <w:marTop w:val="0"/>
          <w:marBottom w:val="0"/>
          <w:divBdr>
            <w:top w:val="none" w:sz="0" w:space="0" w:color="auto"/>
            <w:left w:val="none" w:sz="0" w:space="0" w:color="auto"/>
            <w:bottom w:val="none" w:sz="0" w:space="0" w:color="auto"/>
            <w:right w:val="none" w:sz="0" w:space="0" w:color="auto"/>
          </w:divBdr>
        </w:div>
        <w:div w:id="1107585012">
          <w:marLeft w:val="0"/>
          <w:marRight w:val="0"/>
          <w:marTop w:val="0"/>
          <w:marBottom w:val="0"/>
          <w:divBdr>
            <w:top w:val="none" w:sz="0" w:space="0" w:color="auto"/>
            <w:left w:val="none" w:sz="0" w:space="0" w:color="auto"/>
            <w:bottom w:val="none" w:sz="0" w:space="0" w:color="auto"/>
            <w:right w:val="none" w:sz="0" w:space="0" w:color="auto"/>
          </w:divBdr>
        </w:div>
        <w:div w:id="685138725">
          <w:marLeft w:val="0"/>
          <w:marRight w:val="0"/>
          <w:marTop w:val="0"/>
          <w:marBottom w:val="0"/>
          <w:divBdr>
            <w:top w:val="none" w:sz="0" w:space="0" w:color="auto"/>
            <w:left w:val="none" w:sz="0" w:space="0" w:color="auto"/>
            <w:bottom w:val="none" w:sz="0" w:space="0" w:color="auto"/>
            <w:right w:val="none" w:sz="0" w:space="0" w:color="auto"/>
          </w:divBdr>
        </w:div>
        <w:div w:id="513610423">
          <w:marLeft w:val="0"/>
          <w:marRight w:val="0"/>
          <w:marTop w:val="0"/>
          <w:marBottom w:val="0"/>
          <w:divBdr>
            <w:top w:val="none" w:sz="0" w:space="0" w:color="auto"/>
            <w:left w:val="none" w:sz="0" w:space="0" w:color="auto"/>
            <w:bottom w:val="none" w:sz="0" w:space="0" w:color="auto"/>
            <w:right w:val="none" w:sz="0" w:space="0" w:color="auto"/>
          </w:divBdr>
        </w:div>
        <w:div w:id="1974364930">
          <w:marLeft w:val="0"/>
          <w:marRight w:val="0"/>
          <w:marTop w:val="0"/>
          <w:marBottom w:val="0"/>
          <w:divBdr>
            <w:top w:val="none" w:sz="0" w:space="0" w:color="auto"/>
            <w:left w:val="none" w:sz="0" w:space="0" w:color="auto"/>
            <w:bottom w:val="none" w:sz="0" w:space="0" w:color="auto"/>
            <w:right w:val="none" w:sz="0" w:space="0" w:color="auto"/>
          </w:divBdr>
        </w:div>
      </w:divsChild>
    </w:div>
    <w:div w:id="1543253147">
      <w:bodyDiv w:val="1"/>
      <w:marLeft w:val="0"/>
      <w:marRight w:val="0"/>
      <w:marTop w:val="0"/>
      <w:marBottom w:val="0"/>
      <w:divBdr>
        <w:top w:val="none" w:sz="0" w:space="0" w:color="auto"/>
        <w:left w:val="none" w:sz="0" w:space="0" w:color="auto"/>
        <w:bottom w:val="none" w:sz="0" w:space="0" w:color="auto"/>
        <w:right w:val="none" w:sz="0" w:space="0" w:color="auto"/>
      </w:divBdr>
    </w:div>
    <w:div w:id="1658420252">
      <w:bodyDiv w:val="1"/>
      <w:marLeft w:val="0"/>
      <w:marRight w:val="0"/>
      <w:marTop w:val="0"/>
      <w:marBottom w:val="0"/>
      <w:divBdr>
        <w:top w:val="none" w:sz="0" w:space="0" w:color="auto"/>
        <w:left w:val="none" w:sz="0" w:space="0" w:color="auto"/>
        <w:bottom w:val="none" w:sz="0" w:space="0" w:color="auto"/>
        <w:right w:val="none" w:sz="0" w:space="0" w:color="auto"/>
      </w:divBdr>
    </w:div>
    <w:div w:id="1748502882">
      <w:bodyDiv w:val="1"/>
      <w:marLeft w:val="0"/>
      <w:marRight w:val="0"/>
      <w:marTop w:val="0"/>
      <w:marBottom w:val="0"/>
      <w:divBdr>
        <w:top w:val="none" w:sz="0" w:space="0" w:color="auto"/>
        <w:left w:val="none" w:sz="0" w:space="0" w:color="auto"/>
        <w:bottom w:val="none" w:sz="0" w:space="0" w:color="auto"/>
        <w:right w:val="none" w:sz="0" w:space="0" w:color="auto"/>
      </w:divBdr>
      <w:divsChild>
        <w:div w:id="1634017509">
          <w:marLeft w:val="0"/>
          <w:marRight w:val="0"/>
          <w:marTop w:val="0"/>
          <w:marBottom w:val="0"/>
          <w:divBdr>
            <w:top w:val="none" w:sz="0" w:space="0" w:color="auto"/>
            <w:left w:val="none" w:sz="0" w:space="0" w:color="auto"/>
            <w:bottom w:val="none" w:sz="0" w:space="0" w:color="auto"/>
            <w:right w:val="none" w:sz="0" w:space="0" w:color="auto"/>
          </w:divBdr>
        </w:div>
        <w:div w:id="281497612">
          <w:marLeft w:val="0"/>
          <w:marRight w:val="0"/>
          <w:marTop w:val="0"/>
          <w:marBottom w:val="0"/>
          <w:divBdr>
            <w:top w:val="none" w:sz="0" w:space="0" w:color="auto"/>
            <w:left w:val="none" w:sz="0" w:space="0" w:color="auto"/>
            <w:bottom w:val="none" w:sz="0" w:space="0" w:color="auto"/>
            <w:right w:val="none" w:sz="0" w:space="0" w:color="auto"/>
          </w:divBdr>
        </w:div>
        <w:div w:id="1933081240">
          <w:marLeft w:val="0"/>
          <w:marRight w:val="0"/>
          <w:marTop w:val="0"/>
          <w:marBottom w:val="0"/>
          <w:divBdr>
            <w:top w:val="none" w:sz="0" w:space="0" w:color="auto"/>
            <w:left w:val="none" w:sz="0" w:space="0" w:color="auto"/>
            <w:bottom w:val="none" w:sz="0" w:space="0" w:color="auto"/>
            <w:right w:val="none" w:sz="0" w:space="0" w:color="auto"/>
          </w:divBdr>
        </w:div>
        <w:div w:id="881668978">
          <w:marLeft w:val="0"/>
          <w:marRight w:val="0"/>
          <w:marTop w:val="0"/>
          <w:marBottom w:val="0"/>
          <w:divBdr>
            <w:top w:val="none" w:sz="0" w:space="0" w:color="auto"/>
            <w:left w:val="none" w:sz="0" w:space="0" w:color="auto"/>
            <w:bottom w:val="none" w:sz="0" w:space="0" w:color="auto"/>
            <w:right w:val="none" w:sz="0" w:space="0" w:color="auto"/>
          </w:divBdr>
        </w:div>
        <w:div w:id="917010403">
          <w:marLeft w:val="0"/>
          <w:marRight w:val="0"/>
          <w:marTop w:val="0"/>
          <w:marBottom w:val="0"/>
          <w:divBdr>
            <w:top w:val="none" w:sz="0" w:space="0" w:color="auto"/>
            <w:left w:val="none" w:sz="0" w:space="0" w:color="auto"/>
            <w:bottom w:val="none" w:sz="0" w:space="0" w:color="auto"/>
            <w:right w:val="none" w:sz="0" w:space="0" w:color="auto"/>
          </w:divBdr>
        </w:div>
        <w:div w:id="1980525877">
          <w:marLeft w:val="0"/>
          <w:marRight w:val="0"/>
          <w:marTop w:val="0"/>
          <w:marBottom w:val="0"/>
          <w:divBdr>
            <w:top w:val="none" w:sz="0" w:space="0" w:color="auto"/>
            <w:left w:val="none" w:sz="0" w:space="0" w:color="auto"/>
            <w:bottom w:val="none" w:sz="0" w:space="0" w:color="auto"/>
            <w:right w:val="none" w:sz="0" w:space="0" w:color="auto"/>
          </w:divBdr>
        </w:div>
        <w:div w:id="871920385">
          <w:marLeft w:val="0"/>
          <w:marRight w:val="0"/>
          <w:marTop w:val="0"/>
          <w:marBottom w:val="0"/>
          <w:divBdr>
            <w:top w:val="none" w:sz="0" w:space="0" w:color="auto"/>
            <w:left w:val="none" w:sz="0" w:space="0" w:color="auto"/>
            <w:bottom w:val="none" w:sz="0" w:space="0" w:color="auto"/>
            <w:right w:val="none" w:sz="0" w:space="0" w:color="auto"/>
          </w:divBdr>
        </w:div>
        <w:div w:id="449015691">
          <w:marLeft w:val="0"/>
          <w:marRight w:val="0"/>
          <w:marTop w:val="0"/>
          <w:marBottom w:val="0"/>
          <w:divBdr>
            <w:top w:val="none" w:sz="0" w:space="0" w:color="auto"/>
            <w:left w:val="none" w:sz="0" w:space="0" w:color="auto"/>
            <w:bottom w:val="none" w:sz="0" w:space="0" w:color="auto"/>
            <w:right w:val="none" w:sz="0" w:space="0" w:color="auto"/>
          </w:divBdr>
        </w:div>
        <w:div w:id="1672751974">
          <w:marLeft w:val="0"/>
          <w:marRight w:val="0"/>
          <w:marTop w:val="0"/>
          <w:marBottom w:val="0"/>
          <w:divBdr>
            <w:top w:val="none" w:sz="0" w:space="0" w:color="auto"/>
            <w:left w:val="none" w:sz="0" w:space="0" w:color="auto"/>
            <w:bottom w:val="none" w:sz="0" w:space="0" w:color="auto"/>
            <w:right w:val="none" w:sz="0" w:space="0" w:color="auto"/>
          </w:divBdr>
        </w:div>
        <w:div w:id="1911501592">
          <w:marLeft w:val="0"/>
          <w:marRight w:val="0"/>
          <w:marTop w:val="0"/>
          <w:marBottom w:val="0"/>
          <w:divBdr>
            <w:top w:val="none" w:sz="0" w:space="0" w:color="auto"/>
            <w:left w:val="none" w:sz="0" w:space="0" w:color="auto"/>
            <w:bottom w:val="none" w:sz="0" w:space="0" w:color="auto"/>
            <w:right w:val="none" w:sz="0" w:space="0" w:color="auto"/>
          </w:divBdr>
        </w:div>
        <w:div w:id="724649180">
          <w:marLeft w:val="0"/>
          <w:marRight w:val="0"/>
          <w:marTop w:val="0"/>
          <w:marBottom w:val="0"/>
          <w:divBdr>
            <w:top w:val="none" w:sz="0" w:space="0" w:color="auto"/>
            <w:left w:val="none" w:sz="0" w:space="0" w:color="auto"/>
            <w:bottom w:val="none" w:sz="0" w:space="0" w:color="auto"/>
            <w:right w:val="none" w:sz="0" w:space="0" w:color="auto"/>
          </w:divBdr>
        </w:div>
        <w:div w:id="1407728247">
          <w:marLeft w:val="0"/>
          <w:marRight w:val="0"/>
          <w:marTop w:val="0"/>
          <w:marBottom w:val="0"/>
          <w:divBdr>
            <w:top w:val="none" w:sz="0" w:space="0" w:color="auto"/>
            <w:left w:val="none" w:sz="0" w:space="0" w:color="auto"/>
            <w:bottom w:val="none" w:sz="0" w:space="0" w:color="auto"/>
            <w:right w:val="none" w:sz="0" w:space="0" w:color="auto"/>
          </w:divBdr>
        </w:div>
        <w:div w:id="36245847">
          <w:marLeft w:val="0"/>
          <w:marRight w:val="0"/>
          <w:marTop w:val="0"/>
          <w:marBottom w:val="0"/>
          <w:divBdr>
            <w:top w:val="none" w:sz="0" w:space="0" w:color="auto"/>
            <w:left w:val="none" w:sz="0" w:space="0" w:color="auto"/>
            <w:bottom w:val="none" w:sz="0" w:space="0" w:color="auto"/>
            <w:right w:val="none" w:sz="0" w:space="0" w:color="auto"/>
          </w:divBdr>
        </w:div>
        <w:div w:id="929891792">
          <w:marLeft w:val="0"/>
          <w:marRight w:val="0"/>
          <w:marTop w:val="0"/>
          <w:marBottom w:val="0"/>
          <w:divBdr>
            <w:top w:val="none" w:sz="0" w:space="0" w:color="auto"/>
            <w:left w:val="none" w:sz="0" w:space="0" w:color="auto"/>
            <w:bottom w:val="none" w:sz="0" w:space="0" w:color="auto"/>
            <w:right w:val="none" w:sz="0" w:space="0" w:color="auto"/>
          </w:divBdr>
        </w:div>
        <w:div w:id="128522902">
          <w:marLeft w:val="0"/>
          <w:marRight w:val="0"/>
          <w:marTop w:val="0"/>
          <w:marBottom w:val="0"/>
          <w:divBdr>
            <w:top w:val="none" w:sz="0" w:space="0" w:color="auto"/>
            <w:left w:val="none" w:sz="0" w:space="0" w:color="auto"/>
            <w:bottom w:val="none" w:sz="0" w:space="0" w:color="auto"/>
            <w:right w:val="none" w:sz="0" w:space="0" w:color="auto"/>
          </w:divBdr>
        </w:div>
        <w:div w:id="101920459">
          <w:marLeft w:val="0"/>
          <w:marRight w:val="0"/>
          <w:marTop w:val="0"/>
          <w:marBottom w:val="0"/>
          <w:divBdr>
            <w:top w:val="none" w:sz="0" w:space="0" w:color="auto"/>
            <w:left w:val="none" w:sz="0" w:space="0" w:color="auto"/>
            <w:bottom w:val="none" w:sz="0" w:space="0" w:color="auto"/>
            <w:right w:val="none" w:sz="0" w:space="0" w:color="auto"/>
          </w:divBdr>
        </w:div>
        <w:div w:id="784733647">
          <w:marLeft w:val="0"/>
          <w:marRight w:val="0"/>
          <w:marTop w:val="0"/>
          <w:marBottom w:val="0"/>
          <w:divBdr>
            <w:top w:val="none" w:sz="0" w:space="0" w:color="auto"/>
            <w:left w:val="none" w:sz="0" w:space="0" w:color="auto"/>
            <w:bottom w:val="none" w:sz="0" w:space="0" w:color="auto"/>
            <w:right w:val="none" w:sz="0" w:space="0" w:color="auto"/>
          </w:divBdr>
        </w:div>
        <w:div w:id="576019268">
          <w:marLeft w:val="0"/>
          <w:marRight w:val="0"/>
          <w:marTop w:val="0"/>
          <w:marBottom w:val="0"/>
          <w:divBdr>
            <w:top w:val="none" w:sz="0" w:space="0" w:color="auto"/>
            <w:left w:val="none" w:sz="0" w:space="0" w:color="auto"/>
            <w:bottom w:val="none" w:sz="0" w:space="0" w:color="auto"/>
            <w:right w:val="none" w:sz="0" w:space="0" w:color="auto"/>
          </w:divBdr>
        </w:div>
        <w:div w:id="1606884512">
          <w:marLeft w:val="0"/>
          <w:marRight w:val="0"/>
          <w:marTop w:val="0"/>
          <w:marBottom w:val="0"/>
          <w:divBdr>
            <w:top w:val="none" w:sz="0" w:space="0" w:color="auto"/>
            <w:left w:val="none" w:sz="0" w:space="0" w:color="auto"/>
            <w:bottom w:val="none" w:sz="0" w:space="0" w:color="auto"/>
            <w:right w:val="none" w:sz="0" w:space="0" w:color="auto"/>
          </w:divBdr>
        </w:div>
        <w:div w:id="1006980036">
          <w:marLeft w:val="0"/>
          <w:marRight w:val="0"/>
          <w:marTop w:val="0"/>
          <w:marBottom w:val="0"/>
          <w:divBdr>
            <w:top w:val="none" w:sz="0" w:space="0" w:color="auto"/>
            <w:left w:val="none" w:sz="0" w:space="0" w:color="auto"/>
            <w:bottom w:val="none" w:sz="0" w:space="0" w:color="auto"/>
            <w:right w:val="none" w:sz="0" w:space="0" w:color="auto"/>
          </w:divBdr>
        </w:div>
        <w:div w:id="890770276">
          <w:marLeft w:val="0"/>
          <w:marRight w:val="0"/>
          <w:marTop w:val="0"/>
          <w:marBottom w:val="0"/>
          <w:divBdr>
            <w:top w:val="none" w:sz="0" w:space="0" w:color="auto"/>
            <w:left w:val="none" w:sz="0" w:space="0" w:color="auto"/>
            <w:bottom w:val="none" w:sz="0" w:space="0" w:color="auto"/>
            <w:right w:val="none" w:sz="0" w:space="0" w:color="auto"/>
          </w:divBdr>
        </w:div>
        <w:div w:id="1988435111">
          <w:marLeft w:val="0"/>
          <w:marRight w:val="0"/>
          <w:marTop w:val="0"/>
          <w:marBottom w:val="0"/>
          <w:divBdr>
            <w:top w:val="none" w:sz="0" w:space="0" w:color="auto"/>
            <w:left w:val="none" w:sz="0" w:space="0" w:color="auto"/>
            <w:bottom w:val="none" w:sz="0" w:space="0" w:color="auto"/>
            <w:right w:val="none" w:sz="0" w:space="0" w:color="auto"/>
          </w:divBdr>
        </w:div>
        <w:div w:id="1331567932">
          <w:marLeft w:val="0"/>
          <w:marRight w:val="0"/>
          <w:marTop w:val="0"/>
          <w:marBottom w:val="0"/>
          <w:divBdr>
            <w:top w:val="none" w:sz="0" w:space="0" w:color="auto"/>
            <w:left w:val="none" w:sz="0" w:space="0" w:color="auto"/>
            <w:bottom w:val="none" w:sz="0" w:space="0" w:color="auto"/>
            <w:right w:val="none" w:sz="0" w:space="0" w:color="auto"/>
          </w:divBdr>
        </w:div>
        <w:div w:id="198978963">
          <w:marLeft w:val="0"/>
          <w:marRight w:val="0"/>
          <w:marTop w:val="0"/>
          <w:marBottom w:val="0"/>
          <w:divBdr>
            <w:top w:val="none" w:sz="0" w:space="0" w:color="auto"/>
            <w:left w:val="none" w:sz="0" w:space="0" w:color="auto"/>
            <w:bottom w:val="none" w:sz="0" w:space="0" w:color="auto"/>
            <w:right w:val="none" w:sz="0" w:space="0" w:color="auto"/>
          </w:divBdr>
        </w:div>
      </w:divsChild>
    </w:div>
    <w:div w:id="1763456009">
      <w:bodyDiv w:val="1"/>
      <w:marLeft w:val="0"/>
      <w:marRight w:val="0"/>
      <w:marTop w:val="0"/>
      <w:marBottom w:val="0"/>
      <w:divBdr>
        <w:top w:val="none" w:sz="0" w:space="0" w:color="auto"/>
        <w:left w:val="none" w:sz="0" w:space="0" w:color="auto"/>
        <w:bottom w:val="none" w:sz="0" w:space="0" w:color="auto"/>
        <w:right w:val="none" w:sz="0" w:space="0" w:color="auto"/>
      </w:divBdr>
    </w:div>
    <w:div w:id="2128312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8.png"/><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image" Target="media/image5.png"/><Relationship Id="rId25" Type="http://schemas.openxmlformats.org/officeDocument/2006/relationships/image" Target="media/image12.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oleObject" Target="embeddings/oleObject1.bin"/><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image" Target="media/image11.png"/><Relationship Id="rId5" Type="http://schemas.microsoft.com/office/2007/relationships/stylesWithEffects" Target="stylesWithEffects.xml"/><Relationship Id="rId15" Type="http://schemas.openxmlformats.org/officeDocument/2006/relationships/image" Target="media/image3.png"/><Relationship Id="rId23" Type="http://schemas.openxmlformats.org/officeDocument/2006/relationships/image" Target="media/image10.png"/><Relationship Id="rId28"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2.png"/><Relationship Id="rId22" Type="http://schemas.openxmlformats.org/officeDocument/2006/relationships/image" Target="media/image9.png"/><Relationship Id="rId27"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dtomasza\Desktop\Plantillas%20De%20Proyecto\SAP\Revisadas\SAP-TMPL-ENGN-011-05-V01%20-%20DT%20Diccionario%20de%20datos.dot"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C6C5D806F4E432888FA0F6150F009B6"/>
        <w:category>
          <w:name w:val="General"/>
          <w:gallery w:val="placeholder"/>
        </w:category>
        <w:types>
          <w:type w:val="bbPlcHdr"/>
        </w:types>
        <w:behaviors>
          <w:behavior w:val="content"/>
        </w:behaviors>
        <w:guid w:val="{15DB2036-1F57-4CF9-991C-8305E14F4F8F}"/>
      </w:docPartPr>
      <w:docPartBody>
        <w:p w:rsidR="00056565" w:rsidRDefault="00912DCA" w:rsidP="00912DCA">
          <w:pPr>
            <w:pStyle w:val="2C6C5D806F4E432888FA0F6150F009B6"/>
          </w:pPr>
          <w:r>
            <w:rPr>
              <w:rFonts w:asciiTheme="majorHAnsi" w:eastAsiaTheme="majorEastAsia" w:hAnsiTheme="majorHAnsi" w:cstheme="majorBidi"/>
              <w:sz w:val="80"/>
              <w:szCs w:val="80"/>
            </w:rPr>
            <w:t>[Escriba el título del documento]</w:t>
          </w:r>
        </w:p>
      </w:docPartBody>
    </w:docPart>
    <w:docPart>
      <w:docPartPr>
        <w:name w:val="A0AA0C57CCC4440285C966C0468232E8"/>
        <w:category>
          <w:name w:val="General"/>
          <w:gallery w:val="placeholder"/>
        </w:category>
        <w:types>
          <w:type w:val="bbPlcHdr"/>
        </w:types>
        <w:behaviors>
          <w:behavior w:val="content"/>
        </w:behaviors>
        <w:guid w:val="{1A8F6F1E-6DA6-42F6-856D-4A6AEEC23408}"/>
      </w:docPartPr>
      <w:docPartBody>
        <w:p w:rsidR="00056565" w:rsidRDefault="00912DCA" w:rsidP="00912DCA">
          <w:pPr>
            <w:pStyle w:val="A0AA0C57CCC4440285C966C0468232E8"/>
          </w:pPr>
          <w:r>
            <w:rPr>
              <w:rFonts w:asciiTheme="majorHAnsi" w:eastAsiaTheme="majorEastAsia" w:hAnsiTheme="majorHAnsi" w:cstheme="majorBidi"/>
              <w:sz w:val="44"/>
              <w:szCs w:val="44"/>
            </w:rPr>
            <w:t>[Escriba el subtítulo del documento]</w:t>
          </w:r>
        </w:p>
      </w:docPartBody>
    </w:docPart>
    <w:docPart>
      <w:docPartPr>
        <w:name w:val="F25F0AD9B00245A8B469A3AF4B5BFD41"/>
        <w:category>
          <w:name w:val="General"/>
          <w:gallery w:val="placeholder"/>
        </w:category>
        <w:types>
          <w:type w:val="bbPlcHdr"/>
        </w:types>
        <w:behaviors>
          <w:behavior w:val="content"/>
        </w:behaviors>
        <w:guid w:val="{2EF7685D-374B-42A5-858D-9A52C6E148CE}"/>
      </w:docPartPr>
      <w:docPartBody>
        <w:p w:rsidR="00056565" w:rsidRDefault="00912DCA" w:rsidP="00912DCA">
          <w:pPr>
            <w:pStyle w:val="F25F0AD9B00245A8B469A3AF4B5BFD41"/>
          </w:pPr>
          <w:r>
            <w:rPr>
              <w:b/>
              <w:bCs/>
            </w:rPr>
            <w:t>[Seleccione la fecha]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5C3D"/>
    <w:rsid w:val="00011F3C"/>
    <w:rsid w:val="00056565"/>
    <w:rsid w:val="000745ED"/>
    <w:rsid w:val="000D1F49"/>
    <w:rsid w:val="000D28B5"/>
    <w:rsid w:val="001031BC"/>
    <w:rsid w:val="00156E49"/>
    <w:rsid w:val="001A128E"/>
    <w:rsid w:val="001E18B9"/>
    <w:rsid w:val="00242A1B"/>
    <w:rsid w:val="002A3BFB"/>
    <w:rsid w:val="002D7643"/>
    <w:rsid w:val="00397B6D"/>
    <w:rsid w:val="003E23A5"/>
    <w:rsid w:val="0049459D"/>
    <w:rsid w:val="004D3141"/>
    <w:rsid w:val="00507F96"/>
    <w:rsid w:val="00591711"/>
    <w:rsid w:val="00596451"/>
    <w:rsid w:val="005C4301"/>
    <w:rsid w:val="00655F33"/>
    <w:rsid w:val="00664965"/>
    <w:rsid w:val="00697DC9"/>
    <w:rsid w:val="00702909"/>
    <w:rsid w:val="007F14E0"/>
    <w:rsid w:val="00865FD8"/>
    <w:rsid w:val="008E120D"/>
    <w:rsid w:val="008F62AE"/>
    <w:rsid w:val="00912DCA"/>
    <w:rsid w:val="00925C3D"/>
    <w:rsid w:val="009343B3"/>
    <w:rsid w:val="00A63680"/>
    <w:rsid w:val="00A83898"/>
    <w:rsid w:val="00B631AE"/>
    <w:rsid w:val="00BB6885"/>
    <w:rsid w:val="00CC3BD7"/>
    <w:rsid w:val="00D275CC"/>
    <w:rsid w:val="00D47B60"/>
    <w:rsid w:val="00D63D5C"/>
    <w:rsid w:val="00DD21E9"/>
    <w:rsid w:val="00E1091A"/>
    <w:rsid w:val="00E64DE1"/>
    <w:rsid w:val="00E6617B"/>
    <w:rsid w:val="00EC594A"/>
    <w:rsid w:val="00EE1C38"/>
    <w:rsid w:val="00EF6990"/>
    <w:rsid w:val="00F31627"/>
    <w:rsid w:val="00F422EF"/>
    <w:rsid w:val="00F94D73"/>
    <w:rsid w:val="00FA07BB"/>
    <w:rsid w:val="00FB3D7A"/>
    <w:rsid w:val="00FD279F"/>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ca-ES" w:eastAsia="ca-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Tipusdelletraperdefectedelpargraf">
    <w:name w:val="Default Paragraph Font"/>
    <w:uiPriority w:val="1"/>
    <w:semiHidden/>
    <w:unhideWhenUsed/>
  </w:style>
  <w:style w:type="table" w:default="1" w:styleId="Taulanormal">
    <w:name w:val="Normal Table"/>
    <w:uiPriority w:val="99"/>
    <w:semiHidden/>
    <w:unhideWhenUsed/>
    <w:tblPr>
      <w:tblInd w:w="0" w:type="dxa"/>
      <w:tblCellMar>
        <w:top w:w="0" w:type="dxa"/>
        <w:left w:w="108" w:type="dxa"/>
        <w:bottom w:w="0" w:type="dxa"/>
        <w:right w:w="108" w:type="dxa"/>
      </w:tblCellMar>
    </w:tblPr>
  </w:style>
  <w:style w:type="numbering" w:default="1" w:styleId="Sensellista">
    <w:name w:val="No List"/>
    <w:uiPriority w:val="99"/>
    <w:semiHidden/>
    <w:unhideWhenUsed/>
  </w:style>
  <w:style w:type="paragraph" w:customStyle="1" w:styleId="60C98091C2A441B491C7197351E70D54">
    <w:name w:val="60C98091C2A441B491C7197351E70D54"/>
    <w:rsid w:val="00925C3D"/>
  </w:style>
  <w:style w:type="paragraph" w:customStyle="1" w:styleId="FAA6A7B613C948AFB281EB62951DF4B1">
    <w:name w:val="FAA6A7B613C948AFB281EB62951DF4B1"/>
    <w:rsid w:val="00925C3D"/>
  </w:style>
  <w:style w:type="paragraph" w:customStyle="1" w:styleId="1E3CE275F5A64286B03FC24E91F6EFC5">
    <w:name w:val="1E3CE275F5A64286B03FC24E91F6EFC5"/>
    <w:rsid w:val="00925C3D"/>
  </w:style>
  <w:style w:type="paragraph" w:customStyle="1" w:styleId="DDA213BAF6EA41ECA9E04E26512B123D">
    <w:name w:val="DDA213BAF6EA41ECA9E04E26512B123D"/>
    <w:rsid w:val="005C4301"/>
  </w:style>
  <w:style w:type="paragraph" w:customStyle="1" w:styleId="CFB4A2B9ED8D4C20B07BC046283E3E36">
    <w:name w:val="CFB4A2B9ED8D4C20B07BC046283E3E36"/>
    <w:rsid w:val="005C4301"/>
  </w:style>
  <w:style w:type="paragraph" w:customStyle="1" w:styleId="BD0E3779C03C4CE4A2957F0AF29533CB">
    <w:name w:val="BD0E3779C03C4CE4A2957F0AF29533CB"/>
    <w:rsid w:val="005C4301"/>
  </w:style>
  <w:style w:type="paragraph" w:customStyle="1" w:styleId="C60471266E3B4997A01040361DAECF97">
    <w:name w:val="C60471266E3B4997A01040361DAECF97"/>
    <w:rsid w:val="00E64DE1"/>
  </w:style>
  <w:style w:type="paragraph" w:customStyle="1" w:styleId="DDA98F566A204F349CF22674D4F61EE0">
    <w:name w:val="DDA98F566A204F349CF22674D4F61EE0"/>
    <w:rsid w:val="00E64DE1"/>
  </w:style>
  <w:style w:type="paragraph" w:customStyle="1" w:styleId="1280972E1BC74B52B6C9524FB13AB396">
    <w:name w:val="1280972E1BC74B52B6C9524FB13AB396"/>
    <w:rsid w:val="00E64DE1"/>
  </w:style>
  <w:style w:type="paragraph" w:customStyle="1" w:styleId="93CBF9CB4FAD40F387199AF44E016F4B">
    <w:name w:val="93CBF9CB4FAD40F387199AF44E016F4B"/>
    <w:rsid w:val="001A128E"/>
  </w:style>
  <w:style w:type="paragraph" w:customStyle="1" w:styleId="ECE99ED642B8495F86C571C15E09AB0E">
    <w:name w:val="ECE99ED642B8495F86C571C15E09AB0E"/>
    <w:rsid w:val="001A128E"/>
  </w:style>
  <w:style w:type="paragraph" w:customStyle="1" w:styleId="66EA7C3870E14E239A753D65C37D950D">
    <w:name w:val="66EA7C3870E14E239A753D65C37D950D"/>
    <w:rsid w:val="001A128E"/>
  </w:style>
  <w:style w:type="paragraph" w:customStyle="1" w:styleId="2C6C5D806F4E432888FA0F6150F009B6">
    <w:name w:val="2C6C5D806F4E432888FA0F6150F009B6"/>
    <w:rsid w:val="00912DCA"/>
  </w:style>
  <w:style w:type="paragraph" w:customStyle="1" w:styleId="A0AA0C57CCC4440285C966C0468232E8">
    <w:name w:val="A0AA0C57CCC4440285C966C0468232E8"/>
    <w:rsid w:val="00912DCA"/>
  </w:style>
  <w:style w:type="paragraph" w:customStyle="1" w:styleId="F25F0AD9B00245A8B469A3AF4B5BFD41">
    <w:name w:val="F25F0AD9B00245A8B469A3AF4B5BFD41"/>
    <w:rsid w:val="00912DCA"/>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ca-ES" w:eastAsia="ca-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Tipusdelletraperdefectedelpargraf">
    <w:name w:val="Default Paragraph Font"/>
    <w:uiPriority w:val="1"/>
    <w:semiHidden/>
    <w:unhideWhenUsed/>
  </w:style>
  <w:style w:type="table" w:default="1" w:styleId="Taulanormal">
    <w:name w:val="Normal Table"/>
    <w:uiPriority w:val="99"/>
    <w:semiHidden/>
    <w:unhideWhenUsed/>
    <w:tblPr>
      <w:tblInd w:w="0" w:type="dxa"/>
      <w:tblCellMar>
        <w:top w:w="0" w:type="dxa"/>
        <w:left w:w="108" w:type="dxa"/>
        <w:bottom w:w="0" w:type="dxa"/>
        <w:right w:w="108" w:type="dxa"/>
      </w:tblCellMar>
    </w:tblPr>
  </w:style>
  <w:style w:type="numbering" w:default="1" w:styleId="Sensellista">
    <w:name w:val="No List"/>
    <w:uiPriority w:val="99"/>
    <w:semiHidden/>
    <w:unhideWhenUsed/>
  </w:style>
  <w:style w:type="paragraph" w:customStyle="1" w:styleId="60C98091C2A441B491C7197351E70D54">
    <w:name w:val="60C98091C2A441B491C7197351E70D54"/>
    <w:rsid w:val="00925C3D"/>
  </w:style>
  <w:style w:type="paragraph" w:customStyle="1" w:styleId="FAA6A7B613C948AFB281EB62951DF4B1">
    <w:name w:val="FAA6A7B613C948AFB281EB62951DF4B1"/>
    <w:rsid w:val="00925C3D"/>
  </w:style>
  <w:style w:type="paragraph" w:customStyle="1" w:styleId="1E3CE275F5A64286B03FC24E91F6EFC5">
    <w:name w:val="1E3CE275F5A64286B03FC24E91F6EFC5"/>
    <w:rsid w:val="00925C3D"/>
  </w:style>
  <w:style w:type="paragraph" w:customStyle="1" w:styleId="DDA213BAF6EA41ECA9E04E26512B123D">
    <w:name w:val="DDA213BAF6EA41ECA9E04E26512B123D"/>
    <w:rsid w:val="005C4301"/>
  </w:style>
  <w:style w:type="paragraph" w:customStyle="1" w:styleId="CFB4A2B9ED8D4C20B07BC046283E3E36">
    <w:name w:val="CFB4A2B9ED8D4C20B07BC046283E3E36"/>
    <w:rsid w:val="005C4301"/>
  </w:style>
  <w:style w:type="paragraph" w:customStyle="1" w:styleId="BD0E3779C03C4CE4A2957F0AF29533CB">
    <w:name w:val="BD0E3779C03C4CE4A2957F0AF29533CB"/>
    <w:rsid w:val="005C4301"/>
  </w:style>
  <w:style w:type="paragraph" w:customStyle="1" w:styleId="C60471266E3B4997A01040361DAECF97">
    <w:name w:val="C60471266E3B4997A01040361DAECF97"/>
    <w:rsid w:val="00E64DE1"/>
  </w:style>
  <w:style w:type="paragraph" w:customStyle="1" w:styleId="DDA98F566A204F349CF22674D4F61EE0">
    <w:name w:val="DDA98F566A204F349CF22674D4F61EE0"/>
    <w:rsid w:val="00E64DE1"/>
  </w:style>
  <w:style w:type="paragraph" w:customStyle="1" w:styleId="1280972E1BC74B52B6C9524FB13AB396">
    <w:name w:val="1280972E1BC74B52B6C9524FB13AB396"/>
    <w:rsid w:val="00E64DE1"/>
  </w:style>
  <w:style w:type="paragraph" w:customStyle="1" w:styleId="93CBF9CB4FAD40F387199AF44E016F4B">
    <w:name w:val="93CBF9CB4FAD40F387199AF44E016F4B"/>
    <w:rsid w:val="001A128E"/>
  </w:style>
  <w:style w:type="paragraph" w:customStyle="1" w:styleId="ECE99ED642B8495F86C571C15E09AB0E">
    <w:name w:val="ECE99ED642B8495F86C571C15E09AB0E"/>
    <w:rsid w:val="001A128E"/>
  </w:style>
  <w:style w:type="paragraph" w:customStyle="1" w:styleId="66EA7C3870E14E239A753D65C37D950D">
    <w:name w:val="66EA7C3870E14E239A753D65C37D950D"/>
    <w:rsid w:val="001A128E"/>
  </w:style>
  <w:style w:type="paragraph" w:customStyle="1" w:styleId="2C6C5D806F4E432888FA0F6150F009B6">
    <w:name w:val="2C6C5D806F4E432888FA0F6150F009B6"/>
    <w:rsid w:val="00912DCA"/>
  </w:style>
  <w:style w:type="paragraph" w:customStyle="1" w:styleId="A0AA0C57CCC4440285C966C0468232E8">
    <w:name w:val="A0AA0C57CCC4440285C966C0468232E8"/>
    <w:rsid w:val="00912DCA"/>
  </w:style>
  <w:style w:type="paragraph" w:customStyle="1" w:styleId="F25F0AD9B00245A8B469A3AF4B5BFD41">
    <w:name w:val="F25F0AD9B00245A8B469A3AF4B5BFD41"/>
    <w:rsid w:val="00912DC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2015-04-22T00:00:00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EC77980-9D00-44A0-A4F1-4437D1908B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SAP-TMPL-ENGN-011-05-V01 - DT Diccionario de datos.dot</Template>
  <TotalTime>14</TotalTime>
  <Pages>12</Pages>
  <Words>1116</Words>
  <Characters>6367</Characters>
  <Application>Microsoft Office Word</Application>
  <DocSecurity>0</DocSecurity>
  <Lines>53</Lines>
  <Paragraphs>14</Paragraphs>
  <ScaleCrop>false</ScaleCrop>
  <HeadingPairs>
    <vt:vector size="6" baseType="variant">
      <vt:variant>
        <vt:lpstr>Títol</vt:lpstr>
      </vt:variant>
      <vt:variant>
        <vt:i4>1</vt:i4>
      </vt:variant>
      <vt:variant>
        <vt:lpstr>Título</vt:lpstr>
      </vt:variant>
      <vt:variant>
        <vt:i4>1</vt:i4>
      </vt:variant>
      <vt:variant>
        <vt:lpstr>Title</vt:lpstr>
      </vt:variant>
      <vt:variant>
        <vt:i4>1</vt:i4>
      </vt:variant>
    </vt:vector>
  </HeadingPairs>
  <TitlesOfParts>
    <vt:vector size="3" baseType="lpstr">
      <vt:lpstr>Codi CMS</vt:lpstr>
      <vt:lpstr>Diseño Técnico: Listado</vt:lpstr>
      <vt:lpstr>Diseño Técnico: Listado</vt:lpstr>
    </vt:vector>
  </TitlesOfParts>
  <Company>Capgemini</Company>
  <LinksUpToDate>false</LinksUpToDate>
  <CharactersWithSpaces>7469</CharactersWithSpaces>
  <SharedDoc>false</SharedDoc>
  <HLinks>
    <vt:vector size="378" baseType="variant">
      <vt:variant>
        <vt:i4>1638460</vt:i4>
      </vt:variant>
      <vt:variant>
        <vt:i4>380</vt:i4>
      </vt:variant>
      <vt:variant>
        <vt:i4>0</vt:i4>
      </vt:variant>
      <vt:variant>
        <vt:i4>5</vt:i4>
      </vt:variant>
      <vt:variant>
        <vt:lpwstr/>
      </vt:variant>
      <vt:variant>
        <vt:lpwstr>_Toc299525573</vt:lpwstr>
      </vt:variant>
      <vt:variant>
        <vt:i4>1638460</vt:i4>
      </vt:variant>
      <vt:variant>
        <vt:i4>374</vt:i4>
      </vt:variant>
      <vt:variant>
        <vt:i4>0</vt:i4>
      </vt:variant>
      <vt:variant>
        <vt:i4>5</vt:i4>
      </vt:variant>
      <vt:variant>
        <vt:lpwstr/>
      </vt:variant>
      <vt:variant>
        <vt:lpwstr>_Toc299525572</vt:lpwstr>
      </vt:variant>
      <vt:variant>
        <vt:i4>1638460</vt:i4>
      </vt:variant>
      <vt:variant>
        <vt:i4>368</vt:i4>
      </vt:variant>
      <vt:variant>
        <vt:i4>0</vt:i4>
      </vt:variant>
      <vt:variant>
        <vt:i4>5</vt:i4>
      </vt:variant>
      <vt:variant>
        <vt:lpwstr/>
      </vt:variant>
      <vt:variant>
        <vt:lpwstr>_Toc299525571</vt:lpwstr>
      </vt:variant>
      <vt:variant>
        <vt:i4>1638460</vt:i4>
      </vt:variant>
      <vt:variant>
        <vt:i4>362</vt:i4>
      </vt:variant>
      <vt:variant>
        <vt:i4>0</vt:i4>
      </vt:variant>
      <vt:variant>
        <vt:i4>5</vt:i4>
      </vt:variant>
      <vt:variant>
        <vt:lpwstr/>
      </vt:variant>
      <vt:variant>
        <vt:lpwstr>_Toc299525570</vt:lpwstr>
      </vt:variant>
      <vt:variant>
        <vt:i4>1572924</vt:i4>
      </vt:variant>
      <vt:variant>
        <vt:i4>356</vt:i4>
      </vt:variant>
      <vt:variant>
        <vt:i4>0</vt:i4>
      </vt:variant>
      <vt:variant>
        <vt:i4>5</vt:i4>
      </vt:variant>
      <vt:variant>
        <vt:lpwstr/>
      </vt:variant>
      <vt:variant>
        <vt:lpwstr>_Toc299525569</vt:lpwstr>
      </vt:variant>
      <vt:variant>
        <vt:i4>1572924</vt:i4>
      </vt:variant>
      <vt:variant>
        <vt:i4>350</vt:i4>
      </vt:variant>
      <vt:variant>
        <vt:i4>0</vt:i4>
      </vt:variant>
      <vt:variant>
        <vt:i4>5</vt:i4>
      </vt:variant>
      <vt:variant>
        <vt:lpwstr/>
      </vt:variant>
      <vt:variant>
        <vt:lpwstr>_Toc299525568</vt:lpwstr>
      </vt:variant>
      <vt:variant>
        <vt:i4>1572924</vt:i4>
      </vt:variant>
      <vt:variant>
        <vt:i4>344</vt:i4>
      </vt:variant>
      <vt:variant>
        <vt:i4>0</vt:i4>
      </vt:variant>
      <vt:variant>
        <vt:i4>5</vt:i4>
      </vt:variant>
      <vt:variant>
        <vt:lpwstr/>
      </vt:variant>
      <vt:variant>
        <vt:lpwstr>_Toc299525567</vt:lpwstr>
      </vt:variant>
      <vt:variant>
        <vt:i4>1572924</vt:i4>
      </vt:variant>
      <vt:variant>
        <vt:i4>338</vt:i4>
      </vt:variant>
      <vt:variant>
        <vt:i4>0</vt:i4>
      </vt:variant>
      <vt:variant>
        <vt:i4>5</vt:i4>
      </vt:variant>
      <vt:variant>
        <vt:lpwstr/>
      </vt:variant>
      <vt:variant>
        <vt:lpwstr>_Toc299525566</vt:lpwstr>
      </vt:variant>
      <vt:variant>
        <vt:i4>1572924</vt:i4>
      </vt:variant>
      <vt:variant>
        <vt:i4>332</vt:i4>
      </vt:variant>
      <vt:variant>
        <vt:i4>0</vt:i4>
      </vt:variant>
      <vt:variant>
        <vt:i4>5</vt:i4>
      </vt:variant>
      <vt:variant>
        <vt:lpwstr/>
      </vt:variant>
      <vt:variant>
        <vt:lpwstr>_Toc299525565</vt:lpwstr>
      </vt:variant>
      <vt:variant>
        <vt:i4>1572924</vt:i4>
      </vt:variant>
      <vt:variant>
        <vt:i4>326</vt:i4>
      </vt:variant>
      <vt:variant>
        <vt:i4>0</vt:i4>
      </vt:variant>
      <vt:variant>
        <vt:i4>5</vt:i4>
      </vt:variant>
      <vt:variant>
        <vt:lpwstr/>
      </vt:variant>
      <vt:variant>
        <vt:lpwstr>_Toc299525564</vt:lpwstr>
      </vt:variant>
      <vt:variant>
        <vt:i4>1572924</vt:i4>
      </vt:variant>
      <vt:variant>
        <vt:i4>320</vt:i4>
      </vt:variant>
      <vt:variant>
        <vt:i4>0</vt:i4>
      </vt:variant>
      <vt:variant>
        <vt:i4>5</vt:i4>
      </vt:variant>
      <vt:variant>
        <vt:lpwstr/>
      </vt:variant>
      <vt:variant>
        <vt:lpwstr>_Toc299525563</vt:lpwstr>
      </vt:variant>
      <vt:variant>
        <vt:i4>1572924</vt:i4>
      </vt:variant>
      <vt:variant>
        <vt:i4>314</vt:i4>
      </vt:variant>
      <vt:variant>
        <vt:i4>0</vt:i4>
      </vt:variant>
      <vt:variant>
        <vt:i4>5</vt:i4>
      </vt:variant>
      <vt:variant>
        <vt:lpwstr/>
      </vt:variant>
      <vt:variant>
        <vt:lpwstr>_Toc299525562</vt:lpwstr>
      </vt:variant>
      <vt:variant>
        <vt:i4>1572924</vt:i4>
      </vt:variant>
      <vt:variant>
        <vt:i4>308</vt:i4>
      </vt:variant>
      <vt:variant>
        <vt:i4>0</vt:i4>
      </vt:variant>
      <vt:variant>
        <vt:i4>5</vt:i4>
      </vt:variant>
      <vt:variant>
        <vt:lpwstr/>
      </vt:variant>
      <vt:variant>
        <vt:lpwstr>_Toc299525561</vt:lpwstr>
      </vt:variant>
      <vt:variant>
        <vt:i4>1572924</vt:i4>
      </vt:variant>
      <vt:variant>
        <vt:i4>302</vt:i4>
      </vt:variant>
      <vt:variant>
        <vt:i4>0</vt:i4>
      </vt:variant>
      <vt:variant>
        <vt:i4>5</vt:i4>
      </vt:variant>
      <vt:variant>
        <vt:lpwstr/>
      </vt:variant>
      <vt:variant>
        <vt:lpwstr>_Toc299525560</vt:lpwstr>
      </vt:variant>
      <vt:variant>
        <vt:i4>1769532</vt:i4>
      </vt:variant>
      <vt:variant>
        <vt:i4>296</vt:i4>
      </vt:variant>
      <vt:variant>
        <vt:i4>0</vt:i4>
      </vt:variant>
      <vt:variant>
        <vt:i4>5</vt:i4>
      </vt:variant>
      <vt:variant>
        <vt:lpwstr/>
      </vt:variant>
      <vt:variant>
        <vt:lpwstr>_Toc299525559</vt:lpwstr>
      </vt:variant>
      <vt:variant>
        <vt:i4>1769532</vt:i4>
      </vt:variant>
      <vt:variant>
        <vt:i4>290</vt:i4>
      </vt:variant>
      <vt:variant>
        <vt:i4>0</vt:i4>
      </vt:variant>
      <vt:variant>
        <vt:i4>5</vt:i4>
      </vt:variant>
      <vt:variant>
        <vt:lpwstr/>
      </vt:variant>
      <vt:variant>
        <vt:lpwstr>_Toc299525558</vt:lpwstr>
      </vt:variant>
      <vt:variant>
        <vt:i4>1769532</vt:i4>
      </vt:variant>
      <vt:variant>
        <vt:i4>284</vt:i4>
      </vt:variant>
      <vt:variant>
        <vt:i4>0</vt:i4>
      </vt:variant>
      <vt:variant>
        <vt:i4>5</vt:i4>
      </vt:variant>
      <vt:variant>
        <vt:lpwstr/>
      </vt:variant>
      <vt:variant>
        <vt:lpwstr>_Toc299525557</vt:lpwstr>
      </vt:variant>
      <vt:variant>
        <vt:i4>1769532</vt:i4>
      </vt:variant>
      <vt:variant>
        <vt:i4>278</vt:i4>
      </vt:variant>
      <vt:variant>
        <vt:i4>0</vt:i4>
      </vt:variant>
      <vt:variant>
        <vt:i4>5</vt:i4>
      </vt:variant>
      <vt:variant>
        <vt:lpwstr/>
      </vt:variant>
      <vt:variant>
        <vt:lpwstr>_Toc299525556</vt:lpwstr>
      </vt:variant>
      <vt:variant>
        <vt:i4>1769532</vt:i4>
      </vt:variant>
      <vt:variant>
        <vt:i4>272</vt:i4>
      </vt:variant>
      <vt:variant>
        <vt:i4>0</vt:i4>
      </vt:variant>
      <vt:variant>
        <vt:i4>5</vt:i4>
      </vt:variant>
      <vt:variant>
        <vt:lpwstr/>
      </vt:variant>
      <vt:variant>
        <vt:lpwstr>_Toc299525555</vt:lpwstr>
      </vt:variant>
      <vt:variant>
        <vt:i4>1769532</vt:i4>
      </vt:variant>
      <vt:variant>
        <vt:i4>266</vt:i4>
      </vt:variant>
      <vt:variant>
        <vt:i4>0</vt:i4>
      </vt:variant>
      <vt:variant>
        <vt:i4>5</vt:i4>
      </vt:variant>
      <vt:variant>
        <vt:lpwstr/>
      </vt:variant>
      <vt:variant>
        <vt:lpwstr>_Toc299525554</vt:lpwstr>
      </vt:variant>
      <vt:variant>
        <vt:i4>1769532</vt:i4>
      </vt:variant>
      <vt:variant>
        <vt:i4>260</vt:i4>
      </vt:variant>
      <vt:variant>
        <vt:i4>0</vt:i4>
      </vt:variant>
      <vt:variant>
        <vt:i4>5</vt:i4>
      </vt:variant>
      <vt:variant>
        <vt:lpwstr/>
      </vt:variant>
      <vt:variant>
        <vt:lpwstr>_Toc299525553</vt:lpwstr>
      </vt:variant>
      <vt:variant>
        <vt:i4>1769532</vt:i4>
      </vt:variant>
      <vt:variant>
        <vt:i4>254</vt:i4>
      </vt:variant>
      <vt:variant>
        <vt:i4>0</vt:i4>
      </vt:variant>
      <vt:variant>
        <vt:i4>5</vt:i4>
      </vt:variant>
      <vt:variant>
        <vt:lpwstr/>
      </vt:variant>
      <vt:variant>
        <vt:lpwstr>_Toc299525552</vt:lpwstr>
      </vt:variant>
      <vt:variant>
        <vt:i4>1769532</vt:i4>
      </vt:variant>
      <vt:variant>
        <vt:i4>248</vt:i4>
      </vt:variant>
      <vt:variant>
        <vt:i4>0</vt:i4>
      </vt:variant>
      <vt:variant>
        <vt:i4>5</vt:i4>
      </vt:variant>
      <vt:variant>
        <vt:lpwstr/>
      </vt:variant>
      <vt:variant>
        <vt:lpwstr>_Toc299525551</vt:lpwstr>
      </vt:variant>
      <vt:variant>
        <vt:i4>1769532</vt:i4>
      </vt:variant>
      <vt:variant>
        <vt:i4>242</vt:i4>
      </vt:variant>
      <vt:variant>
        <vt:i4>0</vt:i4>
      </vt:variant>
      <vt:variant>
        <vt:i4>5</vt:i4>
      </vt:variant>
      <vt:variant>
        <vt:lpwstr/>
      </vt:variant>
      <vt:variant>
        <vt:lpwstr>_Toc299525550</vt:lpwstr>
      </vt:variant>
      <vt:variant>
        <vt:i4>1703996</vt:i4>
      </vt:variant>
      <vt:variant>
        <vt:i4>236</vt:i4>
      </vt:variant>
      <vt:variant>
        <vt:i4>0</vt:i4>
      </vt:variant>
      <vt:variant>
        <vt:i4>5</vt:i4>
      </vt:variant>
      <vt:variant>
        <vt:lpwstr/>
      </vt:variant>
      <vt:variant>
        <vt:lpwstr>_Toc299525549</vt:lpwstr>
      </vt:variant>
      <vt:variant>
        <vt:i4>1703996</vt:i4>
      </vt:variant>
      <vt:variant>
        <vt:i4>230</vt:i4>
      </vt:variant>
      <vt:variant>
        <vt:i4>0</vt:i4>
      </vt:variant>
      <vt:variant>
        <vt:i4>5</vt:i4>
      </vt:variant>
      <vt:variant>
        <vt:lpwstr/>
      </vt:variant>
      <vt:variant>
        <vt:lpwstr>_Toc299525548</vt:lpwstr>
      </vt:variant>
      <vt:variant>
        <vt:i4>1703996</vt:i4>
      </vt:variant>
      <vt:variant>
        <vt:i4>224</vt:i4>
      </vt:variant>
      <vt:variant>
        <vt:i4>0</vt:i4>
      </vt:variant>
      <vt:variant>
        <vt:i4>5</vt:i4>
      </vt:variant>
      <vt:variant>
        <vt:lpwstr/>
      </vt:variant>
      <vt:variant>
        <vt:lpwstr>_Toc299525547</vt:lpwstr>
      </vt:variant>
      <vt:variant>
        <vt:i4>1703996</vt:i4>
      </vt:variant>
      <vt:variant>
        <vt:i4>218</vt:i4>
      </vt:variant>
      <vt:variant>
        <vt:i4>0</vt:i4>
      </vt:variant>
      <vt:variant>
        <vt:i4>5</vt:i4>
      </vt:variant>
      <vt:variant>
        <vt:lpwstr/>
      </vt:variant>
      <vt:variant>
        <vt:lpwstr>_Toc299525546</vt:lpwstr>
      </vt:variant>
      <vt:variant>
        <vt:i4>1703996</vt:i4>
      </vt:variant>
      <vt:variant>
        <vt:i4>212</vt:i4>
      </vt:variant>
      <vt:variant>
        <vt:i4>0</vt:i4>
      </vt:variant>
      <vt:variant>
        <vt:i4>5</vt:i4>
      </vt:variant>
      <vt:variant>
        <vt:lpwstr/>
      </vt:variant>
      <vt:variant>
        <vt:lpwstr>_Toc299525545</vt:lpwstr>
      </vt:variant>
      <vt:variant>
        <vt:i4>1703996</vt:i4>
      </vt:variant>
      <vt:variant>
        <vt:i4>206</vt:i4>
      </vt:variant>
      <vt:variant>
        <vt:i4>0</vt:i4>
      </vt:variant>
      <vt:variant>
        <vt:i4>5</vt:i4>
      </vt:variant>
      <vt:variant>
        <vt:lpwstr/>
      </vt:variant>
      <vt:variant>
        <vt:lpwstr>_Toc299525544</vt:lpwstr>
      </vt:variant>
      <vt:variant>
        <vt:i4>1703996</vt:i4>
      </vt:variant>
      <vt:variant>
        <vt:i4>200</vt:i4>
      </vt:variant>
      <vt:variant>
        <vt:i4>0</vt:i4>
      </vt:variant>
      <vt:variant>
        <vt:i4>5</vt:i4>
      </vt:variant>
      <vt:variant>
        <vt:lpwstr/>
      </vt:variant>
      <vt:variant>
        <vt:lpwstr>_Toc299525543</vt:lpwstr>
      </vt:variant>
      <vt:variant>
        <vt:i4>1703996</vt:i4>
      </vt:variant>
      <vt:variant>
        <vt:i4>194</vt:i4>
      </vt:variant>
      <vt:variant>
        <vt:i4>0</vt:i4>
      </vt:variant>
      <vt:variant>
        <vt:i4>5</vt:i4>
      </vt:variant>
      <vt:variant>
        <vt:lpwstr/>
      </vt:variant>
      <vt:variant>
        <vt:lpwstr>_Toc299525542</vt:lpwstr>
      </vt:variant>
      <vt:variant>
        <vt:i4>1703996</vt:i4>
      </vt:variant>
      <vt:variant>
        <vt:i4>188</vt:i4>
      </vt:variant>
      <vt:variant>
        <vt:i4>0</vt:i4>
      </vt:variant>
      <vt:variant>
        <vt:i4>5</vt:i4>
      </vt:variant>
      <vt:variant>
        <vt:lpwstr/>
      </vt:variant>
      <vt:variant>
        <vt:lpwstr>_Toc299525541</vt:lpwstr>
      </vt:variant>
      <vt:variant>
        <vt:i4>1703996</vt:i4>
      </vt:variant>
      <vt:variant>
        <vt:i4>182</vt:i4>
      </vt:variant>
      <vt:variant>
        <vt:i4>0</vt:i4>
      </vt:variant>
      <vt:variant>
        <vt:i4>5</vt:i4>
      </vt:variant>
      <vt:variant>
        <vt:lpwstr/>
      </vt:variant>
      <vt:variant>
        <vt:lpwstr>_Toc299525540</vt:lpwstr>
      </vt:variant>
      <vt:variant>
        <vt:i4>1900604</vt:i4>
      </vt:variant>
      <vt:variant>
        <vt:i4>176</vt:i4>
      </vt:variant>
      <vt:variant>
        <vt:i4>0</vt:i4>
      </vt:variant>
      <vt:variant>
        <vt:i4>5</vt:i4>
      </vt:variant>
      <vt:variant>
        <vt:lpwstr/>
      </vt:variant>
      <vt:variant>
        <vt:lpwstr>_Toc299525539</vt:lpwstr>
      </vt:variant>
      <vt:variant>
        <vt:i4>1900604</vt:i4>
      </vt:variant>
      <vt:variant>
        <vt:i4>170</vt:i4>
      </vt:variant>
      <vt:variant>
        <vt:i4>0</vt:i4>
      </vt:variant>
      <vt:variant>
        <vt:i4>5</vt:i4>
      </vt:variant>
      <vt:variant>
        <vt:lpwstr/>
      </vt:variant>
      <vt:variant>
        <vt:lpwstr>_Toc299525538</vt:lpwstr>
      </vt:variant>
      <vt:variant>
        <vt:i4>1900604</vt:i4>
      </vt:variant>
      <vt:variant>
        <vt:i4>164</vt:i4>
      </vt:variant>
      <vt:variant>
        <vt:i4>0</vt:i4>
      </vt:variant>
      <vt:variant>
        <vt:i4>5</vt:i4>
      </vt:variant>
      <vt:variant>
        <vt:lpwstr/>
      </vt:variant>
      <vt:variant>
        <vt:lpwstr>_Toc299525537</vt:lpwstr>
      </vt:variant>
      <vt:variant>
        <vt:i4>1900604</vt:i4>
      </vt:variant>
      <vt:variant>
        <vt:i4>158</vt:i4>
      </vt:variant>
      <vt:variant>
        <vt:i4>0</vt:i4>
      </vt:variant>
      <vt:variant>
        <vt:i4>5</vt:i4>
      </vt:variant>
      <vt:variant>
        <vt:lpwstr/>
      </vt:variant>
      <vt:variant>
        <vt:lpwstr>_Toc299525536</vt:lpwstr>
      </vt:variant>
      <vt:variant>
        <vt:i4>1900604</vt:i4>
      </vt:variant>
      <vt:variant>
        <vt:i4>152</vt:i4>
      </vt:variant>
      <vt:variant>
        <vt:i4>0</vt:i4>
      </vt:variant>
      <vt:variant>
        <vt:i4>5</vt:i4>
      </vt:variant>
      <vt:variant>
        <vt:lpwstr/>
      </vt:variant>
      <vt:variant>
        <vt:lpwstr>_Toc299525535</vt:lpwstr>
      </vt:variant>
      <vt:variant>
        <vt:i4>1900604</vt:i4>
      </vt:variant>
      <vt:variant>
        <vt:i4>146</vt:i4>
      </vt:variant>
      <vt:variant>
        <vt:i4>0</vt:i4>
      </vt:variant>
      <vt:variant>
        <vt:i4>5</vt:i4>
      </vt:variant>
      <vt:variant>
        <vt:lpwstr/>
      </vt:variant>
      <vt:variant>
        <vt:lpwstr>_Toc299525534</vt:lpwstr>
      </vt:variant>
      <vt:variant>
        <vt:i4>1900604</vt:i4>
      </vt:variant>
      <vt:variant>
        <vt:i4>140</vt:i4>
      </vt:variant>
      <vt:variant>
        <vt:i4>0</vt:i4>
      </vt:variant>
      <vt:variant>
        <vt:i4>5</vt:i4>
      </vt:variant>
      <vt:variant>
        <vt:lpwstr/>
      </vt:variant>
      <vt:variant>
        <vt:lpwstr>_Toc299525533</vt:lpwstr>
      </vt:variant>
      <vt:variant>
        <vt:i4>1900604</vt:i4>
      </vt:variant>
      <vt:variant>
        <vt:i4>134</vt:i4>
      </vt:variant>
      <vt:variant>
        <vt:i4>0</vt:i4>
      </vt:variant>
      <vt:variant>
        <vt:i4>5</vt:i4>
      </vt:variant>
      <vt:variant>
        <vt:lpwstr/>
      </vt:variant>
      <vt:variant>
        <vt:lpwstr>_Toc299525532</vt:lpwstr>
      </vt:variant>
      <vt:variant>
        <vt:i4>1900604</vt:i4>
      </vt:variant>
      <vt:variant>
        <vt:i4>128</vt:i4>
      </vt:variant>
      <vt:variant>
        <vt:i4>0</vt:i4>
      </vt:variant>
      <vt:variant>
        <vt:i4>5</vt:i4>
      </vt:variant>
      <vt:variant>
        <vt:lpwstr/>
      </vt:variant>
      <vt:variant>
        <vt:lpwstr>_Toc299525531</vt:lpwstr>
      </vt:variant>
      <vt:variant>
        <vt:i4>1900604</vt:i4>
      </vt:variant>
      <vt:variant>
        <vt:i4>122</vt:i4>
      </vt:variant>
      <vt:variant>
        <vt:i4>0</vt:i4>
      </vt:variant>
      <vt:variant>
        <vt:i4>5</vt:i4>
      </vt:variant>
      <vt:variant>
        <vt:lpwstr/>
      </vt:variant>
      <vt:variant>
        <vt:lpwstr>_Toc299525530</vt:lpwstr>
      </vt:variant>
      <vt:variant>
        <vt:i4>1835068</vt:i4>
      </vt:variant>
      <vt:variant>
        <vt:i4>116</vt:i4>
      </vt:variant>
      <vt:variant>
        <vt:i4>0</vt:i4>
      </vt:variant>
      <vt:variant>
        <vt:i4>5</vt:i4>
      </vt:variant>
      <vt:variant>
        <vt:lpwstr/>
      </vt:variant>
      <vt:variant>
        <vt:lpwstr>_Toc299525529</vt:lpwstr>
      </vt:variant>
      <vt:variant>
        <vt:i4>1835068</vt:i4>
      </vt:variant>
      <vt:variant>
        <vt:i4>110</vt:i4>
      </vt:variant>
      <vt:variant>
        <vt:i4>0</vt:i4>
      </vt:variant>
      <vt:variant>
        <vt:i4>5</vt:i4>
      </vt:variant>
      <vt:variant>
        <vt:lpwstr/>
      </vt:variant>
      <vt:variant>
        <vt:lpwstr>_Toc299525528</vt:lpwstr>
      </vt:variant>
      <vt:variant>
        <vt:i4>1835068</vt:i4>
      </vt:variant>
      <vt:variant>
        <vt:i4>104</vt:i4>
      </vt:variant>
      <vt:variant>
        <vt:i4>0</vt:i4>
      </vt:variant>
      <vt:variant>
        <vt:i4>5</vt:i4>
      </vt:variant>
      <vt:variant>
        <vt:lpwstr/>
      </vt:variant>
      <vt:variant>
        <vt:lpwstr>_Toc299525527</vt:lpwstr>
      </vt:variant>
      <vt:variant>
        <vt:i4>1835068</vt:i4>
      </vt:variant>
      <vt:variant>
        <vt:i4>98</vt:i4>
      </vt:variant>
      <vt:variant>
        <vt:i4>0</vt:i4>
      </vt:variant>
      <vt:variant>
        <vt:i4>5</vt:i4>
      </vt:variant>
      <vt:variant>
        <vt:lpwstr/>
      </vt:variant>
      <vt:variant>
        <vt:lpwstr>_Toc299525526</vt:lpwstr>
      </vt:variant>
      <vt:variant>
        <vt:i4>1835068</vt:i4>
      </vt:variant>
      <vt:variant>
        <vt:i4>92</vt:i4>
      </vt:variant>
      <vt:variant>
        <vt:i4>0</vt:i4>
      </vt:variant>
      <vt:variant>
        <vt:i4>5</vt:i4>
      </vt:variant>
      <vt:variant>
        <vt:lpwstr/>
      </vt:variant>
      <vt:variant>
        <vt:lpwstr>_Toc299525525</vt:lpwstr>
      </vt:variant>
      <vt:variant>
        <vt:i4>1835068</vt:i4>
      </vt:variant>
      <vt:variant>
        <vt:i4>86</vt:i4>
      </vt:variant>
      <vt:variant>
        <vt:i4>0</vt:i4>
      </vt:variant>
      <vt:variant>
        <vt:i4>5</vt:i4>
      </vt:variant>
      <vt:variant>
        <vt:lpwstr/>
      </vt:variant>
      <vt:variant>
        <vt:lpwstr>_Toc299525524</vt:lpwstr>
      </vt:variant>
      <vt:variant>
        <vt:i4>1835068</vt:i4>
      </vt:variant>
      <vt:variant>
        <vt:i4>80</vt:i4>
      </vt:variant>
      <vt:variant>
        <vt:i4>0</vt:i4>
      </vt:variant>
      <vt:variant>
        <vt:i4>5</vt:i4>
      </vt:variant>
      <vt:variant>
        <vt:lpwstr/>
      </vt:variant>
      <vt:variant>
        <vt:lpwstr>_Toc299525523</vt:lpwstr>
      </vt:variant>
      <vt:variant>
        <vt:i4>1835068</vt:i4>
      </vt:variant>
      <vt:variant>
        <vt:i4>74</vt:i4>
      </vt:variant>
      <vt:variant>
        <vt:i4>0</vt:i4>
      </vt:variant>
      <vt:variant>
        <vt:i4>5</vt:i4>
      </vt:variant>
      <vt:variant>
        <vt:lpwstr/>
      </vt:variant>
      <vt:variant>
        <vt:lpwstr>_Toc299525522</vt:lpwstr>
      </vt:variant>
      <vt:variant>
        <vt:i4>1835068</vt:i4>
      </vt:variant>
      <vt:variant>
        <vt:i4>68</vt:i4>
      </vt:variant>
      <vt:variant>
        <vt:i4>0</vt:i4>
      </vt:variant>
      <vt:variant>
        <vt:i4>5</vt:i4>
      </vt:variant>
      <vt:variant>
        <vt:lpwstr/>
      </vt:variant>
      <vt:variant>
        <vt:lpwstr>_Toc299525521</vt:lpwstr>
      </vt:variant>
      <vt:variant>
        <vt:i4>1835068</vt:i4>
      </vt:variant>
      <vt:variant>
        <vt:i4>62</vt:i4>
      </vt:variant>
      <vt:variant>
        <vt:i4>0</vt:i4>
      </vt:variant>
      <vt:variant>
        <vt:i4>5</vt:i4>
      </vt:variant>
      <vt:variant>
        <vt:lpwstr/>
      </vt:variant>
      <vt:variant>
        <vt:lpwstr>_Toc299525520</vt:lpwstr>
      </vt:variant>
      <vt:variant>
        <vt:i4>2031676</vt:i4>
      </vt:variant>
      <vt:variant>
        <vt:i4>56</vt:i4>
      </vt:variant>
      <vt:variant>
        <vt:i4>0</vt:i4>
      </vt:variant>
      <vt:variant>
        <vt:i4>5</vt:i4>
      </vt:variant>
      <vt:variant>
        <vt:lpwstr/>
      </vt:variant>
      <vt:variant>
        <vt:lpwstr>_Toc299525519</vt:lpwstr>
      </vt:variant>
      <vt:variant>
        <vt:i4>2031676</vt:i4>
      </vt:variant>
      <vt:variant>
        <vt:i4>50</vt:i4>
      </vt:variant>
      <vt:variant>
        <vt:i4>0</vt:i4>
      </vt:variant>
      <vt:variant>
        <vt:i4>5</vt:i4>
      </vt:variant>
      <vt:variant>
        <vt:lpwstr/>
      </vt:variant>
      <vt:variant>
        <vt:lpwstr>_Toc299525518</vt:lpwstr>
      </vt:variant>
      <vt:variant>
        <vt:i4>2031676</vt:i4>
      </vt:variant>
      <vt:variant>
        <vt:i4>44</vt:i4>
      </vt:variant>
      <vt:variant>
        <vt:i4>0</vt:i4>
      </vt:variant>
      <vt:variant>
        <vt:i4>5</vt:i4>
      </vt:variant>
      <vt:variant>
        <vt:lpwstr/>
      </vt:variant>
      <vt:variant>
        <vt:lpwstr>_Toc299525517</vt:lpwstr>
      </vt:variant>
      <vt:variant>
        <vt:i4>2031676</vt:i4>
      </vt:variant>
      <vt:variant>
        <vt:i4>38</vt:i4>
      </vt:variant>
      <vt:variant>
        <vt:i4>0</vt:i4>
      </vt:variant>
      <vt:variant>
        <vt:i4>5</vt:i4>
      </vt:variant>
      <vt:variant>
        <vt:lpwstr/>
      </vt:variant>
      <vt:variant>
        <vt:lpwstr>_Toc299525516</vt:lpwstr>
      </vt:variant>
      <vt:variant>
        <vt:i4>2031676</vt:i4>
      </vt:variant>
      <vt:variant>
        <vt:i4>32</vt:i4>
      </vt:variant>
      <vt:variant>
        <vt:i4>0</vt:i4>
      </vt:variant>
      <vt:variant>
        <vt:i4>5</vt:i4>
      </vt:variant>
      <vt:variant>
        <vt:lpwstr/>
      </vt:variant>
      <vt:variant>
        <vt:lpwstr>_Toc299525515</vt:lpwstr>
      </vt:variant>
      <vt:variant>
        <vt:i4>2031676</vt:i4>
      </vt:variant>
      <vt:variant>
        <vt:i4>26</vt:i4>
      </vt:variant>
      <vt:variant>
        <vt:i4>0</vt:i4>
      </vt:variant>
      <vt:variant>
        <vt:i4>5</vt:i4>
      </vt:variant>
      <vt:variant>
        <vt:lpwstr/>
      </vt:variant>
      <vt:variant>
        <vt:lpwstr>_Toc299525514</vt:lpwstr>
      </vt:variant>
      <vt:variant>
        <vt:i4>2031676</vt:i4>
      </vt:variant>
      <vt:variant>
        <vt:i4>20</vt:i4>
      </vt:variant>
      <vt:variant>
        <vt:i4>0</vt:i4>
      </vt:variant>
      <vt:variant>
        <vt:i4>5</vt:i4>
      </vt:variant>
      <vt:variant>
        <vt:lpwstr/>
      </vt:variant>
      <vt:variant>
        <vt:lpwstr>_Toc299525513</vt:lpwstr>
      </vt:variant>
      <vt:variant>
        <vt:i4>2031676</vt:i4>
      </vt:variant>
      <vt:variant>
        <vt:i4>14</vt:i4>
      </vt:variant>
      <vt:variant>
        <vt:i4>0</vt:i4>
      </vt:variant>
      <vt:variant>
        <vt:i4>5</vt:i4>
      </vt:variant>
      <vt:variant>
        <vt:lpwstr/>
      </vt:variant>
      <vt:variant>
        <vt:lpwstr>_Toc299525512</vt:lpwstr>
      </vt:variant>
      <vt:variant>
        <vt:i4>2031676</vt:i4>
      </vt:variant>
      <vt:variant>
        <vt:i4>8</vt:i4>
      </vt:variant>
      <vt:variant>
        <vt:i4>0</vt:i4>
      </vt:variant>
      <vt:variant>
        <vt:i4>5</vt:i4>
      </vt:variant>
      <vt:variant>
        <vt:lpwstr/>
      </vt:variant>
      <vt:variant>
        <vt:lpwstr>_Toc299525511</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ENTORN ECLIPSE</dc:title>
  <dc:subject>Canviar JRE System Library</dc:subject>
  <dc:creator>Jesus Campos</dc:creator>
  <cp:lastModifiedBy>UPC</cp:lastModifiedBy>
  <cp:revision>12</cp:revision>
  <cp:lastPrinted>2015-04-13T06:41:00Z</cp:lastPrinted>
  <dcterms:created xsi:type="dcterms:W3CDTF">2015-04-23T05:37:00Z</dcterms:created>
  <dcterms:modified xsi:type="dcterms:W3CDTF">2015-04-23T05:51:00Z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ón documento">
    <vt:lpwstr>Versión V01</vt:lpwstr>
  </property>
  <property fmtid="{D5CDD505-2E9C-101B-9397-08002B2CF9AE}" pid="3" name="Código de proyecto">
    <vt:lpwstr>Cod. Proyecto</vt:lpwstr>
  </property>
  <property fmtid="{D5CDD505-2E9C-101B-9397-08002B2CF9AE}" pid="4" name="Código de requisito">
    <vt:lpwstr>Cod. Requisito</vt:lpwstr>
  </property>
  <property fmtid="{D5CDD505-2E9C-101B-9397-08002B2CF9AE}" pid="5" name="Line Manager">
    <vt:lpwstr>Javier Álvarez</vt:lpwstr>
  </property>
  <property fmtid="{D5CDD505-2E9C-101B-9397-08002B2CF9AE}" pid="6" name="SQA Capgemini">
    <vt:lpwstr>Juan Carlos Torres</vt:lpwstr>
  </property>
  <property fmtid="{D5CDD505-2E9C-101B-9397-08002B2CF9AE}" pid="7" name="Versión plantilla">
    <vt:lpwstr>V01</vt:lpwstr>
  </property>
  <property fmtid="{D5CDD505-2E9C-101B-9397-08002B2CF9AE}" pid="8" name="Responsable funcional">
    <vt:lpwstr>Responsable funcional</vt:lpwstr>
  </property>
</Properties>
</file>